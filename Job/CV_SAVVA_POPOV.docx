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12A0" w14:textId="416A0D44" w:rsidR="00394A6D" w:rsidRPr="00BE5966" w:rsidRDefault="00000000">
      <w:pPr>
        <w:pStyle w:val="Nzev"/>
        <w:rPr>
          <w:color w:val="auto"/>
        </w:rPr>
      </w:pPr>
      <w:sdt>
        <w:sdtPr>
          <w:rPr>
            <w:color w:val="auto"/>
          </w:rPr>
          <w:alias w:val="Zadejte svoje jméno:"/>
          <w:tag w:val=""/>
          <w:id w:val="-328297061"/>
          <w:placeholder>
            <w:docPart w:val="96D0A30905D1454B9FAEB1B3F93651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3405F" w:rsidRPr="00BE5966">
            <w:rPr>
              <w:color w:val="auto"/>
            </w:rPr>
            <w:t>Savva Popov</w:t>
          </w:r>
        </w:sdtContent>
      </w:sdt>
    </w:p>
    <w:p w14:paraId="3967E32D" w14:textId="4C3667F9" w:rsidR="0055658C" w:rsidRPr="00BE5966" w:rsidRDefault="00D96C11" w:rsidP="006E57F8">
      <w:pPr>
        <w:pStyle w:val="Nadpis1"/>
        <w:spacing w:after="360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E5966">
        <w:rPr>
          <w:color w:val="auto"/>
        </w:rPr>
        <w:t>O MNĚ</w:t>
      </w:r>
      <w:r w:rsidR="00D61733" w:rsidRPr="00BE5966">
        <w:rPr>
          <w:color w:val="auto"/>
        </w:rPr>
        <w:br/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Jsem </w:t>
      </w:r>
      <w:r w:rsidR="0077414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18letý</w:t>
      </w:r>
      <w:r w:rsidR="004152FC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student Střední průmyslové školy na Proseku, obor: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Elektrotechnika – mechatronika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(průmyslová automatizace). Aktivně se zapojuji do práce na projektech, ve kterých se mohu naučit novým zkušenostem, například: </w:t>
      </w:r>
      <w:r w:rsidR="00E21C88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Designovaní </w:t>
      </w:r>
      <w:r w:rsidR="00C942D5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desky plošných spojů</w:t>
      </w:r>
      <w:r w:rsidR="00C942D5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robotika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programování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CAD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CNC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3D tisk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 mnoho dalšího. Rád se učím nov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é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dovednost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i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i 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mimo můj obor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. Během studia na Střední průmyslové škole na Proseku jsem se zapojil do několika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dlouhodobých projektů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 ve kterých jsem získal nové znalosti a zároveň tyto znalosti aplikoval.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br/>
      </w:r>
    </w:p>
    <w:p w14:paraId="5BDD2328" w14:textId="47617699" w:rsidR="0047198B" w:rsidRPr="00BE5966" w:rsidRDefault="006E57F8" w:rsidP="005D6E02">
      <w:pPr>
        <w:pStyle w:val="Nadpis1"/>
        <w:rPr>
          <w:color w:val="auto"/>
        </w:rPr>
      </w:pPr>
      <w:r w:rsidRPr="00BE5966">
        <w:rPr>
          <w:color w:val="auto"/>
        </w:rPr>
        <w:t>VZDĚLANÍ</w:t>
      </w:r>
    </w:p>
    <w:p w14:paraId="4394360A" w14:textId="2AAFF1C1" w:rsidR="00541128" w:rsidRPr="00BE5966" w:rsidRDefault="00541128" w:rsidP="00541128">
      <w:pPr>
        <w:pStyle w:val="Nadpis2"/>
        <w:rPr>
          <w:color w:val="auto"/>
        </w:rPr>
      </w:pPr>
      <w:r w:rsidRPr="00BE5966">
        <w:rPr>
          <w:color w:val="auto"/>
          <w:lang w:bidi="cs-CZ"/>
        </w:rPr>
        <w:t xml:space="preserve"> střední škola | </w:t>
      </w:r>
      <w:r w:rsidRPr="00BE5966">
        <w:rPr>
          <w:color w:val="auto"/>
        </w:rPr>
        <w:t>SPŠ NA PROSEKU</w:t>
      </w:r>
    </w:p>
    <w:p w14:paraId="549CBC14" w14:textId="51E5A9A8" w:rsidR="00541128" w:rsidRPr="00BE5966" w:rsidRDefault="0047198B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Obor</w:t>
      </w:r>
      <w:r w:rsidRPr="00BE5966">
        <w:rPr>
          <w:color w:val="auto"/>
          <w:lang w:bidi="cs-CZ"/>
        </w:rPr>
        <w:t>: 26</w:t>
      </w:r>
      <w:r w:rsidR="00541128" w:rsidRPr="00BE5966">
        <w:rPr>
          <w:color w:val="auto"/>
          <w:lang w:bidi="cs-CZ"/>
        </w:rPr>
        <w:t xml:space="preserve">-41-M/01 </w:t>
      </w:r>
      <w:r w:rsidRPr="00BE5966">
        <w:rPr>
          <w:color w:val="auto"/>
          <w:lang w:bidi="cs-CZ"/>
        </w:rPr>
        <w:t>Elektrotechnika – Mechatronika</w:t>
      </w:r>
      <w:r w:rsidR="00541128" w:rsidRPr="00BE5966">
        <w:rPr>
          <w:color w:val="auto"/>
          <w:lang w:bidi="cs-CZ"/>
        </w:rPr>
        <w:t xml:space="preserve"> (PRŮMYSLOVÁ AUTOMATIZACE)</w:t>
      </w:r>
    </w:p>
    <w:p w14:paraId="128E126F" w14:textId="401B5B2A" w:rsidR="0047198B" w:rsidRDefault="005D6E02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Začátek studia: září 2022</w:t>
      </w:r>
      <w:r w:rsidR="007C6612" w:rsidRPr="00BE5966">
        <w:rPr>
          <w:color w:val="auto"/>
        </w:rPr>
        <w:t xml:space="preserve">, </w:t>
      </w:r>
      <w:r w:rsidR="00BA45E1" w:rsidRPr="00BE5966">
        <w:rPr>
          <w:color w:val="auto"/>
        </w:rPr>
        <w:t>očekávaný ukončení studia s</w:t>
      </w:r>
      <w:r w:rsidR="00784482" w:rsidRPr="00BE5966">
        <w:rPr>
          <w:color w:val="auto"/>
        </w:rPr>
        <w:t xml:space="preserve"> maturitou: </w:t>
      </w:r>
      <w:r w:rsidR="00B43F9A" w:rsidRPr="00BE5966">
        <w:rPr>
          <w:color w:val="auto"/>
        </w:rPr>
        <w:t xml:space="preserve">červen </w:t>
      </w:r>
      <w:r w:rsidR="00784482" w:rsidRPr="00BE5966">
        <w:rPr>
          <w:color w:val="auto"/>
        </w:rPr>
        <w:t>2026</w:t>
      </w:r>
    </w:p>
    <w:p w14:paraId="4FB53EBF" w14:textId="490D0DBF" w:rsidR="007A0F6E" w:rsidRPr="00BE5966" w:rsidRDefault="007A0F6E" w:rsidP="0047198B">
      <w:pPr>
        <w:pStyle w:val="Seznamsodrkami"/>
        <w:numPr>
          <w:ilvl w:val="0"/>
          <w:numId w:val="18"/>
        </w:numPr>
        <w:rPr>
          <w:color w:val="auto"/>
        </w:rPr>
      </w:pPr>
      <w:r>
        <w:rPr>
          <w:color w:val="auto"/>
        </w:rPr>
        <w:t>Člen žákovského parlamentu</w:t>
      </w:r>
    </w:p>
    <w:p w14:paraId="447C07F9" w14:textId="77777777" w:rsidR="00CB2742" w:rsidRPr="00BE5966" w:rsidRDefault="008139BC" w:rsidP="00C57F51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 xml:space="preserve">Oceněni během </w:t>
      </w:r>
      <w:r w:rsidR="00C57F51" w:rsidRPr="00BE5966">
        <w:rPr>
          <w:color w:val="auto"/>
        </w:rPr>
        <w:t xml:space="preserve">studia: </w:t>
      </w:r>
    </w:p>
    <w:p w14:paraId="564B01D1" w14:textId="6988E9BE" w:rsidR="00CB2742" w:rsidRPr="00BE5966" w:rsidRDefault="00C57F51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b/>
          <w:bCs/>
          <w:color w:val="auto"/>
        </w:rPr>
        <w:t>Pochvala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třídního učitele </w:t>
      </w:r>
      <w:r w:rsidR="00ED1FA6" w:rsidRPr="00BE5966">
        <w:rPr>
          <w:rFonts w:cs="Segoe UI"/>
          <w:color w:val="auto"/>
          <w:shd w:val="clear" w:color="auto" w:fill="FFFFFF"/>
        </w:rPr>
        <w:t>–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</w:t>
      </w:r>
      <w:r w:rsidR="00ED1FA6" w:rsidRPr="00BE5966">
        <w:rPr>
          <w:rFonts w:cs="Segoe UI"/>
          <w:color w:val="auto"/>
          <w:shd w:val="clear" w:color="auto" w:fill="FFFFFF"/>
        </w:rPr>
        <w:t>Roman Knop</w:t>
      </w:r>
    </w:p>
    <w:p w14:paraId="4D77A594" w14:textId="16BFC73C" w:rsidR="00541128" w:rsidRPr="00BE5966" w:rsidRDefault="00E778D2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rFonts w:cs="Segoe UI"/>
          <w:b/>
          <w:bCs/>
          <w:color w:val="auto"/>
          <w:shd w:val="clear" w:color="auto" w:fill="FFFFFF"/>
        </w:rPr>
        <w:t xml:space="preserve">Pochvala ředitele školy </w:t>
      </w:r>
      <w:r w:rsidR="00865349" w:rsidRPr="00BE5966">
        <w:rPr>
          <w:rFonts w:cs="Segoe UI"/>
          <w:color w:val="auto"/>
          <w:shd w:val="clear" w:color="auto" w:fill="FFFFFF"/>
        </w:rPr>
        <w:t>– Ing. Lukáš Procházka</w:t>
      </w:r>
    </w:p>
    <w:p w14:paraId="3C259F17" w14:textId="3331E353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>SCHOPNOSTI A DOVEDNOSTI</w:t>
      </w:r>
    </w:p>
    <w:p w14:paraId="0A5511AC" w14:textId="11BE4AD7" w:rsidR="00394A6D" w:rsidRPr="00BE5966" w:rsidRDefault="00961FCC">
      <w:pPr>
        <w:pStyle w:val="Nadpis2"/>
        <w:rPr>
          <w:color w:val="auto"/>
        </w:rPr>
      </w:pPr>
      <w:r w:rsidRPr="00BE5966">
        <w:rPr>
          <w:color w:val="auto"/>
        </w:rPr>
        <w:t>leadership</w:t>
      </w:r>
    </w:p>
    <w:p w14:paraId="7C939E91" w14:textId="7D2E40E2" w:rsidR="00394A6D" w:rsidRPr="00BE5966" w:rsidRDefault="00961FCC">
      <w:pPr>
        <w:pStyle w:val="Seznamsodrkami"/>
        <w:rPr>
          <w:color w:val="auto"/>
        </w:rPr>
      </w:pPr>
      <w:r w:rsidRPr="00BE5966">
        <w:rPr>
          <w:color w:val="auto"/>
        </w:rPr>
        <w:t xml:space="preserve">Vedení školního </w:t>
      </w:r>
      <w:r w:rsidR="001859B3" w:rsidRPr="00BE5966">
        <w:rPr>
          <w:color w:val="auto"/>
        </w:rPr>
        <w:t xml:space="preserve">robotického </w:t>
      </w:r>
      <w:r w:rsidRPr="00BE5966">
        <w:rPr>
          <w:color w:val="auto"/>
        </w:rPr>
        <w:t>t</w:t>
      </w:r>
      <w:r w:rsidR="00CB2742" w:rsidRPr="00BE5966">
        <w:rPr>
          <w:color w:val="auto"/>
        </w:rPr>
        <w:t>ý</w:t>
      </w:r>
      <w:r w:rsidRPr="00BE5966">
        <w:rPr>
          <w:color w:val="auto"/>
        </w:rPr>
        <w:t>mu</w:t>
      </w:r>
      <w:r w:rsidR="001F560B" w:rsidRPr="00BE5966">
        <w:rPr>
          <w:color w:val="auto"/>
        </w:rPr>
        <w:t xml:space="preserve"> </w:t>
      </w:r>
      <w:r w:rsidR="001859B3" w:rsidRPr="00BE5966">
        <w:rPr>
          <w:color w:val="auto"/>
        </w:rPr>
        <w:t xml:space="preserve">v rámci projektu </w:t>
      </w:r>
      <w:r w:rsidR="001859B3" w:rsidRPr="00BE5966">
        <w:rPr>
          <w:b/>
          <w:bCs/>
          <w:color w:val="auto"/>
        </w:rPr>
        <w:t>SUMEC</w:t>
      </w:r>
      <w:r w:rsidR="001859B3" w:rsidRPr="00BE5966">
        <w:rPr>
          <w:color w:val="auto"/>
        </w:rPr>
        <w:t xml:space="preserve"> – </w:t>
      </w:r>
      <w:proofErr w:type="spellStart"/>
      <w:r w:rsidR="001859B3" w:rsidRPr="00BE5966">
        <w:rPr>
          <w:color w:val="auto"/>
        </w:rPr>
        <w:t>MiniSumo</w:t>
      </w:r>
      <w:proofErr w:type="spellEnd"/>
      <w:r w:rsidR="001859B3" w:rsidRPr="00BE5966">
        <w:rPr>
          <w:color w:val="auto"/>
        </w:rPr>
        <w:t xml:space="preserve"> robot</w:t>
      </w:r>
    </w:p>
    <w:p w14:paraId="3B11914C" w14:textId="6108E6FE" w:rsidR="004A6A52" w:rsidRPr="00BE5966" w:rsidRDefault="004A6A52">
      <w:pPr>
        <w:pStyle w:val="Seznamsodrkami"/>
        <w:rPr>
          <w:color w:val="auto"/>
        </w:rPr>
      </w:pPr>
      <w:r w:rsidRPr="00BE5966">
        <w:rPr>
          <w:color w:val="auto"/>
        </w:rPr>
        <w:t>Vedení 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 xml:space="preserve">mu </w:t>
      </w:r>
      <w:r w:rsidR="008000C9" w:rsidRPr="00BE5966">
        <w:rPr>
          <w:color w:val="auto"/>
        </w:rPr>
        <w:t xml:space="preserve">v realizaci </w:t>
      </w:r>
      <w:r w:rsidR="00886996" w:rsidRPr="00BE5966">
        <w:rPr>
          <w:color w:val="auto"/>
        </w:rPr>
        <w:t xml:space="preserve">projektu – </w:t>
      </w:r>
      <w:r w:rsidR="00886996" w:rsidRPr="00BE5966">
        <w:rPr>
          <w:b/>
          <w:bCs/>
          <w:color w:val="auto"/>
        </w:rPr>
        <w:t>SCHRACK TECHNI</w:t>
      </w:r>
      <w:r w:rsidR="007A0F6E">
        <w:rPr>
          <w:b/>
          <w:bCs/>
          <w:color w:val="auto"/>
        </w:rPr>
        <w:t>K</w:t>
      </w:r>
      <w:r w:rsidR="00886996" w:rsidRPr="00BE5966">
        <w:rPr>
          <w:b/>
          <w:bCs/>
          <w:color w:val="auto"/>
        </w:rPr>
        <w:t xml:space="preserve"> LED PANEL</w:t>
      </w:r>
    </w:p>
    <w:p w14:paraId="46370B86" w14:textId="5C00BDB8" w:rsidR="00394A6D" w:rsidRPr="00BE5966" w:rsidRDefault="009A51B6">
      <w:pPr>
        <w:pStyle w:val="Nadpis2"/>
        <w:rPr>
          <w:color w:val="auto"/>
        </w:rPr>
      </w:pPr>
      <w:r w:rsidRPr="00BE5966">
        <w:rPr>
          <w:color w:val="auto"/>
        </w:rPr>
        <w:t>KOMUNIKACE</w:t>
      </w:r>
    </w:p>
    <w:p w14:paraId="48C1EE6B" w14:textId="2DF6F544" w:rsidR="00394A6D" w:rsidRPr="00BE5966" w:rsidRDefault="009A51B6" w:rsidP="00B84CF8">
      <w:pPr>
        <w:pStyle w:val="Seznamsodrkami"/>
        <w:rPr>
          <w:color w:val="auto"/>
        </w:rPr>
      </w:pPr>
      <w:r w:rsidRPr="00BE5966">
        <w:rPr>
          <w:color w:val="auto"/>
        </w:rPr>
        <w:t xml:space="preserve">Během práce na projektech, nebo </w:t>
      </w:r>
      <w:r w:rsidR="005E7ECD" w:rsidRPr="00BE5966">
        <w:rPr>
          <w:color w:val="auto"/>
        </w:rPr>
        <w:t>účas</w:t>
      </w:r>
      <w:r w:rsidR="00543E84" w:rsidRPr="00BE5966">
        <w:rPr>
          <w:color w:val="auto"/>
        </w:rPr>
        <w:t>ti</w:t>
      </w:r>
      <w:r w:rsidR="005E7ECD" w:rsidRPr="00BE5966">
        <w:rPr>
          <w:color w:val="auto"/>
        </w:rPr>
        <w:t xml:space="preserve"> </w:t>
      </w:r>
      <w:r w:rsidR="008300A6" w:rsidRPr="00BE5966">
        <w:rPr>
          <w:color w:val="auto"/>
        </w:rPr>
        <w:t xml:space="preserve">na </w:t>
      </w:r>
      <w:r w:rsidR="00B84CF8" w:rsidRPr="00BE5966">
        <w:rPr>
          <w:color w:val="auto"/>
        </w:rPr>
        <w:t>mezinárodních soutěží</w:t>
      </w:r>
      <w:r w:rsidR="00543E84" w:rsidRPr="00BE5966">
        <w:rPr>
          <w:color w:val="auto"/>
        </w:rPr>
        <w:t>ch</w:t>
      </w:r>
      <w:r w:rsidR="008300A6" w:rsidRPr="00BE5966">
        <w:rPr>
          <w:color w:val="auto"/>
        </w:rPr>
        <w:t xml:space="preserve"> je </w:t>
      </w:r>
      <w:r w:rsidR="0002460A" w:rsidRPr="00BE5966">
        <w:rPr>
          <w:color w:val="auto"/>
        </w:rPr>
        <w:t>důležit</w:t>
      </w:r>
      <w:r w:rsidR="00543E84" w:rsidRPr="00BE5966">
        <w:rPr>
          <w:color w:val="auto"/>
        </w:rPr>
        <w:t>á</w:t>
      </w:r>
      <w:r w:rsidR="0002460A" w:rsidRPr="00BE5966">
        <w:rPr>
          <w:color w:val="auto"/>
        </w:rPr>
        <w:t xml:space="preserve"> </w:t>
      </w:r>
      <w:r w:rsidR="003531CE" w:rsidRPr="00BE5966">
        <w:rPr>
          <w:color w:val="auto"/>
        </w:rPr>
        <w:t>komunik</w:t>
      </w:r>
      <w:r w:rsidR="00543E84" w:rsidRPr="00BE5966">
        <w:rPr>
          <w:color w:val="auto"/>
        </w:rPr>
        <w:t>ace</w:t>
      </w:r>
      <w:r w:rsidR="003531CE" w:rsidRPr="00BE5966">
        <w:rPr>
          <w:color w:val="auto"/>
        </w:rPr>
        <w:t>,</w:t>
      </w:r>
      <w:r w:rsidR="0002460A" w:rsidRPr="00BE5966">
        <w:rPr>
          <w:color w:val="auto"/>
        </w:rPr>
        <w:t xml:space="preserve"> jak s </w:t>
      </w:r>
      <w:r w:rsidR="00543E84" w:rsidRPr="00BE5966">
        <w:rPr>
          <w:color w:val="auto"/>
        </w:rPr>
        <w:t>organizátory</w:t>
      </w:r>
      <w:r w:rsidR="0002460A" w:rsidRPr="00BE5966">
        <w:rPr>
          <w:color w:val="auto"/>
        </w:rPr>
        <w:t xml:space="preserve"> </w:t>
      </w:r>
      <w:r w:rsidR="00D04C15" w:rsidRPr="00BE5966">
        <w:rPr>
          <w:color w:val="auto"/>
        </w:rPr>
        <w:t>soutěží,</w:t>
      </w:r>
      <w:r w:rsidR="00A61FA5" w:rsidRPr="00BE5966">
        <w:rPr>
          <w:color w:val="auto"/>
        </w:rPr>
        <w:t xml:space="preserve"> tak i s</w:t>
      </w:r>
      <w:r w:rsidR="00543E84" w:rsidRPr="00BE5966">
        <w:rPr>
          <w:color w:val="auto"/>
        </w:rPr>
        <w:t> </w:t>
      </w:r>
      <w:r w:rsidR="00A61FA5" w:rsidRPr="00BE5966">
        <w:rPr>
          <w:color w:val="auto"/>
        </w:rPr>
        <w:t>oponent</w:t>
      </w:r>
      <w:r w:rsidR="00543E84" w:rsidRPr="00BE5966">
        <w:rPr>
          <w:color w:val="auto"/>
        </w:rPr>
        <w:t xml:space="preserve">y </w:t>
      </w:r>
      <w:r w:rsidR="00CA6604" w:rsidRPr="00BE5966">
        <w:rPr>
          <w:color w:val="auto"/>
        </w:rPr>
        <w:t xml:space="preserve">pro </w:t>
      </w:r>
      <w:r w:rsidR="00543E84" w:rsidRPr="00BE5966">
        <w:rPr>
          <w:color w:val="auto"/>
        </w:rPr>
        <w:t>získání největšího množství informací, poučení a nalezení způsobu pro zlepšení</w:t>
      </w:r>
      <w:r w:rsidR="00BB1BA2" w:rsidRPr="00BE5966">
        <w:rPr>
          <w:color w:val="auto"/>
        </w:rPr>
        <w:t>.</w:t>
      </w:r>
    </w:p>
    <w:p w14:paraId="52E4576F" w14:textId="7AE123FE" w:rsidR="00394A6D" w:rsidRPr="00BE5966" w:rsidRDefault="004F7BDE">
      <w:pPr>
        <w:pStyle w:val="Nadpis2"/>
        <w:rPr>
          <w:color w:val="auto"/>
        </w:rPr>
      </w:pPr>
      <w:r w:rsidRPr="00BE5966">
        <w:rPr>
          <w:color w:val="auto"/>
        </w:rPr>
        <w:t>práce V 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>MU</w:t>
      </w:r>
    </w:p>
    <w:p w14:paraId="1CFB31FD" w14:textId="4B72A3CF" w:rsidR="00394A6D" w:rsidRPr="00BE5966" w:rsidRDefault="00BB1BA2">
      <w:pPr>
        <w:pStyle w:val="Seznamsodrkami"/>
        <w:rPr>
          <w:color w:val="auto"/>
        </w:rPr>
      </w:pPr>
      <w:r w:rsidRPr="00BE5966">
        <w:rPr>
          <w:color w:val="auto"/>
        </w:rPr>
        <w:t>Při</w:t>
      </w:r>
      <w:r w:rsidR="00081922" w:rsidRPr="00BE5966">
        <w:rPr>
          <w:color w:val="auto"/>
        </w:rPr>
        <w:t> pr</w:t>
      </w:r>
      <w:r w:rsidRPr="00BE5966">
        <w:rPr>
          <w:color w:val="auto"/>
        </w:rPr>
        <w:t xml:space="preserve">áci </w:t>
      </w:r>
      <w:r w:rsidR="00081922" w:rsidRPr="00BE5966">
        <w:rPr>
          <w:color w:val="auto"/>
        </w:rPr>
        <w:t>na</w:t>
      </w:r>
      <w:r w:rsidR="00331D3F" w:rsidRPr="00BE5966">
        <w:rPr>
          <w:color w:val="auto"/>
        </w:rPr>
        <w:t xml:space="preserve"> </w:t>
      </w:r>
      <w:r w:rsidR="00081922" w:rsidRPr="00BE5966">
        <w:rPr>
          <w:color w:val="auto"/>
        </w:rPr>
        <w:t xml:space="preserve">projektech je </w:t>
      </w:r>
      <w:r w:rsidR="00331D3F" w:rsidRPr="00BE5966">
        <w:rPr>
          <w:color w:val="auto"/>
        </w:rPr>
        <w:t>podstatný</w:t>
      </w:r>
      <w:r w:rsidR="009C5AB5" w:rsidRPr="00BE5966">
        <w:rPr>
          <w:color w:val="auto"/>
        </w:rPr>
        <w:t xml:space="preserve"> </w:t>
      </w:r>
      <w:r w:rsidR="00E312B9" w:rsidRPr="00BE5966">
        <w:rPr>
          <w:color w:val="auto"/>
        </w:rPr>
        <w:t>tým</w:t>
      </w:r>
      <w:r w:rsidR="00331D3F" w:rsidRPr="00BE5966">
        <w:rPr>
          <w:color w:val="auto"/>
        </w:rPr>
        <w:t xml:space="preserve"> </w:t>
      </w:r>
      <w:r w:rsidR="00E312B9" w:rsidRPr="00BE5966">
        <w:rPr>
          <w:color w:val="auto"/>
        </w:rPr>
        <w:t>lid</w:t>
      </w:r>
      <w:r w:rsidRPr="00BE5966">
        <w:rPr>
          <w:color w:val="auto"/>
        </w:rPr>
        <w:t xml:space="preserve">í, </w:t>
      </w:r>
      <w:r w:rsidR="00331D3F" w:rsidRPr="00BE5966">
        <w:rPr>
          <w:color w:val="auto"/>
        </w:rPr>
        <w:t>v</w:t>
      </w:r>
      <w:r w:rsidRPr="00BE5966">
        <w:rPr>
          <w:color w:val="auto"/>
        </w:rPr>
        <w:t>e</w:t>
      </w:r>
      <w:r w:rsidR="00331D3F" w:rsidRPr="00BE5966">
        <w:rPr>
          <w:color w:val="auto"/>
        </w:rPr>
        <w:t> </w:t>
      </w:r>
      <w:r w:rsidR="00E312B9" w:rsidRPr="00BE5966">
        <w:rPr>
          <w:color w:val="auto"/>
        </w:rPr>
        <w:t>kter</w:t>
      </w:r>
      <w:r w:rsidRPr="00BE5966">
        <w:rPr>
          <w:color w:val="auto"/>
        </w:rPr>
        <w:t>é</w:t>
      </w:r>
      <w:r w:rsidR="00E312B9" w:rsidRPr="00BE5966">
        <w:rPr>
          <w:color w:val="auto"/>
        </w:rPr>
        <w:t>m</w:t>
      </w:r>
      <w:r w:rsidR="00331D3F" w:rsidRPr="00BE5966">
        <w:rPr>
          <w:color w:val="auto"/>
        </w:rPr>
        <w:t xml:space="preserve"> může</w:t>
      </w:r>
      <w:r w:rsidRPr="00BE5966">
        <w:rPr>
          <w:color w:val="auto"/>
        </w:rPr>
        <w:t>m</w:t>
      </w:r>
      <w:r w:rsidR="00331D3F" w:rsidRPr="00BE5966">
        <w:rPr>
          <w:color w:val="auto"/>
        </w:rPr>
        <w:t>e spolupracovat</w:t>
      </w:r>
      <w:r w:rsidR="00E312B9" w:rsidRPr="00BE5966">
        <w:rPr>
          <w:color w:val="auto"/>
        </w:rPr>
        <w:t xml:space="preserve"> </w:t>
      </w:r>
      <w:r w:rsidRPr="00BE5966">
        <w:rPr>
          <w:color w:val="auto"/>
        </w:rPr>
        <w:t xml:space="preserve">a rozdělit své úkoly </w:t>
      </w:r>
      <w:r w:rsidR="00E312B9" w:rsidRPr="00BE5966">
        <w:rPr>
          <w:color w:val="auto"/>
        </w:rPr>
        <w:t xml:space="preserve">pro nejlepší a rychlejší </w:t>
      </w:r>
      <w:r w:rsidR="00FC55F3" w:rsidRPr="00BE5966">
        <w:rPr>
          <w:color w:val="auto"/>
        </w:rPr>
        <w:t>výsledek</w:t>
      </w:r>
      <w:r w:rsidRPr="00BE5966">
        <w:rPr>
          <w:color w:val="auto"/>
        </w:rPr>
        <w:t>. Klíčem je</w:t>
      </w:r>
      <w:r w:rsidR="00D04C15" w:rsidRPr="00BE5966">
        <w:rPr>
          <w:color w:val="auto"/>
        </w:rPr>
        <w:t>,</w:t>
      </w:r>
      <w:r w:rsidR="00F05AB4" w:rsidRPr="00BE5966">
        <w:rPr>
          <w:color w:val="auto"/>
        </w:rPr>
        <w:t xml:space="preserve"> aby každý člověk</w:t>
      </w:r>
      <w:r w:rsidR="00FC55F3" w:rsidRPr="00BE5966">
        <w:rPr>
          <w:color w:val="auto"/>
        </w:rPr>
        <w:t xml:space="preserve"> v t</w:t>
      </w:r>
      <w:r w:rsidRPr="00BE5966">
        <w:rPr>
          <w:color w:val="auto"/>
        </w:rPr>
        <w:t>ý</w:t>
      </w:r>
      <w:r w:rsidR="00FC55F3" w:rsidRPr="00BE5966">
        <w:rPr>
          <w:color w:val="auto"/>
        </w:rPr>
        <w:t>mu</w:t>
      </w:r>
      <w:r w:rsidR="00F05AB4" w:rsidRPr="00BE5966">
        <w:rPr>
          <w:color w:val="auto"/>
        </w:rPr>
        <w:t xml:space="preserve"> měl svou roli a </w:t>
      </w:r>
      <w:r w:rsidRPr="00BE5966">
        <w:rPr>
          <w:color w:val="auto"/>
        </w:rPr>
        <w:t xml:space="preserve">pracoval </w:t>
      </w:r>
      <w:r w:rsidR="00D04C15" w:rsidRPr="00BE5966">
        <w:rPr>
          <w:color w:val="auto"/>
        </w:rPr>
        <w:t>s</w:t>
      </w:r>
      <w:r w:rsidRPr="00BE5966">
        <w:rPr>
          <w:color w:val="auto"/>
        </w:rPr>
        <w:t> chutí a zápalem</w:t>
      </w:r>
      <w:r w:rsidR="00D04C15" w:rsidRPr="00BE5966">
        <w:rPr>
          <w:color w:val="auto"/>
        </w:rPr>
        <w:t>.</w:t>
      </w:r>
    </w:p>
    <w:p w14:paraId="6BB989A1" w14:textId="74FBA12B" w:rsidR="00394A6D" w:rsidRPr="00BE5966" w:rsidRDefault="00BB1BA2">
      <w:pPr>
        <w:pStyle w:val="Nadpis2"/>
        <w:rPr>
          <w:color w:val="auto"/>
        </w:rPr>
      </w:pPr>
      <w:r w:rsidRPr="00BE5966">
        <w:rPr>
          <w:color w:val="auto"/>
        </w:rPr>
        <w:t>Rešení problémů</w:t>
      </w:r>
    </w:p>
    <w:p w14:paraId="47E1D3B5" w14:textId="363F1AE1" w:rsidR="00394A6D" w:rsidRPr="00BE5966" w:rsidRDefault="00D53020">
      <w:pPr>
        <w:pStyle w:val="Seznamsodrkami"/>
        <w:rPr>
          <w:color w:val="auto"/>
        </w:rPr>
      </w:pPr>
      <w:r w:rsidRPr="00BE5966">
        <w:rPr>
          <w:color w:val="auto"/>
        </w:rPr>
        <w:t xml:space="preserve">Moje hlavní role </w:t>
      </w:r>
      <w:r w:rsidR="00BB1BA2" w:rsidRPr="00BE5966">
        <w:rPr>
          <w:color w:val="auto"/>
        </w:rPr>
        <w:t>při práci</w:t>
      </w:r>
      <w:r w:rsidR="00B90F9E" w:rsidRPr="00BE5966">
        <w:rPr>
          <w:color w:val="auto"/>
        </w:rPr>
        <w:t xml:space="preserve"> na projektech je designovaní PCB (desky plošných spojů</w:t>
      </w:r>
      <w:r w:rsidR="00D67FA1" w:rsidRPr="00BE5966">
        <w:rPr>
          <w:color w:val="auto"/>
          <w:lang w:val="en-US"/>
        </w:rPr>
        <w:t>)</w:t>
      </w:r>
      <w:r w:rsidR="00BB1BA2" w:rsidRPr="00BE5966">
        <w:rPr>
          <w:color w:val="auto"/>
        </w:rPr>
        <w:t>. Při designování je důležité mít dobrou schopnost řešení problémů a rychlá adaptace. V </w:t>
      </w:r>
      <w:r w:rsidR="000C5449" w:rsidRPr="00BE5966">
        <w:rPr>
          <w:color w:val="auto"/>
        </w:rPr>
        <w:t>případě</w:t>
      </w:r>
      <w:r w:rsidR="00BB1BA2" w:rsidRPr="00BE5966">
        <w:rPr>
          <w:color w:val="auto"/>
        </w:rPr>
        <w:t>,</w:t>
      </w:r>
      <w:r w:rsidR="000C5449" w:rsidRPr="00BE5966">
        <w:rPr>
          <w:color w:val="auto"/>
        </w:rPr>
        <w:t xml:space="preserve"> že dojde k </w:t>
      </w:r>
      <w:r w:rsidR="00D17F06" w:rsidRPr="00BE5966">
        <w:rPr>
          <w:color w:val="auto"/>
        </w:rPr>
        <w:t>chybě</w:t>
      </w:r>
      <w:r w:rsidR="000C5449" w:rsidRPr="00BE5966">
        <w:rPr>
          <w:color w:val="auto"/>
        </w:rPr>
        <w:t xml:space="preserve"> </w:t>
      </w:r>
      <w:r w:rsidR="00825956" w:rsidRPr="00BE5966">
        <w:rPr>
          <w:color w:val="auto"/>
        </w:rPr>
        <w:t xml:space="preserve">je </w:t>
      </w:r>
      <w:r w:rsidR="00BB1BA2" w:rsidRPr="00BE5966">
        <w:rPr>
          <w:color w:val="auto"/>
        </w:rPr>
        <w:t>kritické</w:t>
      </w:r>
      <w:r w:rsidR="00825956" w:rsidRPr="00BE5966">
        <w:rPr>
          <w:color w:val="auto"/>
        </w:rPr>
        <w:t xml:space="preserve"> se </w:t>
      </w:r>
      <w:r w:rsidR="00BB1BA2" w:rsidRPr="00BE5966">
        <w:rPr>
          <w:color w:val="auto"/>
        </w:rPr>
        <w:t>přizpůsobit</w:t>
      </w:r>
      <w:r w:rsidR="00825956" w:rsidRPr="00BE5966">
        <w:rPr>
          <w:color w:val="auto"/>
        </w:rPr>
        <w:t xml:space="preserve"> a </w:t>
      </w:r>
      <w:r w:rsidR="00645893" w:rsidRPr="00BE5966">
        <w:rPr>
          <w:color w:val="auto"/>
        </w:rPr>
        <w:t>přijít</w:t>
      </w:r>
      <w:r w:rsidR="00825956" w:rsidRPr="00BE5966">
        <w:rPr>
          <w:color w:val="auto"/>
        </w:rPr>
        <w:t xml:space="preserve"> </w:t>
      </w:r>
      <w:r w:rsidR="00BB1BA2" w:rsidRPr="00BE5966">
        <w:rPr>
          <w:color w:val="auto"/>
        </w:rPr>
        <w:t>s nejlepším možným řešením.</w:t>
      </w:r>
    </w:p>
    <w:p w14:paraId="45A6F11D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MOTIVACE</w:t>
      </w:r>
    </w:p>
    <w:p w14:paraId="307CC2D2" w14:textId="55EB07E1" w:rsidR="0070356D" w:rsidRPr="00BE5966" w:rsidRDefault="0070356D" w:rsidP="0070356D">
      <w:pPr>
        <w:pStyle w:val="Seznamsodrkami"/>
        <w:rPr>
          <w:color w:val="auto"/>
        </w:rPr>
      </w:pPr>
      <w:r w:rsidRPr="00BE5966">
        <w:rPr>
          <w:color w:val="auto"/>
        </w:rPr>
        <w:t>Svůj obor mám rád. Přijde mi užitečný, a proto mám velkou motivaci pracovat v prostředí, které má něco společného s mým oborem.</w:t>
      </w:r>
    </w:p>
    <w:p w14:paraId="3D4AD199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Pracovitost</w:t>
      </w:r>
    </w:p>
    <w:p w14:paraId="7A57B637" w14:textId="652BE6DC" w:rsidR="0070356D" w:rsidRPr="00BE5966" w:rsidRDefault="0070356D" w:rsidP="0070356D">
      <w:pPr>
        <w:pStyle w:val="Seznamsodrkami"/>
        <w:rPr>
          <w:color w:val="auto"/>
        </w:rPr>
      </w:pPr>
      <w:r w:rsidRPr="00BE5966">
        <w:rPr>
          <w:color w:val="auto"/>
        </w:rPr>
        <w:t xml:space="preserve">Svojí práci při projektech vykonávám pečlivě a důkladně, snažím </w:t>
      </w:r>
      <w:r w:rsidR="00774146" w:rsidRPr="00BE5966">
        <w:rPr>
          <w:color w:val="auto"/>
        </w:rPr>
        <w:t>se,</w:t>
      </w:r>
      <w:r w:rsidRPr="00BE5966">
        <w:rPr>
          <w:color w:val="auto"/>
        </w:rPr>
        <w:t xml:space="preserve"> aby se na mě spolupracovn</w:t>
      </w:r>
      <w:r w:rsidR="00774146">
        <w:rPr>
          <w:color w:val="auto"/>
        </w:rPr>
        <w:t>í</w:t>
      </w:r>
      <w:r w:rsidRPr="00BE5966">
        <w:rPr>
          <w:color w:val="auto"/>
        </w:rPr>
        <w:t xml:space="preserve">ci mohli spolehnout. </w:t>
      </w:r>
    </w:p>
    <w:p w14:paraId="2AA4AF88" w14:textId="77777777" w:rsidR="0070356D" w:rsidRPr="00BE5966" w:rsidRDefault="0070356D">
      <w:pPr>
        <w:rPr>
          <w:rFonts w:asciiTheme="majorHAnsi" w:eastAsiaTheme="majorEastAsia" w:hAnsiTheme="majorHAnsi" w:cstheme="majorBidi"/>
          <w:b/>
          <w:caps/>
          <w:color w:val="auto"/>
          <w:szCs w:val="26"/>
        </w:rPr>
      </w:pPr>
      <w:r w:rsidRPr="00BE5966">
        <w:rPr>
          <w:color w:val="auto"/>
        </w:rPr>
        <w:br w:type="page"/>
      </w:r>
    </w:p>
    <w:p w14:paraId="3AA4152E" w14:textId="28FB2944" w:rsidR="00BE5966" w:rsidRPr="00BE5966" w:rsidRDefault="00BE5966" w:rsidP="00BE5966">
      <w:pPr>
        <w:pStyle w:val="Nadpis1"/>
        <w:rPr>
          <w:color w:val="auto"/>
        </w:rPr>
      </w:pPr>
      <w:r>
        <w:rPr>
          <w:color w:val="auto"/>
        </w:rPr>
        <w:lastRenderedPageBreak/>
        <w:t>PROJEKTY</w:t>
      </w:r>
    </w:p>
    <w:p w14:paraId="43CD46C0" w14:textId="63D3B455" w:rsidR="00BE5966" w:rsidRPr="00BE5966" w:rsidRDefault="00BE5966" w:rsidP="00BE5966">
      <w:pPr>
        <w:pStyle w:val="Nadpis2"/>
        <w:rPr>
          <w:color w:val="auto"/>
        </w:rPr>
      </w:pPr>
      <w:r>
        <w:rPr>
          <w:color w:val="auto"/>
        </w:rPr>
        <w:t xml:space="preserve">SUMEC </w:t>
      </w:r>
    </w:p>
    <w:p w14:paraId="50E9C3E3" w14:textId="4E80D62B" w:rsidR="00BE5966" w:rsidRDefault="00BE5966" w:rsidP="00BE5966">
      <w:pPr>
        <w:pStyle w:val="Seznamsodrkami"/>
        <w:rPr>
          <w:color w:val="auto"/>
        </w:rPr>
      </w:pPr>
      <w:r w:rsidRPr="00BE5966">
        <w:rPr>
          <w:b/>
          <w:bCs/>
          <w:color w:val="auto"/>
        </w:rPr>
        <w:t>SUMEC</w:t>
      </w:r>
      <w:r>
        <w:rPr>
          <w:color w:val="auto"/>
        </w:rPr>
        <w:t xml:space="preserve"> je projekt, který jsme založili spolu se spolužáky v prvním ročníku </w:t>
      </w:r>
      <w:r w:rsidRPr="00BE5966">
        <w:rPr>
          <w:color w:val="auto"/>
        </w:rPr>
        <w:t>Střední průmyslové školy na Proseku</w:t>
      </w:r>
      <w:r>
        <w:rPr>
          <w:color w:val="auto"/>
        </w:rPr>
        <w:t>. Z</w:t>
      </w:r>
      <w:r w:rsidR="00774146">
        <w:rPr>
          <w:color w:val="auto"/>
        </w:rPr>
        <w:t>á</w:t>
      </w:r>
      <w:r>
        <w:rPr>
          <w:color w:val="auto"/>
        </w:rPr>
        <w:t xml:space="preserve">klad projektu je </w:t>
      </w:r>
      <w:r w:rsidR="00774146">
        <w:rPr>
          <w:color w:val="auto"/>
        </w:rPr>
        <w:t>návrh</w:t>
      </w:r>
      <w:r>
        <w:rPr>
          <w:color w:val="auto"/>
        </w:rPr>
        <w:t xml:space="preserve"> a realizace robota</w:t>
      </w:r>
      <w:r w:rsidR="00774146">
        <w:rPr>
          <w:color w:val="auto"/>
        </w:rPr>
        <w:t>,</w:t>
      </w:r>
      <w:r>
        <w:rPr>
          <w:color w:val="auto"/>
        </w:rPr>
        <w:t xml:space="preserve"> který je schopen najít a vytlačit oponenta z</w:t>
      </w:r>
      <w:r w:rsidR="00774146">
        <w:rPr>
          <w:color w:val="auto"/>
        </w:rPr>
        <w:t> </w:t>
      </w:r>
      <w:r>
        <w:rPr>
          <w:color w:val="auto"/>
        </w:rPr>
        <w:t>ringu</w:t>
      </w:r>
      <w:r w:rsidR="00774146">
        <w:rPr>
          <w:color w:val="auto"/>
        </w:rPr>
        <w:t>. V</w:t>
      </w:r>
      <w:r>
        <w:rPr>
          <w:color w:val="auto"/>
        </w:rPr>
        <w:t xml:space="preserve"> tomto projektu je zahrnuta jak elektrotechnická </w:t>
      </w:r>
      <w:r w:rsidR="00AC60A4">
        <w:rPr>
          <w:color w:val="auto"/>
        </w:rPr>
        <w:t>část,</w:t>
      </w:r>
      <w:r>
        <w:rPr>
          <w:color w:val="auto"/>
        </w:rPr>
        <w:t xml:space="preserve"> tak i mechanická část</w:t>
      </w:r>
      <w:r w:rsidR="00AC60A4">
        <w:rPr>
          <w:color w:val="auto"/>
        </w:rPr>
        <w:t xml:space="preserve"> a programovaní</w:t>
      </w:r>
      <w:r>
        <w:rPr>
          <w:color w:val="auto"/>
        </w:rPr>
        <w:t xml:space="preserve">. </w:t>
      </w:r>
    </w:p>
    <w:p w14:paraId="59B78434" w14:textId="5F86B07C" w:rsidR="00AC60A4" w:rsidRPr="00BE5966" w:rsidRDefault="00AC60A4" w:rsidP="00AC60A4">
      <w:pPr>
        <w:pStyle w:val="Nadpis2"/>
        <w:rPr>
          <w:color w:val="auto"/>
        </w:rPr>
      </w:pPr>
      <w:r>
        <w:rPr>
          <w:color w:val="auto"/>
        </w:rPr>
        <w:t>SCHRACK TECHNIK LED PANEL</w:t>
      </w:r>
    </w:p>
    <w:p w14:paraId="7057B2F4" w14:textId="0F3E686C" w:rsidR="00AC60A4" w:rsidRPr="00BE5966" w:rsidRDefault="00AC60A4" w:rsidP="00AC60A4">
      <w:pPr>
        <w:pStyle w:val="Seznamsodrkami"/>
        <w:rPr>
          <w:color w:val="auto"/>
        </w:rPr>
      </w:pPr>
      <w:r>
        <w:rPr>
          <w:color w:val="auto"/>
        </w:rPr>
        <w:t xml:space="preserve">Tento projekt byl vytvořen na zakázku firmy </w:t>
      </w:r>
      <w:proofErr w:type="spellStart"/>
      <w:r w:rsidRPr="00AC60A4">
        <w:rPr>
          <w:b/>
          <w:bCs/>
          <w:color w:val="auto"/>
        </w:rPr>
        <w:t>Schrack</w:t>
      </w:r>
      <w:proofErr w:type="spellEnd"/>
      <w:r w:rsidRPr="00AC60A4">
        <w:rPr>
          <w:b/>
          <w:bCs/>
          <w:color w:val="auto"/>
        </w:rPr>
        <w:t xml:space="preserve"> Technik</w:t>
      </w:r>
      <w:r>
        <w:rPr>
          <w:color w:val="auto"/>
        </w:rPr>
        <w:t xml:space="preserve"> v druh</w:t>
      </w:r>
      <w:r w:rsidR="00774146">
        <w:rPr>
          <w:color w:val="auto"/>
        </w:rPr>
        <w:t>é</w:t>
      </w:r>
      <w:r>
        <w:rPr>
          <w:color w:val="auto"/>
        </w:rPr>
        <w:t xml:space="preserve">m ročníku studia na </w:t>
      </w:r>
      <w:r w:rsidRPr="00BE5966">
        <w:rPr>
          <w:color w:val="auto"/>
        </w:rPr>
        <w:t>Střední průmyslové školy na Proseku</w:t>
      </w:r>
      <w:r w:rsidR="00774146">
        <w:rPr>
          <w:color w:val="auto"/>
        </w:rPr>
        <w:t>. P</w:t>
      </w:r>
      <w:r>
        <w:rPr>
          <w:color w:val="auto"/>
        </w:rPr>
        <w:t xml:space="preserve">rojektem je panel od firmy </w:t>
      </w:r>
      <w:r w:rsidRPr="00AC60A4">
        <w:rPr>
          <w:b/>
          <w:bCs/>
          <w:color w:val="auto"/>
        </w:rPr>
        <w:t>ARODEM,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do kterého byly zabudovány LED svítidla od firmy </w:t>
      </w:r>
      <w:proofErr w:type="spellStart"/>
      <w:r w:rsidRPr="00AC60A4">
        <w:rPr>
          <w:b/>
          <w:bCs/>
          <w:color w:val="auto"/>
        </w:rPr>
        <w:t>Schrack</w:t>
      </w:r>
      <w:proofErr w:type="spellEnd"/>
      <w:r w:rsidRPr="00AC60A4">
        <w:rPr>
          <w:b/>
          <w:bCs/>
          <w:color w:val="auto"/>
        </w:rPr>
        <w:t xml:space="preserve"> Techni</w:t>
      </w:r>
      <w:r>
        <w:rPr>
          <w:b/>
          <w:bCs/>
          <w:color w:val="auto"/>
        </w:rPr>
        <w:t>k</w:t>
      </w:r>
      <w:r>
        <w:rPr>
          <w:color w:val="auto"/>
        </w:rPr>
        <w:t xml:space="preserve">. Našim úkolem byla realizace řídicí jednotky </w:t>
      </w:r>
      <w:r w:rsidR="00776894">
        <w:rPr>
          <w:color w:val="auto"/>
        </w:rPr>
        <w:t xml:space="preserve">pro ovládaní polí LED svítidel v rozměru 45x9. </w:t>
      </w:r>
    </w:p>
    <w:p w14:paraId="22F05B57" w14:textId="77777777" w:rsidR="00AC60A4" w:rsidRPr="00BE5966" w:rsidRDefault="00AC60A4" w:rsidP="00AC60A4">
      <w:pPr>
        <w:pStyle w:val="Nadpis1"/>
        <w:rPr>
          <w:color w:val="auto"/>
        </w:rPr>
      </w:pPr>
      <w:r w:rsidRPr="00BE5966">
        <w:rPr>
          <w:color w:val="auto"/>
        </w:rPr>
        <w:t>JAZYKY</w:t>
      </w:r>
    </w:p>
    <w:p w14:paraId="79ECDB23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Ruština – (Rodný jazyk)</w:t>
      </w:r>
    </w:p>
    <w:p w14:paraId="0E9FD94F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Čeština – (Plně profesionální)</w:t>
      </w:r>
    </w:p>
    <w:p w14:paraId="3D57507C" w14:textId="21FDA0F9" w:rsidR="00AC60A4" w:rsidRPr="00AC60A4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Angličtina - (Plně profesionální)</w:t>
      </w:r>
    </w:p>
    <w:p w14:paraId="3D83A816" w14:textId="572BE645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 xml:space="preserve">PRACOVNÍ </w:t>
      </w:r>
      <w:r w:rsidR="003531CE" w:rsidRPr="00BE5966">
        <w:rPr>
          <w:color w:val="auto"/>
        </w:rPr>
        <w:t>ZKUŠENOSTI</w:t>
      </w:r>
    </w:p>
    <w:p w14:paraId="7ED42BF4" w14:textId="240C77F2" w:rsidR="00394A6D" w:rsidRPr="00BE5966" w:rsidRDefault="004152FC">
      <w:pPr>
        <w:pStyle w:val="Nadpis2"/>
        <w:rPr>
          <w:color w:val="auto"/>
        </w:rPr>
      </w:pPr>
      <w:r>
        <w:rPr>
          <w:color w:val="auto"/>
        </w:rPr>
        <w:t>STÁŽ</w:t>
      </w:r>
      <w:r w:rsidR="007D00B3" w:rsidRPr="00BE5966">
        <w:rPr>
          <w:color w:val="auto"/>
          <w:lang w:bidi="cs-CZ"/>
        </w:rPr>
        <w:t> | </w:t>
      </w:r>
      <w:r w:rsidRPr="004152FC">
        <w:rPr>
          <w:color w:val="auto"/>
        </w:rPr>
        <w:t>Elektro-Křivka</w:t>
      </w:r>
      <w:r w:rsidR="007D00B3" w:rsidRPr="00BE5966">
        <w:rPr>
          <w:color w:val="auto"/>
          <w:lang w:bidi="cs-CZ"/>
        </w:rPr>
        <w:t> </w:t>
      </w:r>
    </w:p>
    <w:p w14:paraId="2CA73949" w14:textId="7B6FD66D" w:rsidR="00394A6D" w:rsidRDefault="004152FC">
      <w:pPr>
        <w:pStyle w:val="Seznamsodrkami"/>
        <w:rPr>
          <w:color w:val="auto"/>
        </w:rPr>
      </w:pPr>
      <w:r>
        <w:rPr>
          <w:color w:val="auto"/>
        </w:rPr>
        <w:t xml:space="preserve">Úkolem byla elektroinstalace kabelu pro napájení sekundární rozvodny v továrně </w:t>
      </w:r>
      <w:r w:rsidRPr="004152FC">
        <w:rPr>
          <w:color w:val="auto"/>
        </w:rPr>
        <w:t>LE &amp; CO</w:t>
      </w:r>
      <w:r>
        <w:rPr>
          <w:color w:val="auto"/>
        </w:rPr>
        <w:t xml:space="preserve"> </w:t>
      </w:r>
      <w:r>
        <w:rPr>
          <w:color w:val="auto"/>
        </w:rPr>
        <w:br/>
        <w:t xml:space="preserve">- </w:t>
      </w:r>
      <w:r w:rsidRPr="004152FC">
        <w:rPr>
          <w:color w:val="auto"/>
        </w:rPr>
        <w:t>Průmyslová zóna Jirny, Poděbradská 606</w:t>
      </w:r>
    </w:p>
    <w:p w14:paraId="4C34BA99" w14:textId="15441F43" w:rsidR="0054675C" w:rsidRDefault="00000000" w:rsidP="007A0F6E">
      <w:pPr>
        <w:pStyle w:val="Seznamsodrkami"/>
        <w:rPr>
          <w:rFonts w:asciiTheme="majorHAnsi" w:eastAsiaTheme="majorEastAsia" w:hAnsiTheme="majorHAnsi" w:cstheme="majorBidi"/>
          <w:b/>
          <w:caps/>
          <w:color w:val="auto"/>
          <w:szCs w:val="26"/>
        </w:rPr>
      </w:pPr>
      <w:hyperlink r:id="rId11" w:history="1">
        <w:r w:rsidR="004152FC" w:rsidRPr="004152FC">
          <w:rPr>
            <w:rStyle w:val="Hypertextovodkaz"/>
            <w:color w:val="0070C0"/>
          </w:rPr>
          <w:t>https://www.elektrokrivka.cz/uvod.htm</w:t>
        </w:r>
      </w:hyperlink>
      <w:r w:rsidR="004152FC" w:rsidRPr="004152FC">
        <w:rPr>
          <w:rFonts w:asciiTheme="majorHAnsi" w:eastAsiaTheme="majorEastAsia" w:hAnsiTheme="majorHAnsi" w:cstheme="majorBidi"/>
          <w:b/>
          <w:caps/>
          <w:color w:val="auto"/>
          <w:szCs w:val="26"/>
        </w:rPr>
        <w:t xml:space="preserve"> </w:t>
      </w:r>
    </w:p>
    <w:p w14:paraId="6428F553" w14:textId="10CD705A" w:rsidR="0054675C" w:rsidRPr="00C514F6" w:rsidRDefault="00585E4E" w:rsidP="0054675C">
      <w:pPr>
        <w:pStyle w:val="Nadpis2"/>
        <w:rPr>
          <w:bCs/>
          <w:color w:val="auto"/>
          <w:lang w:bidi="cs-CZ"/>
        </w:rPr>
      </w:pPr>
      <w:r w:rsidRPr="00585E4E">
        <w:rPr>
          <w:color w:val="auto"/>
        </w:rPr>
        <w:t>Skladník</w:t>
      </w:r>
      <w:r>
        <w:rPr>
          <w:color w:val="auto"/>
        </w:rPr>
        <w:t xml:space="preserve"> </w:t>
      </w:r>
      <w:r w:rsidR="0054675C" w:rsidRPr="00BE5966">
        <w:rPr>
          <w:color w:val="auto"/>
          <w:lang w:bidi="cs-CZ"/>
        </w:rPr>
        <w:t>| </w:t>
      </w:r>
      <w:r w:rsidR="00C514F6" w:rsidRPr="00C514F6">
        <w:rPr>
          <w:bCs/>
          <w:color w:val="auto"/>
          <w:lang w:bidi="cs-CZ"/>
        </w:rPr>
        <w:t>Rohl</w:t>
      </w:r>
      <w:r w:rsidR="000815FE">
        <w:rPr>
          <w:bCs/>
          <w:color w:val="auto"/>
          <w:lang w:bidi="cs-CZ"/>
        </w:rPr>
        <w:t>ík</w:t>
      </w:r>
    </w:p>
    <w:p w14:paraId="12586DFC" w14:textId="3CF940F2" w:rsidR="0054675C" w:rsidRPr="00141F3E" w:rsidRDefault="00141F3E" w:rsidP="00141F3E">
      <w:pPr>
        <w:pStyle w:val="Seznamsodrkami"/>
        <w:rPr>
          <w:color w:val="auto"/>
        </w:rPr>
      </w:pPr>
      <w:r w:rsidRPr="00141F3E">
        <w:rPr>
          <w:color w:val="auto"/>
        </w:rPr>
        <w:t>Příjem, naskladňování a vyskladňování zboží</w:t>
      </w:r>
      <w:r w:rsidR="00A033C1">
        <w:rPr>
          <w:color w:val="auto"/>
        </w:rPr>
        <w:t>, k</w:t>
      </w:r>
      <w:r w:rsidRPr="00141F3E">
        <w:rPr>
          <w:color w:val="auto"/>
        </w:rPr>
        <w:t>ontrola kvality a množství přijatého zboží</w:t>
      </w:r>
      <w:r w:rsidR="00952C6A">
        <w:rPr>
          <w:color w:val="auto"/>
        </w:rPr>
        <w:t>,</w:t>
      </w:r>
      <w:r w:rsidR="00952C6A" w:rsidRPr="00952C6A">
        <w:rPr>
          <w:color w:val="auto"/>
        </w:rPr>
        <w:t xml:space="preserve"> </w:t>
      </w:r>
      <w:r w:rsidR="00952C6A">
        <w:rPr>
          <w:color w:val="auto"/>
        </w:rPr>
        <w:t>p</w:t>
      </w:r>
      <w:r w:rsidR="00952C6A" w:rsidRPr="00952C6A">
        <w:rPr>
          <w:color w:val="auto"/>
        </w:rPr>
        <w:t>říprava a balení objednávek k odeslání zákazníkům</w:t>
      </w:r>
    </w:p>
    <w:p w14:paraId="7563EB3B" w14:textId="25ED0C4C" w:rsidR="00D96C11" w:rsidRPr="0096170F" w:rsidRDefault="00000000" w:rsidP="0054675C">
      <w:pPr>
        <w:pStyle w:val="Seznamsodrkami"/>
        <w:rPr>
          <w:rFonts w:asciiTheme="majorHAnsi" w:eastAsiaTheme="majorEastAsia" w:hAnsiTheme="majorHAnsi" w:cstheme="majorBidi"/>
          <w:bCs/>
          <w:caps/>
          <w:color w:val="auto"/>
          <w:szCs w:val="26"/>
        </w:rPr>
      </w:pPr>
      <w:hyperlink r:id="rId12" w:history="1">
        <w:r w:rsidR="0096170F" w:rsidRPr="0096170F">
          <w:rPr>
            <w:rStyle w:val="Hypertextovodkaz"/>
            <w:rFonts w:eastAsiaTheme="majorEastAsia" w:cstheme="majorBidi"/>
            <w:bCs/>
            <w:color w:val="0070C0"/>
            <w:szCs w:val="26"/>
          </w:rPr>
          <w:t>https://www.rohlik.cz</w:t>
        </w:r>
      </w:hyperlink>
      <w:r w:rsidR="0096170F" w:rsidRPr="0096170F">
        <w:rPr>
          <w:rFonts w:eastAsiaTheme="majorEastAsia" w:cstheme="majorBidi"/>
          <w:bCs/>
          <w:color w:val="0070C0"/>
          <w:szCs w:val="26"/>
        </w:rPr>
        <w:t xml:space="preserve"> </w:t>
      </w:r>
    </w:p>
    <w:p w14:paraId="3B4EE0A8" w14:textId="2F32AB5B" w:rsidR="0070356D" w:rsidRPr="00BE5966" w:rsidRDefault="0070356D" w:rsidP="0070356D">
      <w:pPr>
        <w:pStyle w:val="Nadpis1"/>
        <w:rPr>
          <w:color w:val="auto"/>
        </w:rPr>
      </w:pPr>
      <w:r w:rsidRPr="00BE5966">
        <w:rPr>
          <w:color w:val="auto"/>
        </w:rPr>
        <w:t>KONTAKT</w:t>
      </w:r>
    </w:p>
    <w:p w14:paraId="2BCCBDB4" w14:textId="00D3053D" w:rsidR="0070356D" w:rsidRPr="00BE5966" w:rsidRDefault="00BE5966" w:rsidP="0070356D">
      <w:pPr>
        <w:rPr>
          <w:color w:val="auto"/>
        </w:rPr>
      </w:pPr>
      <w:r w:rsidRPr="00BE5966">
        <w:rPr>
          <w:color w:val="auto"/>
        </w:rPr>
        <w:br/>
        <w:t>E-mail:</w:t>
      </w:r>
      <w:r w:rsidRPr="00BE5966">
        <w:rPr>
          <w:color w:val="auto"/>
          <w:lang w:bidi="cs-CZ"/>
        </w:rPr>
        <w:t xml:space="preserve"> |</w:t>
      </w:r>
      <w:r w:rsidRPr="00BE5966">
        <w:rPr>
          <w:b/>
          <w:bCs/>
          <w:color w:val="auto"/>
          <w:lang w:bidi="cs-CZ"/>
        </w:rPr>
        <w:t xml:space="preserve"> </w:t>
      </w:r>
      <w:hyperlink r:id="rId13" w:history="1">
        <w:r w:rsidR="009238EA" w:rsidRPr="009238EA">
          <w:rPr>
            <w:rStyle w:val="Hypertextovodkaz"/>
            <w:b/>
            <w:bCs/>
            <w:lang w:bidi="cs-CZ"/>
          </w:rPr>
          <w:t>savva.popov.sp</w:t>
        </w:r>
        <w:r w:rsidR="009238EA" w:rsidRPr="009238EA">
          <w:rPr>
            <w:rStyle w:val="Hypertextovodkaz"/>
            <w:b/>
            <w:bCs/>
            <w:lang w:bidi="cs-CZ"/>
          </w:rPr>
          <w:t>@gmail.com</w:t>
        </w:r>
      </w:hyperlink>
      <w:r w:rsidRPr="00BE5966">
        <w:rPr>
          <w:color w:val="auto"/>
          <w:lang w:bidi="cs-CZ"/>
        </w:rPr>
        <w:t xml:space="preserve"> |</w:t>
      </w:r>
    </w:p>
    <w:p w14:paraId="7301CB7F" w14:textId="33B95649" w:rsidR="0070356D" w:rsidRPr="00BE5966" w:rsidRDefault="0070356D" w:rsidP="0070356D">
      <w:pPr>
        <w:rPr>
          <w:color w:val="auto"/>
        </w:rPr>
      </w:pPr>
      <w:r w:rsidRPr="00BE5966">
        <w:rPr>
          <w:color w:val="auto"/>
        </w:rPr>
        <w:t>Telefon:</w:t>
      </w:r>
      <w:r w:rsidR="00BE5966" w:rsidRPr="00BE5966">
        <w:rPr>
          <w:color w:val="auto"/>
        </w:rPr>
        <w:t xml:space="preserve"> | </w:t>
      </w:r>
      <w:r w:rsidR="00BE5966" w:rsidRPr="00BE5966">
        <w:rPr>
          <w:b/>
          <w:bCs/>
          <w:color w:val="auto"/>
        </w:rPr>
        <w:t>+420 605 570</w:t>
      </w:r>
      <w:r w:rsidR="00BE5966" w:rsidRPr="00BE5966">
        <w:rPr>
          <w:b/>
          <w:bCs/>
          <w:color w:val="auto"/>
          <w:lang w:bidi="cs-CZ"/>
        </w:rPr>
        <w:t> </w:t>
      </w:r>
      <w:r w:rsidR="00DE564C">
        <w:rPr>
          <w:b/>
          <w:bCs/>
          <w:color w:val="auto"/>
          <w:lang w:bidi="cs-CZ"/>
        </w:rPr>
        <w:t>366</w:t>
      </w:r>
      <w:r w:rsidR="00BE5966" w:rsidRPr="00BE5966">
        <w:rPr>
          <w:color w:val="auto"/>
          <w:lang w:bidi="cs-CZ"/>
        </w:rPr>
        <w:t>|</w:t>
      </w:r>
    </w:p>
    <w:p w14:paraId="001487B8" w14:textId="17F0D4C3" w:rsidR="00BE5966" w:rsidRPr="00BE5966" w:rsidRDefault="00BE5966" w:rsidP="0070356D">
      <w:pPr>
        <w:rPr>
          <w:color w:val="auto"/>
        </w:rPr>
      </w:pPr>
      <w:r w:rsidRPr="00BE5966">
        <w:rPr>
          <w:color w:val="auto"/>
        </w:rPr>
        <w:t xml:space="preserve">Adresa: | </w:t>
      </w:r>
      <w:r w:rsidR="00C97712" w:rsidRPr="00C97712">
        <w:rPr>
          <w:b/>
          <w:bCs/>
          <w:color w:val="auto"/>
        </w:rPr>
        <w:t>Tovární 1264/6</w:t>
      </w:r>
      <w:r w:rsidRPr="00BE5966">
        <w:rPr>
          <w:b/>
          <w:bCs/>
          <w:color w:val="auto"/>
          <w:lang w:bidi="cs-CZ"/>
        </w:rPr>
        <w:t xml:space="preserve">, </w:t>
      </w:r>
      <w:r w:rsidRPr="00BE5966">
        <w:rPr>
          <w:b/>
          <w:bCs/>
          <w:color w:val="auto"/>
        </w:rPr>
        <w:t>170 00, Praha</w:t>
      </w:r>
      <w:r w:rsidRPr="00BE5966">
        <w:rPr>
          <w:b/>
          <w:bCs/>
          <w:color w:val="auto"/>
          <w:lang w:bidi="cs-CZ"/>
        </w:rPr>
        <w:t> 7 |</w:t>
      </w:r>
    </w:p>
    <w:p w14:paraId="4DF84D5E" w14:textId="40ABCC74" w:rsidR="00BE5966" w:rsidRPr="00BE5966" w:rsidRDefault="00BE5966" w:rsidP="00BE5966">
      <w:pPr>
        <w:rPr>
          <w:color w:val="auto"/>
        </w:rPr>
      </w:pPr>
      <w:r w:rsidRPr="00BE5966">
        <w:rPr>
          <w:color w:val="auto"/>
        </w:rPr>
        <w:t>LinkedIn: |</w:t>
      </w:r>
      <w:r w:rsidRPr="009238EA">
        <w:rPr>
          <w:color w:val="007BB8"/>
        </w:rPr>
        <w:t xml:space="preserve"> </w:t>
      </w:r>
      <w:hyperlink r:id="rId14" w:history="1">
        <w:r w:rsidR="009238EA" w:rsidRPr="009238EA">
          <w:rPr>
            <w:rStyle w:val="Hypertextovodkaz"/>
            <w:color w:val="007BB8"/>
          </w:rPr>
          <w:t>www.linkedin.com/in/savv</w:t>
        </w:r>
        <w:r w:rsidR="009238EA" w:rsidRPr="009238EA">
          <w:rPr>
            <w:rStyle w:val="Hypertextovodkaz"/>
            <w:color w:val="007BB8"/>
          </w:rPr>
          <w:t>a</w:t>
        </w:r>
        <w:r w:rsidR="009238EA" w:rsidRPr="009238EA">
          <w:rPr>
            <w:rStyle w:val="Hypertextovodkaz"/>
            <w:color w:val="007BB8"/>
          </w:rPr>
          <w:t>-popov/</w:t>
        </w:r>
      </w:hyperlink>
      <w:r w:rsidR="009238EA">
        <w:rPr>
          <w:color w:val="auto"/>
        </w:rPr>
        <w:t xml:space="preserve"> </w:t>
      </w:r>
      <w:r w:rsidRPr="00BE5966">
        <w:rPr>
          <w:color w:val="auto"/>
          <w:lang w:bidi="cs-CZ"/>
        </w:rPr>
        <w:t>|</w:t>
      </w:r>
    </w:p>
    <w:p w14:paraId="15C12B19" w14:textId="77777777" w:rsidR="0070356D" w:rsidRPr="00BE5966" w:rsidRDefault="0070356D" w:rsidP="00D96C11">
      <w:pPr>
        <w:rPr>
          <w:color w:val="auto"/>
        </w:rPr>
      </w:pPr>
    </w:p>
    <w:p w14:paraId="7543FC58" w14:textId="77777777" w:rsidR="00D96C11" w:rsidRPr="00BE5966" w:rsidRDefault="00D96C11" w:rsidP="00D96C11">
      <w:pPr>
        <w:pStyle w:val="Seznamsodrkami"/>
        <w:numPr>
          <w:ilvl w:val="0"/>
          <w:numId w:val="0"/>
        </w:numPr>
        <w:rPr>
          <w:color w:val="auto"/>
        </w:rPr>
      </w:pPr>
    </w:p>
    <w:sectPr w:rsidR="00D96C11" w:rsidRPr="00BE5966" w:rsidSect="002970A3">
      <w:footerReference w:type="default" r:id="rId15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D339F" w14:textId="77777777" w:rsidR="00CD6161" w:rsidRPr="00B90F9E" w:rsidRDefault="00CD6161">
      <w:pPr>
        <w:spacing w:after="0"/>
      </w:pPr>
      <w:r w:rsidRPr="00B90F9E">
        <w:separator/>
      </w:r>
    </w:p>
  </w:endnote>
  <w:endnote w:type="continuationSeparator" w:id="0">
    <w:p w14:paraId="06B38642" w14:textId="77777777" w:rsidR="00CD6161" w:rsidRPr="00B90F9E" w:rsidRDefault="00CD6161">
      <w:pPr>
        <w:spacing w:after="0"/>
      </w:pPr>
      <w:r w:rsidRPr="00B90F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617930"/>
      <w:docPartObj>
        <w:docPartGallery w:val="Page Numbers (Bottom of Page)"/>
        <w:docPartUnique/>
      </w:docPartObj>
    </w:sdtPr>
    <w:sdtContent>
      <w:p w14:paraId="7BB82648" w14:textId="77777777" w:rsidR="00394A6D" w:rsidRPr="00B90F9E" w:rsidRDefault="007D00B3">
        <w:pPr>
          <w:pStyle w:val="Zpat"/>
        </w:pPr>
        <w:r w:rsidRPr="00B90F9E">
          <w:rPr>
            <w:lang w:bidi="cs-CZ"/>
          </w:rPr>
          <w:fldChar w:fldCharType="begin"/>
        </w:r>
        <w:r w:rsidRPr="00B90F9E">
          <w:rPr>
            <w:lang w:bidi="cs-CZ"/>
          </w:rPr>
          <w:instrText xml:space="preserve"> PAGE   \* MERGEFORMAT </w:instrText>
        </w:r>
        <w:r w:rsidRPr="00B90F9E">
          <w:rPr>
            <w:lang w:bidi="cs-CZ"/>
          </w:rPr>
          <w:fldChar w:fldCharType="separate"/>
        </w:r>
        <w:r w:rsidR="005E5E55" w:rsidRPr="00B90F9E">
          <w:rPr>
            <w:lang w:bidi="cs-CZ"/>
          </w:rPr>
          <w:t>2</w:t>
        </w:r>
        <w:r w:rsidRPr="00B90F9E">
          <w:rPr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AB48C" w14:textId="77777777" w:rsidR="00CD6161" w:rsidRPr="00B90F9E" w:rsidRDefault="00CD6161">
      <w:pPr>
        <w:spacing w:after="0"/>
      </w:pPr>
      <w:r w:rsidRPr="00B90F9E">
        <w:separator/>
      </w:r>
    </w:p>
  </w:footnote>
  <w:footnote w:type="continuationSeparator" w:id="0">
    <w:p w14:paraId="3887E8E0" w14:textId="77777777" w:rsidR="00CD6161" w:rsidRPr="00B90F9E" w:rsidRDefault="00CD6161">
      <w:pPr>
        <w:spacing w:after="0"/>
      </w:pPr>
      <w:r w:rsidRPr="00B90F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5E305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8C223E2"/>
    <w:multiLevelType w:val="hybridMultilevel"/>
    <w:tmpl w:val="C8F27EEE"/>
    <w:lvl w:ilvl="0" w:tplc="4A5613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0351252">
    <w:abstractNumId w:val="9"/>
  </w:num>
  <w:num w:numId="2" w16cid:durableId="1801338444">
    <w:abstractNumId w:val="9"/>
    <w:lvlOverride w:ilvl="0">
      <w:startOverride w:val="1"/>
    </w:lvlOverride>
  </w:num>
  <w:num w:numId="3" w16cid:durableId="240408056">
    <w:abstractNumId w:val="9"/>
    <w:lvlOverride w:ilvl="0">
      <w:startOverride w:val="1"/>
    </w:lvlOverride>
  </w:num>
  <w:num w:numId="4" w16cid:durableId="942884199">
    <w:abstractNumId w:val="9"/>
    <w:lvlOverride w:ilvl="0">
      <w:startOverride w:val="1"/>
    </w:lvlOverride>
  </w:num>
  <w:num w:numId="5" w16cid:durableId="54940916">
    <w:abstractNumId w:val="7"/>
  </w:num>
  <w:num w:numId="6" w16cid:durableId="1702240582">
    <w:abstractNumId w:val="6"/>
  </w:num>
  <w:num w:numId="7" w16cid:durableId="1630937011">
    <w:abstractNumId w:val="5"/>
  </w:num>
  <w:num w:numId="8" w16cid:durableId="1818107717">
    <w:abstractNumId w:val="4"/>
  </w:num>
  <w:num w:numId="9" w16cid:durableId="1254321424">
    <w:abstractNumId w:val="8"/>
  </w:num>
  <w:num w:numId="10" w16cid:durableId="266081347">
    <w:abstractNumId w:val="3"/>
  </w:num>
  <w:num w:numId="11" w16cid:durableId="1742099743">
    <w:abstractNumId w:val="2"/>
  </w:num>
  <w:num w:numId="12" w16cid:durableId="71899745">
    <w:abstractNumId w:val="1"/>
  </w:num>
  <w:num w:numId="13" w16cid:durableId="699209564">
    <w:abstractNumId w:val="0"/>
  </w:num>
  <w:num w:numId="14" w16cid:durableId="1976523601">
    <w:abstractNumId w:val="11"/>
  </w:num>
  <w:num w:numId="15" w16cid:durableId="49919850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5635858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4795821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2512932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948350493">
    <w:abstractNumId w:val="12"/>
  </w:num>
  <w:num w:numId="20" w16cid:durableId="2053191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F"/>
    <w:rsid w:val="000025B0"/>
    <w:rsid w:val="0000782A"/>
    <w:rsid w:val="0002460A"/>
    <w:rsid w:val="0005363D"/>
    <w:rsid w:val="00057690"/>
    <w:rsid w:val="000815FE"/>
    <w:rsid w:val="00081922"/>
    <w:rsid w:val="000A00F2"/>
    <w:rsid w:val="000A7F0F"/>
    <w:rsid w:val="000C20DE"/>
    <w:rsid w:val="000C5449"/>
    <w:rsid w:val="00141F3E"/>
    <w:rsid w:val="001859B3"/>
    <w:rsid w:val="001A1C6B"/>
    <w:rsid w:val="001B4584"/>
    <w:rsid w:val="001F560B"/>
    <w:rsid w:val="00207AEA"/>
    <w:rsid w:val="002311F5"/>
    <w:rsid w:val="002345E0"/>
    <w:rsid w:val="002774BA"/>
    <w:rsid w:val="0029224A"/>
    <w:rsid w:val="002970A3"/>
    <w:rsid w:val="002A7867"/>
    <w:rsid w:val="002E30A3"/>
    <w:rsid w:val="00331D3F"/>
    <w:rsid w:val="00333F46"/>
    <w:rsid w:val="00335309"/>
    <w:rsid w:val="003531CE"/>
    <w:rsid w:val="00373A7D"/>
    <w:rsid w:val="00374627"/>
    <w:rsid w:val="00392B5B"/>
    <w:rsid w:val="00394A6D"/>
    <w:rsid w:val="003E783B"/>
    <w:rsid w:val="003F19B9"/>
    <w:rsid w:val="004152FC"/>
    <w:rsid w:val="0043405F"/>
    <w:rsid w:val="00434F3B"/>
    <w:rsid w:val="00445BC7"/>
    <w:rsid w:val="004476A1"/>
    <w:rsid w:val="0047198B"/>
    <w:rsid w:val="0048649B"/>
    <w:rsid w:val="004A6A52"/>
    <w:rsid w:val="004B1587"/>
    <w:rsid w:val="004F7BDE"/>
    <w:rsid w:val="00504A83"/>
    <w:rsid w:val="005114E7"/>
    <w:rsid w:val="005324E7"/>
    <w:rsid w:val="00541128"/>
    <w:rsid w:val="00543E84"/>
    <w:rsid w:val="0054675C"/>
    <w:rsid w:val="005514B4"/>
    <w:rsid w:val="0055658C"/>
    <w:rsid w:val="00585E4E"/>
    <w:rsid w:val="005A6D94"/>
    <w:rsid w:val="005D6E02"/>
    <w:rsid w:val="005E260B"/>
    <w:rsid w:val="005E5E55"/>
    <w:rsid w:val="005E7ECD"/>
    <w:rsid w:val="00616068"/>
    <w:rsid w:val="00645893"/>
    <w:rsid w:val="006B6D76"/>
    <w:rsid w:val="006E401C"/>
    <w:rsid w:val="006E57F8"/>
    <w:rsid w:val="006F2D31"/>
    <w:rsid w:val="0070356D"/>
    <w:rsid w:val="00774146"/>
    <w:rsid w:val="0077621B"/>
    <w:rsid w:val="00776894"/>
    <w:rsid w:val="00784482"/>
    <w:rsid w:val="007963CE"/>
    <w:rsid w:val="007A0F6E"/>
    <w:rsid w:val="007A5A38"/>
    <w:rsid w:val="007B04F1"/>
    <w:rsid w:val="007C4696"/>
    <w:rsid w:val="007C6612"/>
    <w:rsid w:val="007D00B3"/>
    <w:rsid w:val="007E4B1E"/>
    <w:rsid w:val="007E7AFD"/>
    <w:rsid w:val="008000C9"/>
    <w:rsid w:val="008115D7"/>
    <w:rsid w:val="008139BC"/>
    <w:rsid w:val="00825956"/>
    <w:rsid w:val="008300A6"/>
    <w:rsid w:val="0086350A"/>
    <w:rsid w:val="00865349"/>
    <w:rsid w:val="00886996"/>
    <w:rsid w:val="008916B6"/>
    <w:rsid w:val="008A1CD9"/>
    <w:rsid w:val="008D0D99"/>
    <w:rsid w:val="008E10EB"/>
    <w:rsid w:val="009238EA"/>
    <w:rsid w:val="0093347E"/>
    <w:rsid w:val="00952C6A"/>
    <w:rsid w:val="00960417"/>
    <w:rsid w:val="0096170F"/>
    <w:rsid w:val="00961FCC"/>
    <w:rsid w:val="009763C8"/>
    <w:rsid w:val="009A51B6"/>
    <w:rsid w:val="009A5C87"/>
    <w:rsid w:val="009C5AB5"/>
    <w:rsid w:val="009C682B"/>
    <w:rsid w:val="009D799E"/>
    <w:rsid w:val="009E16A1"/>
    <w:rsid w:val="00A033C1"/>
    <w:rsid w:val="00A61FA5"/>
    <w:rsid w:val="00A8131A"/>
    <w:rsid w:val="00A93CBC"/>
    <w:rsid w:val="00AC60A4"/>
    <w:rsid w:val="00B021CC"/>
    <w:rsid w:val="00B03E2F"/>
    <w:rsid w:val="00B14E6F"/>
    <w:rsid w:val="00B43F9A"/>
    <w:rsid w:val="00B649DE"/>
    <w:rsid w:val="00B769EE"/>
    <w:rsid w:val="00B84CF8"/>
    <w:rsid w:val="00B90F9E"/>
    <w:rsid w:val="00BA45E1"/>
    <w:rsid w:val="00BB1BA2"/>
    <w:rsid w:val="00BD3D2F"/>
    <w:rsid w:val="00BD6054"/>
    <w:rsid w:val="00BE5966"/>
    <w:rsid w:val="00C514F6"/>
    <w:rsid w:val="00C57E43"/>
    <w:rsid w:val="00C57F51"/>
    <w:rsid w:val="00C72B59"/>
    <w:rsid w:val="00C942D5"/>
    <w:rsid w:val="00C97712"/>
    <w:rsid w:val="00CA0B26"/>
    <w:rsid w:val="00CA6604"/>
    <w:rsid w:val="00CB2742"/>
    <w:rsid w:val="00CC75DB"/>
    <w:rsid w:val="00CD6161"/>
    <w:rsid w:val="00CF1A98"/>
    <w:rsid w:val="00CF6EF2"/>
    <w:rsid w:val="00D02751"/>
    <w:rsid w:val="00D04C15"/>
    <w:rsid w:val="00D17F06"/>
    <w:rsid w:val="00D33143"/>
    <w:rsid w:val="00D517EC"/>
    <w:rsid w:val="00D53020"/>
    <w:rsid w:val="00D56207"/>
    <w:rsid w:val="00D562F8"/>
    <w:rsid w:val="00D61733"/>
    <w:rsid w:val="00D6664C"/>
    <w:rsid w:val="00D67FA1"/>
    <w:rsid w:val="00D765AF"/>
    <w:rsid w:val="00D91EDA"/>
    <w:rsid w:val="00D96C11"/>
    <w:rsid w:val="00DD4208"/>
    <w:rsid w:val="00DE564C"/>
    <w:rsid w:val="00E10409"/>
    <w:rsid w:val="00E21C88"/>
    <w:rsid w:val="00E2342D"/>
    <w:rsid w:val="00E312B9"/>
    <w:rsid w:val="00E50A7C"/>
    <w:rsid w:val="00E536A7"/>
    <w:rsid w:val="00E5576A"/>
    <w:rsid w:val="00E55DC1"/>
    <w:rsid w:val="00E778D2"/>
    <w:rsid w:val="00EA2B92"/>
    <w:rsid w:val="00ED1FA6"/>
    <w:rsid w:val="00EE140A"/>
    <w:rsid w:val="00F05AB4"/>
    <w:rsid w:val="00F356E7"/>
    <w:rsid w:val="00F4085E"/>
    <w:rsid w:val="00F757C9"/>
    <w:rsid w:val="00FC1186"/>
    <w:rsid w:val="00FC55F3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FA9D"/>
  <w15:chartTrackingRefBased/>
  <w15:docId w15:val="{D0E2CD2D-7016-4967-A29B-017374C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cs-CZ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6207"/>
  </w:style>
  <w:style w:type="paragraph" w:styleId="Nadpis1">
    <w:name w:val="heading 1"/>
    <w:basedOn w:val="Normln"/>
    <w:link w:val="Nadpis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NzevChar">
    <w:name w:val="Název Char"/>
    <w:basedOn w:val="Standardnpsmoodstavce"/>
    <w:link w:val="Nzev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Zstupntext">
    <w:name w:val="Placeholder Text"/>
    <w:basedOn w:val="Standardnpsmoodstavce"/>
    <w:uiPriority w:val="99"/>
    <w:semiHidden/>
    <w:rsid w:val="008916B6"/>
    <w:rPr>
      <w:color w:val="707070" w:themeColor="accent3" w:themeShade="BF"/>
    </w:rPr>
  </w:style>
  <w:style w:type="paragraph" w:styleId="Seznamsodrkami">
    <w:name w:val="List Bullet"/>
    <w:basedOn w:val="Normln"/>
    <w:uiPriority w:val="10"/>
    <w:qFormat/>
    <w:pPr>
      <w:numPr>
        <w:numId w:val="14"/>
      </w:numPr>
      <w:spacing w:after="80"/>
    </w:pPr>
  </w:style>
  <w:style w:type="paragraph" w:styleId="Zhlav">
    <w:name w:val="header"/>
    <w:basedOn w:val="Normln"/>
    <w:link w:val="ZhlavChar"/>
    <w:uiPriority w:val="99"/>
    <w:unhideWhenUsed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spacing w:after="0"/>
    </w:pPr>
    <w:rPr>
      <w:color w:val="141414" w:themeColor="accent1"/>
    </w:rPr>
  </w:style>
  <w:style w:type="character" w:customStyle="1" w:styleId="ZpatChar">
    <w:name w:val="Zápatí Char"/>
    <w:basedOn w:val="Standardnpsmoodstavce"/>
    <w:link w:val="Zpat"/>
    <w:uiPriority w:val="99"/>
    <w:rPr>
      <w:color w:val="141414" w:themeColor="accent1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color w:val="auto"/>
      <w:szCs w:val="20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</w:rPr>
  </w:style>
  <w:style w:type="character" w:customStyle="1" w:styleId="Nadpis1Char">
    <w:name w:val="Nadpis 1 Char"/>
    <w:basedOn w:val="Standardnpsmoodstavce"/>
    <w:link w:val="Nadpis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e">
    <w:name w:val="Bibliography"/>
    <w:basedOn w:val="Normln"/>
    <w:next w:val="Normln"/>
    <w:uiPriority w:val="37"/>
    <w:semiHidden/>
    <w:unhideWhenUsed/>
    <w:rsid w:val="00CC75DB"/>
  </w:style>
  <w:style w:type="paragraph" w:styleId="Textvbloku">
    <w:name w:val="Block Text"/>
    <w:basedOn w:val="Normln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CC75D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CC75DB"/>
  </w:style>
  <w:style w:type="paragraph" w:styleId="Zkladntext2">
    <w:name w:val="Body Text 2"/>
    <w:basedOn w:val="Normln"/>
    <w:link w:val="Zkladn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CC75DB"/>
  </w:style>
  <w:style w:type="paragraph" w:styleId="Zkladntext3">
    <w:name w:val="Body Text 3"/>
    <w:basedOn w:val="Normln"/>
    <w:link w:val="Zkladn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C75DB"/>
    <w:rPr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CC75DB"/>
    <w:pPr>
      <w:spacing w:after="28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CC75DB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CC75DB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CC75DB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CC75DB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CC75DB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C75DB"/>
    <w:rPr>
      <w:szCs w:val="16"/>
    </w:rPr>
  </w:style>
  <w:style w:type="character" w:styleId="Nzevknihy">
    <w:name w:val="Book Title"/>
    <w:basedOn w:val="Standardnpsmoodstavce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Zvr">
    <w:name w:val="Closing"/>
    <w:basedOn w:val="Normln"/>
    <w:link w:val="Zvr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ZvrChar">
    <w:name w:val="Závěr Char"/>
    <w:basedOn w:val="Standardnpsmoodstavce"/>
    <w:link w:val="Zvr"/>
    <w:uiPriority w:val="2"/>
    <w:semiHidden/>
    <w:rsid w:val="00CC75DB"/>
  </w:style>
  <w:style w:type="table" w:styleId="Barevnmka">
    <w:name w:val="Colorful Grid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Tmavseznam">
    <w:name w:val="Dark List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1"/>
    <w:semiHidden/>
    <w:unhideWhenUsed/>
    <w:qFormat/>
    <w:rsid w:val="00CC75DB"/>
  </w:style>
  <w:style w:type="character" w:customStyle="1" w:styleId="DatumChar">
    <w:name w:val="Datum Char"/>
    <w:basedOn w:val="Standardnpsmoodstavce"/>
    <w:link w:val="Datum"/>
    <w:uiPriority w:val="1"/>
    <w:semiHidden/>
    <w:rsid w:val="00CC75DB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C75DB"/>
    <w:rPr>
      <w:rFonts w:ascii="Segoe UI" w:hAnsi="Segoe UI" w:cs="Segoe UI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CC75DB"/>
    <w:pPr>
      <w:spacing w:after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CC75DB"/>
  </w:style>
  <w:style w:type="character" w:styleId="Zdraznn">
    <w:name w:val="Emphasis"/>
    <w:basedOn w:val="Standardnpsmoodstavce"/>
    <w:uiPriority w:val="20"/>
    <w:semiHidden/>
    <w:unhideWhenUsed/>
    <w:qFormat/>
    <w:rsid w:val="00CC75DB"/>
    <w:rPr>
      <w:i/>
      <w:iCs/>
    </w:rPr>
  </w:style>
  <w:style w:type="character" w:styleId="Odkaznavysvtlivky">
    <w:name w:val="end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C75DB"/>
    <w:rPr>
      <w:szCs w:val="20"/>
    </w:rPr>
  </w:style>
  <w:style w:type="paragraph" w:styleId="Adresanaoblku">
    <w:name w:val="envelope address"/>
    <w:basedOn w:val="Normln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75DB"/>
    <w:rPr>
      <w:szCs w:val="20"/>
    </w:rPr>
  </w:style>
  <w:style w:type="table" w:styleId="Svtltabulkasmkou1">
    <w:name w:val="Grid Table 1 Light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mkou3">
    <w:name w:val="Grid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kronymHTML">
    <w:name w:val="HTML Acronym"/>
    <w:basedOn w:val="Standardnpsmoodstavce"/>
    <w:uiPriority w:val="99"/>
    <w:semiHidden/>
    <w:unhideWhenUsed/>
    <w:rsid w:val="00CC75DB"/>
  </w:style>
  <w:style w:type="paragraph" w:styleId="AdresaHTML">
    <w:name w:val="HTML Address"/>
    <w:basedOn w:val="Normln"/>
    <w:link w:val="Adresa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CC75DB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CC75DB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CC75DB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75DB"/>
    <w:rPr>
      <w:rFonts w:ascii="Consolas" w:hAnsi="Consolas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CC75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CC75DB"/>
    <w:rPr>
      <w:color w:val="5F5F5F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C75DB"/>
    <w:rPr>
      <w:i/>
      <w:iCs/>
      <w:color w:val="141414" w:themeColor="accent1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Svtlmka">
    <w:name w:val="Light Grid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Seznam">
    <w:name w:val="List"/>
    <w:basedOn w:val="Normln"/>
    <w:uiPriority w:val="99"/>
    <w:semiHidden/>
    <w:unhideWhenUsed/>
    <w:rsid w:val="00CC75DB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CC75DB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CC75DB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CC75DB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CC75DB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CC75DB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CC75DB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CC75DB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slovanseznam">
    <w:name w:val="List Number"/>
    <w:basedOn w:val="Normln"/>
    <w:uiPriority w:val="12"/>
    <w:rsid w:val="00CC75DB"/>
    <w:pPr>
      <w:numPr>
        <w:numId w:val="9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CC75DB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2">
    <w:name w:val="List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3">
    <w:name w:val="List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C75DB"/>
    <w:rPr>
      <w:rFonts w:ascii="Consolas" w:hAnsi="Consolas"/>
      <w:szCs w:val="20"/>
    </w:rPr>
  </w:style>
  <w:style w:type="table" w:styleId="Stednmka1">
    <w:name w:val="Medium Grid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Zmnka">
    <w:name w:val="Mention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36"/>
    <w:semiHidden/>
    <w:unhideWhenUsed/>
    <w:qFormat/>
    <w:rsid w:val="00CC75DB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CC75DB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CC75DB"/>
    <w:pPr>
      <w:spacing w:after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CC75DB"/>
  </w:style>
  <w:style w:type="character" w:styleId="slostrnky">
    <w:name w:val="page number"/>
    <w:basedOn w:val="Standardnpsmoodstavce"/>
    <w:uiPriority w:val="99"/>
    <w:semiHidden/>
    <w:unhideWhenUsed/>
    <w:rsid w:val="00CC75DB"/>
  </w:style>
  <w:style w:type="table" w:styleId="Prosttabulka1">
    <w:name w:val="Plain Table 1"/>
    <w:basedOn w:val="Normlntabulka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C75DB"/>
    <w:rPr>
      <w:rFonts w:ascii="Consolas" w:hAnsi="Consolas"/>
      <w:szCs w:val="2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semiHidden/>
    <w:rsid w:val="00CC75DB"/>
    <w:rPr>
      <w:i/>
      <w:iCs/>
    </w:rPr>
  </w:style>
  <w:style w:type="paragraph" w:styleId="Osloven">
    <w:name w:val="Salutation"/>
    <w:basedOn w:val="Normln"/>
    <w:next w:val="Normln"/>
    <w:link w:val="OslovenChar"/>
    <w:uiPriority w:val="2"/>
    <w:semiHidden/>
    <w:unhideWhenUsed/>
    <w:qFormat/>
    <w:rsid w:val="00CC75DB"/>
  </w:style>
  <w:style w:type="character" w:customStyle="1" w:styleId="OslovenChar">
    <w:name w:val="Oslovení Char"/>
    <w:basedOn w:val="Standardnpsmoodstavce"/>
    <w:link w:val="Osloven"/>
    <w:uiPriority w:val="2"/>
    <w:semiHidden/>
    <w:rsid w:val="00CC75DB"/>
  </w:style>
  <w:style w:type="paragraph" w:styleId="Podpis">
    <w:name w:val="Signature"/>
    <w:basedOn w:val="Normln"/>
    <w:link w:val="Podpis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PodpisChar">
    <w:name w:val="Podpis Char"/>
    <w:basedOn w:val="Standardnpsmoodstavce"/>
    <w:link w:val="Podpis"/>
    <w:uiPriority w:val="2"/>
    <w:semiHidden/>
    <w:rsid w:val="00CC75DB"/>
  </w:style>
  <w:style w:type="character" w:styleId="Inteligentnhypertextovodkaz">
    <w:name w:val="Smart Hyperlink"/>
    <w:basedOn w:val="Standardnpsmoodstavce"/>
    <w:uiPriority w:val="99"/>
    <w:semiHidden/>
    <w:unhideWhenUsed/>
    <w:rsid w:val="00CC75DB"/>
    <w:rPr>
      <w:u w:val="dotted"/>
    </w:rPr>
  </w:style>
  <w:style w:type="character" w:styleId="Siln">
    <w:name w:val="Strong"/>
    <w:basedOn w:val="Standardnpsmoodstavce"/>
    <w:uiPriority w:val="22"/>
    <w:semiHidden/>
    <w:unhideWhenUsed/>
    <w:qFormat/>
    <w:rsid w:val="00CC75DB"/>
    <w:rPr>
      <w:b/>
      <w:bCs/>
    </w:rPr>
  </w:style>
  <w:style w:type="paragraph" w:styleId="Podnadpis">
    <w:name w:val="Subtitle"/>
    <w:basedOn w:val="Normln"/>
    <w:next w:val="Normln"/>
    <w:link w:val="Podnadpis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">
    <w:name w:val="Table Grid"/>
    <w:basedOn w:val="Normlntabulka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CC75DB"/>
    <w:pPr>
      <w:spacing w:after="0"/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CC75DB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C75DB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CC75D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CC75DB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CC75DB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CC75DB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CC75DB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CC75DB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CC75DB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CC75DB"/>
    <w:pPr>
      <w:spacing w:after="100"/>
      <w:ind w:left="176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Nevyeenzmnka">
    <w:name w:val="Unresolved Mention"/>
    <w:basedOn w:val="Standardnpsmoodstavce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vva.popov.sp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ohlik.c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lektrokrivka.cz/uvod.ht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savva-pop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AppData\Roaming\Microsoft\Templates\Funk&#269;n&#237;%20&#382;ivotop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D0A30905D1454B9FAEB1B3F93651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505526-4346-40AA-819C-8FDFCC19849E}"/>
      </w:docPartPr>
      <w:docPartBody>
        <w:p w:rsidR="00F3537F" w:rsidRDefault="00F3537F">
          <w:pPr>
            <w:pStyle w:val="96D0A30905D1454B9FAEB1B3F9365103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F"/>
    <w:rsid w:val="00061374"/>
    <w:rsid w:val="00122708"/>
    <w:rsid w:val="00343621"/>
    <w:rsid w:val="003E783B"/>
    <w:rsid w:val="005E260B"/>
    <w:rsid w:val="0086083D"/>
    <w:rsid w:val="008A1CD9"/>
    <w:rsid w:val="008D0D99"/>
    <w:rsid w:val="0093347E"/>
    <w:rsid w:val="00B72D35"/>
    <w:rsid w:val="00BD6054"/>
    <w:rsid w:val="00BE73A0"/>
    <w:rsid w:val="00D00191"/>
    <w:rsid w:val="00D517EC"/>
    <w:rsid w:val="00EE140A"/>
    <w:rsid w:val="00F3537F"/>
    <w:rsid w:val="00F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6D0A30905D1454B9FAEB1B3F9365103">
    <w:name w:val="96D0A30905D1454B9FAEB1B3F936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CDA1-DCBA-4B3D-90C2-CCE23ACD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BC2B8-F320-4CFC-BAD7-CE00A0C39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731D4-815C-44B8-9C5D-F4A14DEA1C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62B2A-3515-4389-892C-2B34911C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Funkční životopis.dotx</Template>
  <TotalTime>13</TotalTime>
  <Pages>2</Pages>
  <Words>516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 Menson</dc:creator>
  <cp:keywords/>
  <dc:description>Savva Popov</dc:description>
  <cp:lastModifiedBy>Popov Savva</cp:lastModifiedBy>
  <cp:revision>16</cp:revision>
  <dcterms:created xsi:type="dcterms:W3CDTF">2024-07-21T15:28:00Z</dcterms:created>
  <dcterms:modified xsi:type="dcterms:W3CDTF">2024-09-15T11:34:00Z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