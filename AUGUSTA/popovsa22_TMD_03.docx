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7D8FB" w14:textId="213E263A" w:rsidR="005A14F1" w:rsidRPr="00BA1FA9" w:rsidRDefault="00FA5E95" w:rsidP="005A14F1">
      <w:pPr>
        <w:pStyle w:val="MDPI11articletype"/>
        <w:rPr>
          <w:sz w:val="24"/>
          <w:szCs w:val="28"/>
          <w:lang w:val="cs-CZ"/>
        </w:rPr>
      </w:pPr>
      <w:r w:rsidRPr="00BA1FA9">
        <w:rPr>
          <w:sz w:val="24"/>
          <w:szCs w:val="24"/>
          <w:lang w:val="cs-CZ"/>
        </w:rPr>
        <w:t xml:space="preserve">Dokumentace – </w:t>
      </w:r>
      <w:r w:rsidR="005D2F8C" w:rsidRPr="00BA1FA9">
        <w:rPr>
          <w:sz w:val="24"/>
          <w:szCs w:val="24"/>
          <w:lang w:val="cs-CZ"/>
        </w:rPr>
        <w:t>protokol</w:t>
      </w:r>
    </w:p>
    <w:p w14:paraId="6E655DE7" w14:textId="710221CB" w:rsidR="007A0934" w:rsidRPr="00BA1FA9" w:rsidRDefault="00B642B6" w:rsidP="0079331E">
      <w:pPr>
        <w:pStyle w:val="MDPI13authornames"/>
        <w:tabs>
          <w:tab w:val="right" w:pos="10466"/>
        </w:tabs>
        <w:rPr>
          <w:sz w:val="36"/>
          <w:szCs w:val="36"/>
          <w:lang w:val="cs-CZ"/>
        </w:rPr>
      </w:pPr>
      <w:r w:rsidRPr="00BA1FA9">
        <w:rPr>
          <w:sz w:val="36"/>
          <w:szCs w:val="36"/>
          <w:lang w:val="cs-CZ"/>
        </w:rPr>
        <w:t>Savva Popov</w:t>
      </w:r>
      <w:r w:rsidR="00825763" w:rsidRPr="00BA1FA9">
        <w:rPr>
          <w:sz w:val="36"/>
          <w:szCs w:val="36"/>
          <w:lang w:val="cs-CZ"/>
        </w:rPr>
        <w:t xml:space="preserve"> a Filip Kolařík</w:t>
      </w:r>
    </w:p>
    <w:p w14:paraId="7758C9AF" w14:textId="584C5F2A" w:rsidR="008A441B" w:rsidRPr="00BA1FA9" w:rsidRDefault="008A441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BA1FA9">
        <w:rPr>
          <w:rFonts w:cs="Times New Roman"/>
          <w:b/>
          <w:sz w:val="28"/>
          <w:szCs w:val="28"/>
          <w:lang w:val="cs-CZ"/>
        </w:rPr>
        <w:t xml:space="preserve">TŘIDA: </w:t>
      </w:r>
      <w:r w:rsidR="00825763" w:rsidRPr="00BA1FA9">
        <w:rPr>
          <w:rFonts w:cs="Times New Roman"/>
          <w:bCs/>
          <w:sz w:val="28"/>
          <w:szCs w:val="28"/>
          <w:lang w:val="cs-CZ"/>
        </w:rPr>
        <w:t>3</w:t>
      </w:r>
      <w:r w:rsidRPr="00BA1FA9">
        <w:rPr>
          <w:rFonts w:cs="Times New Roman"/>
          <w:bCs/>
          <w:sz w:val="28"/>
          <w:szCs w:val="28"/>
          <w:lang w:val="cs-CZ"/>
        </w:rPr>
        <w:t>EA</w:t>
      </w:r>
    </w:p>
    <w:p w14:paraId="0292B821" w14:textId="17C5CB03" w:rsidR="008A441B" w:rsidRPr="00BA1FA9" w:rsidRDefault="008A441B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BA1FA9">
        <w:rPr>
          <w:rFonts w:cs="Times New Roman"/>
          <w:b/>
          <w:sz w:val="28"/>
          <w:szCs w:val="28"/>
          <w:lang w:val="cs-CZ"/>
        </w:rPr>
        <w:t xml:space="preserve">SKUPINA: </w:t>
      </w:r>
      <w:r w:rsidRPr="00BA1FA9">
        <w:rPr>
          <w:rFonts w:cs="Times New Roman"/>
          <w:bCs/>
          <w:sz w:val="28"/>
          <w:szCs w:val="28"/>
          <w:lang w:val="cs-CZ"/>
        </w:rPr>
        <w:t>L1</w:t>
      </w:r>
    </w:p>
    <w:p w14:paraId="33F58CDF" w14:textId="76426363" w:rsidR="00795EE1" w:rsidRPr="00BA1FA9" w:rsidRDefault="00795EE1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BA1FA9">
        <w:rPr>
          <w:rFonts w:cs="Times New Roman"/>
          <w:b/>
          <w:sz w:val="28"/>
          <w:szCs w:val="28"/>
          <w:lang w:val="cs-CZ"/>
        </w:rPr>
        <w:t xml:space="preserve">ČÍSLO ULOHY: </w:t>
      </w:r>
      <w:r w:rsidR="00933367" w:rsidRPr="00BA1FA9">
        <w:rPr>
          <w:rFonts w:cs="Times New Roman"/>
          <w:bCs/>
          <w:sz w:val="28"/>
          <w:szCs w:val="28"/>
          <w:lang w:val="cs-CZ"/>
        </w:rPr>
        <w:t>0</w:t>
      </w:r>
      <w:r w:rsidR="003F5990" w:rsidRPr="00BA1FA9">
        <w:rPr>
          <w:rFonts w:cs="Times New Roman"/>
          <w:bCs/>
          <w:sz w:val="28"/>
          <w:szCs w:val="28"/>
          <w:lang w:val="cs-CZ"/>
        </w:rPr>
        <w:t>3</w:t>
      </w:r>
    </w:p>
    <w:p w14:paraId="70CB970B" w14:textId="4E828887" w:rsidR="009B5663" w:rsidRPr="00BA1FA9" w:rsidRDefault="009B5663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  <w:r w:rsidRPr="00BA1FA9">
        <w:rPr>
          <w:rFonts w:cs="Times New Roman"/>
          <w:b/>
          <w:sz w:val="28"/>
          <w:szCs w:val="28"/>
          <w:lang w:val="cs-CZ"/>
        </w:rPr>
        <w:t>DATUM</w:t>
      </w:r>
      <w:r w:rsidRPr="00BA1FA9">
        <w:rPr>
          <w:rFonts w:cs="Times New Roman"/>
          <w:bCs/>
          <w:sz w:val="28"/>
          <w:szCs w:val="28"/>
          <w:lang w:val="cs-CZ"/>
        </w:rPr>
        <w:t xml:space="preserve">: </w:t>
      </w:r>
      <w:r w:rsidR="003F5990" w:rsidRPr="00BA1FA9">
        <w:rPr>
          <w:rFonts w:cs="Times New Roman"/>
          <w:bCs/>
          <w:sz w:val="28"/>
          <w:szCs w:val="28"/>
          <w:lang w:val="cs-CZ"/>
        </w:rPr>
        <w:t>28</w:t>
      </w:r>
      <w:r w:rsidRPr="00BA1FA9">
        <w:rPr>
          <w:rFonts w:cs="Times New Roman"/>
          <w:bCs/>
          <w:sz w:val="28"/>
          <w:szCs w:val="28"/>
          <w:lang w:val="cs-CZ"/>
        </w:rPr>
        <w:t>.01.2025</w:t>
      </w:r>
    </w:p>
    <w:p w14:paraId="55F69482" w14:textId="77777777" w:rsidR="00D8703D" w:rsidRPr="00BA1FA9" w:rsidRDefault="00D8703D" w:rsidP="007A0934">
      <w:pPr>
        <w:pStyle w:val="MDPI19line"/>
        <w:spacing w:after="240" w:line="200" w:lineRule="atLeast"/>
        <w:ind w:left="0"/>
        <w:jc w:val="left"/>
        <w:rPr>
          <w:rFonts w:cs="Times New Roman"/>
          <w:bCs/>
          <w:sz w:val="28"/>
          <w:szCs w:val="28"/>
          <w:lang w:val="cs-CZ"/>
        </w:rPr>
      </w:pPr>
    </w:p>
    <w:p w14:paraId="378F9B41" w14:textId="43618178" w:rsidR="00D8703D" w:rsidRPr="00BA1FA9" w:rsidRDefault="00D8703D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 w:val="28"/>
          <w:szCs w:val="28"/>
          <w:lang w:val="cs-CZ"/>
        </w:rPr>
      </w:pPr>
      <w:r w:rsidRPr="00BA1FA9">
        <w:rPr>
          <w:rFonts w:cs="Times New Roman"/>
          <w:b/>
          <w:sz w:val="28"/>
          <w:szCs w:val="28"/>
          <w:lang w:val="cs-CZ"/>
        </w:rPr>
        <w:t>POČET STRAN:</w:t>
      </w:r>
      <w:r w:rsidR="00AD02AC" w:rsidRPr="00BA1FA9">
        <w:rPr>
          <w:rFonts w:cs="Times New Roman"/>
          <w:b/>
          <w:sz w:val="28"/>
          <w:szCs w:val="28"/>
          <w:lang w:val="cs-CZ"/>
        </w:rPr>
        <w:t xml:space="preserve"> </w:t>
      </w:r>
      <w:r w:rsidR="008A572B" w:rsidRPr="00BA1FA9">
        <w:rPr>
          <w:rFonts w:cs="Times New Roman"/>
          <w:b/>
          <w:sz w:val="28"/>
          <w:szCs w:val="28"/>
          <w:lang w:val="cs-CZ"/>
        </w:rPr>
        <w:t>3</w:t>
      </w:r>
    </w:p>
    <w:p w14:paraId="50E48CC2" w14:textId="77777777" w:rsidR="001E613B" w:rsidRPr="00BA1FA9" w:rsidRDefault="001E613B" w:rsidP="007A0934">
      <w:pPr>
        <w:pStyle w:val="MDPI19line"/>
        <w:spacing w:after="240" w:line="200" w:lineRule="atLeast"/>
        <w:ind w:left="0"/>
        <w:jc w:val="left"/>
        <w:rPr>
          <w:rFonts w:cs="Times New Roman"/>
          <w:b/>
          <w:szCs w:val="20"/>
          <w:lang w:val="cs-CZ"/>
        </w:rPr>
      </w:pPr>
    </w:p>
    <w:p w14:paraId="63E19418" w14:textId="5746622D" w:rsidR="00795EE1" w:rsidRPr="00BA1FA9" w:rsidRDefault="00795EE1">
      <w:pPr>
        <w:spacing w:line="240" w:lineRule="auto"/>
        <w:jc w:val="left"/>
      </w:pPr>
      <w:r w:rsidRPr="00BA1FA9">
        <w:br w:type="page"/>
      </w:r>
    </w:p>
    <w:p w14:paraId="33B9CFAD" w14:textId="7BB0C2EC" w:rsidR="00A1606C" w:rsidRPr="00BA1FA9" w:rsidRDefault="00A1606C" w:rsidP="002B203D">
      <w:pPr>
        <w:spacing w:line="240" w:lineRule="auto"/>
        <w:jc w:val="left"/>
        <w:rPr>
          <w:rFonts w:eastAsia="Times New Roman"/>
          <w:b/>
          <w:sz w:val="24"/>
          <w:szCs w:val="24"/>
          <w:lang w:eastAsia="de-DE"/>
        </w:rPr>
      </w:pPr>
    </w:p>
    <w:p w14:paraId="6CFD4304" w14:textId="32F1EA0D" w:rsidR="00AE5BDA" w:rsidRPr="00BA1FA9" w:rsidRDefault="00AE5BDA" w:rsidP="00EC7DF3">
      <w:pPr>
        <w:pStyle w:val="MDPI19line"/>
        <w:numPr>
          <w:ilvl w:val="3"/>
          <w:numId w:val="36"/>
        </w:numPr>
        <w:ind w:left="776"/>
        <w:rPr>
          <w:rFonts w:cs="Times New Roman"/>
          <w:b/>
          <w:sz w:val="28"/>
          <w:szCs w:val="28"/>
          <w:lang w:val="cs-CZ"/>
        </w:rPr>
      </w:pPr>
      <w:bookmarkStart w:id="0" w:name="_Hlk154949961"/>
      <w:r w:rsidRPr="00BA1FA9">
        <w:rPr>
          <w:rFonts w:cs="Times New Roman"/>
          <w:b/>
          <w:sz w:val="28"/>
          <w:szCs w:val="28"/>
          <w:lang w:val="cs-CZ"/>
        </w:rPr>
        <w:t>Úkol měření</w:t>
      </w:r>
    </w:p>
    <w:bookmarkEnd w:id="0"/>
    <w:p w14:paraId="216FE0B1" w14:textId="4CCEBEC2" w:rsidR="009B5663" w:rsidRPr="00BA1FA9" w:rsidRDefault="009B5663" w:rsidP="00DD7A68">
      <w:pPr>
        <w:ind w:left="416"/>
        <w:rPr>
          <w:rFonts w:eastAsia="Times New Roman"/>
          <w:bCs/>
          <w:sz w:val="24"/>
          <w:szCs w:val="24"/>
          <w:lang w:eastAsia="de-DE"/>
        </w:rPr>
      </w:pPr>
      <w:r w:rsidRPr="00BA1FA9">
        <w:rPr>
          <w:rFonts w:eastAsia="Times New Roman"/>
          <w:bCs/>
          <w:sz w:val="24"/>
          <w:szCs w:val="24"/>
          <w:lang w:eastAsia="de-DE"/>
        </w:rPr>
        <w:t xml:space="preserve">Cílem úlohy bylo změřit přechodové charakteristiky </w:t>
      </w:r>
      <w:r w:rsidR="00DD7A68" w:rsidRPr="00BA1FA9">
        <w:rPr>
          <w:rFonts w:eastAsia="Times New Roman"/>
          <w:bCs/>
          <w:sz w:val="24"/>
          <w:szCs w:val="24"/>
          <w:lang w:eastAsia="de-DE"/>
        </w:rPr>
        <w:t>sousta</w:t>
      </w:r>
      <w:r w:rsidR="00AA2FB4" w:rsidRPr="00BA1FA9">
        <w:rPr>
          <w:rFonts w:eastAsia="Times New Roman"/>
          <w:bCs/>
          <w:sz w:val="24"/>
          <w:szCs w:val="24"/>
          <w:lang w:eastAsia="de-DE"/>
        </w:rPr>
        <w:t>v</w:t>
      </w:r>
      <w:r w:rsidR="00BA1FA9">
        <w:rPr>
          <w:rFonts w:eastAsia="Times New Roman"/>
          <w:bCs/>
          <w:sz w:val="24"/>
          <w:szCs w:val="24"/>
          <w:lang w:eastAsia="de-DE"/>
        </w:rPr>
        <w:t>y T1 s </w:t>
      </w:r>
      <w:r w:rsidRPr="00BA1FA9">
        <w:rPr>
          <w:rFonts w:eastAsia="Times New Roman"/>
          <w:bCs/>
          <w:sz w:val="24"/>
          <w:szCs w:val="24"/>
          <w:lang w:eastAsia="de-DE"/>
        </w:rPr>
        <w:t>regulátor</w:t>
      </w:r>
      <w:r w:rsidR="00BA1FA9">
        <w:rPr>
          <w:rFonts w:eastAsia="Times New Roman"/>
          <w:bCs/>
          <w:sz w:val="24"/>
          <w:szCs w:val="24"/>
          <w:lang w:eastAsia="de-DE"/>
        </w:rPr>
        <w:t xml:space="preserve">y </w:t>
      </w:r>
      <w:r w:rsidR="003F5990" w:rsidRPr="00BA1FA9">
        <w:rPr>
          <w:rFonts w:eastAsia="Times New Roman"/>
          <w:bCs/>
          <w:sz w:val="24"/>
          <w:szCs w:val="24"/>
          <w:lang w:eastAsia="de-DE"/>
        </w:rPr>
        <w:t>proporcionální</w:t>
      </w:r>
      <w:r w:rsidR="00BA1FA9">
        <w:rPr>
          <w:rFonts w:eastAsia="Times New Roman"/>
          <w:bCs/>
          <w:sz w:val="24"/>
          <w:szCs w:val="24"/>
          <w:lang w:eastAsia="de-DE"/>
        </w:rPr>
        <w:t>m</w:t>
      </w:r>
      <w:r w:rsidR="003F5990" w:rsidRPr="00BA1FA9">
        <w:rPr>
          <w:rFonts w:eastAsia="Times New Roman"/>
          <w:bCs/>
          <w:sz w:val="24"/>
          <w:szCs w:val="24"/>
          <w:lang w:eastAsia="de-DE"/>
        </w:rPr>
        <w:t>, integrační</w:t>
      </w:r>
      <w:r w:rsidR="00BA1FA9">
        <w:rPr>
          <w:rFonts w:eastAsia="Times New Roman"/>
          <w:bCs/>
          <w:sz w:val="24"/>
          <w:szCs w:val="24"/>
          <w:lang w:eastAsia="de-DE"/>
        </w:rPr>
        <w:t>m a PI,</w:t>
      </w:r>
      <w:r w:rsidR="003F5990" w:rsidRPr="00BA1FA9">
        <w:rPr>
          <w:rFonts w:eastAsia="Times New Roman"/>
          <w:bCs/>
          <w:sz w:val="24"/>
          <w:szCs w:val="24"/>
          <w:lang w:eastAsia="de-DE"/>
        </w:rPr>
        <w:t xml:space="preserve"> </w:t>
      </w:r>
      <w:r w:rsidR="00BA1FA9">
        <w:rPr>
          <w:rFonts w:eastAsia="Times New Roman"/>
          <w:bCs/>
          <w:sz w:val="24"/>
          <w:szCs w:val="24"/>
          <w:lang w:eastAsia="de-DE"/>
        </w:rPr>
        <w:t xml:space="preserve">měření bylo provedeno </w:t>
      </w:r>
      <w:r w:rsidR="003F5990" w:rsidRPr="00BA1FA9">
        <w:rPr>
          <w:rFonts w:eastAsia="Times New Roman"/>
          <w:bCs/>
          <w:sz w:val="24"/>
          <w:szCs w:val="24"/>
          <w:lang w:eastAsia="de-DE"/>
        </w:rPr>
        <w:t>po regulování výstupu soustavy</w:t>
      </w:r>
      <w:r w:rsidR="00BA1FA9">
        <w:rPr>
          <w:rFonts w:eastAsia="Times New Roman"/>
          <w:bCs/>
          <w:sz w:val="24"/>
          <w:szCs w:val="24"/>
          <w:lang w:eastAsia="de-DE"/>
        </w:rPr>
        <w:t>.</w:t>
      </w:r>
      <w:r w:rsidR="004E338C">
        <w:rPr>
          <w:rFonts w:eastAsia="Times New Roman"/>
          <w:bCs/>
          <w:sz w:val="24"/>
          <w:szCs w:val="24"/>
          <w:lang w:eastAsia="de-DE"/>
        </w:rPr>
        <w:br/>
      </w:r>
    </w:p>
    <w:p w14:paraId="1C8A16E0" w14:textId="77777777" w:rsidR="00B36D92" w:rsidRPr="00BA1FA9" w:rsidRDefault="00B36D92" w:rsidP="00EC7DF3">
      <w:pPr>
        <w:pStyle w:val="MDPI19line"/>
        <w:spacing w:after="240" w:line="240" w:lineRule="auto"/>
        <w:ind w:left="448"/>
        <w:jc w:val="left"/>
        <w:rPr>
          <w:bCs/>
          <w:szCs w:val="20"/>
          <w:lang w:val="cs-CZ"/>
        </w:rPr>
      </w:pPr>
    </w:p>
    <w:p w14:paraId="513BA8DC" w14:textId="47D9386B" w:rsidR="005A14F1" w:rsidRPr="00BA1FA9" w:rsidRDefault="002B07A7" w:rsidP="00EC7DF3">
      <w:pPr>
        <w:pStyle w:val="MDPI21heading1"/>
        <w:numPr>
          <w:ilvl w:val="0"/>
          <w:numId w:val="36"/>
        </w:numPr>
        <w:ind w:left="864"/>
        <w:rPr>
          <w:sz w:val="28"/>
          <w:szCs w:val="28"/>
          <w:lang w:val="cs-CZ" w:eastAsia="zh-CN"/>
        </w:rPr>
      </w:pPr>
      <w:r w:rsidRPr="00BA1FA9">
        <w:rPr>
          <w:sz w:val="28"/>
          <w:szCs w:val="28"/>
          <w:lang w:val="cs-CZ" w:eastAsia="zh-CN"/>
        </w:rPr>
        <w:t>Seznam pou</w:t>
      </w:r>
      <w:r w:rsidR="007924DA" w:rsidRPr="00BA1FA9">
        <w:rPr>
          <w:sz w:val="28"/>
          <w:szCs w:val="28"/>
          <w:lang w:val="cs-CZ" w:eastAsia="zh-CN"/>
        </w:rPr>
        <w:t>žitých přístrojů</w:t>
      </w:r>
    </w:p>
    <w:p w14:paraId="7EABF375" w14:textId="6596EBF4" w:rsidR="00386AC1" w:rsidRPr="00BA1FA9" w:rsidRDefault="009B5663" w:rsidP="00386AC1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BA1FA9">
        <w:rPr>
          <w:b w:val="0"/>
          <w:sz w:val="24"/>
          <w:szCs w:val="24"/>
          <w:lang w:val="cs-CZ"/>
        </w:rPr>
        <w:t>Stavebnice RC2000</w:t>
      </w:r>
    </w:p>
    <w:p w14:paraId="31D544B5" w14:textId="7D66B81E" w:rsidR="00386AC1" w:rsidRPr="00BA1FA9" w:rsidRDefault="009B5663" w:rsidP="00297F83">
      <w:pPr>
        <w:pStyle w:val="MDPI21heading1"/>
        <w:numPr>
          <w:ilvl w:val="0"/>
          <w:numId w:val="47"/>
        </w:numPr>
        <w:rPr>
          <w:b w:val="0"/>
          <w:sz w:val="24"/>
          <w:szCs w:val="24"/>
          <w:lang w:val="cs-CZ"/>
        </w:rPr>
      </w:pPr>
      <w:r w:rsidRPr="00BA1FA9">
        <w:rPr>
          <w:b w:val="0"/>
          <w:sz w:val="24"/>
          <w:szCs w:val="24"/>
          <w:lang w:val="cs-CZ"/>
        </w:rPr>
        <w:t>Pasívní součástky: rezistory a kondenzátory různých hodnot</w:t>
      </w:r>
    </w:p>
    <w:p w14:paraId="0572313D" w14:textId="29B1833D" w:rsidR="009B5663" w:rsidRPr="00BA1FA9" w:rsidRDefault="00B26A34" w:rsidP="009B5663">
      <w:pPr>
        <w:pStyle w:val="MDPI21heading1"/>
        <w:numPr>
          <w:ilvl w:val="0"/>
          <w:numId w:val="47"/>
        </w:numPr>
        <w:spacing w:line="600" w:lineRule="auto"/>
        <w:rPr>
          <w:b w:val="0"/>
          <w:sz w:val="24"/>
          <w:szCs w:val="24"/>
          <w:lang w:val="cs-CZ"/>
        </w:rPr>
      </w:pPr>
      <w:r w:rsidRPr="00BA1FA9">
        <w:rPr>
          <w:b w:val="0"/>
          <w:sz w:val="24"/>
          <w:szCs w:val="24"/>
          <w:lang w:val="cs-CZ"/>
        </w:rPr>
        <w:t>Excel</w:t>
      </w:r>
    </w:p>
    <w:p w14:paraId="684A0D92" w14:textId="38495495" w:rsidR="00EC0B10" w:rsidRPr="004E338C" w:rsidRDefault="00F46604" w:rsidP="00AA2FB4">
      <w:pPr>
        <w:ind w:left="510"/>
        <w:rPr>
          <w:rFonts w:cs="Noto Sans"/>
          <w:color w:val="auto"/>
          <w:sz w:val="24"/>
          <w:szCs w:val="24"/>
          <w:bdr w:val="none" w:sz="0" w:space="0" w:color="auto" w:frame="1"/>
        </w:rPr>
      </w:pPr>
      <w:r w:rsidRPr="00BA1FA9">
        <w:rPr>
          <w:b/>
          <w:bCs/>
          <w:sz w:val="28"/>
          <w:szCs w:val="28"/>
        </w:rPr>
        <w:t xml:space="preserve">3. </w:t>
      </w:r>
      <w:r w:rsidR="00776283" w:rsidRPr="00BA1FA9">
        <w:rPr>
          <w:rFonts w:eastAsia="Times New Roman"/>
          <w:b/>
          <w:bCs/>
          <w:snapToGrid w:val="0"/>
          <w:sz w:val="28"/>
          <w:szCs w:val="28"/>
        </w:rPr>
        <w:t>Postup</w:t>
      </w:r>
      <w:r w:rsidR="0008145E" w:rsidRPr="00BA1FA9">
        <w:rPr>
          <w:rFonts w:eastAsia="Times New Roman"/>
          <w:b/>
          <w:bCs/>
          <w:snapToGrid w:val="0"/>
          <w:sz w:val="28"/>
          <w:szCs w:val="28"/>
        </w:rPr>
        <w:t xml:space="preserve"> </w:t>
      </w:r>
      <w:r w:rsidR="0008145E" w:rsidRPr="00BA1FA9">
        <w:rPr>
          <w:b/>
          <w:bCs/>
          <w:sz w:val="28"/>
          <w:szCs w:val="28"/>
        </w:rPr>
        <w:t>měření</w:t>
      </w:r>
      <w:r w:rsidR="0008145E" w:rsidRPr="00BA1FA9">
        <w:rPr>
          <w:rFonts w:eastAsia="Times New Roman"/>
          <w:b/>
          <w:bCs/>
          <w:snapToGrid w:val="0"/>
          <w:sz w:val="28"/>
          <w:szCs w:val="28"/>
        </w:rPr>
        <w:br/>
      </w:r>
      <w:r w:rsidR="00776283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Měření proběhlo úspěšně, obvody byly sestaveny pomocí stavebnice RC2000 na základě přiložených </w:t>
      </w:r>
      <w:r w:rsidR="00BA1FA9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>schémat</w:t>
      </w:r>
      <w:r w:rsidR="00BA1FA9">
        <w:rPr>
          <w:rFonts w:cs="Noto Sans"/>
          <w:color w:val="auto"/>
          <w:sz w:val="24"/>
          <w:szCs w:val="24"/>
          <w:bdr w:val="none" w:sz="0" w:space="0" w:color="auto" w:frame="1"/>
        </w:rPr>
        <w:t>.</w:t>
      </w:r>
      <w:r w:rsidR="00776283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 </w:t>
      </w:r>
      <w:r w:rsidR="00AA2FB4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>Soustavy</w:t>
      </w:r>
      <w:r w:rsidR="00BA1FA9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 byly regulované pomocí </w:t>
      </w:r>
      <w:r w:rsidR="00776283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>článk</w:t>
      </w:r>
      <w:r w:rsidR="00BA1FA9">
        <w:rPr>
          <w:rFonts w:cs="Noto Sans"/>
          <w:color w:val="auto"/>
          <w:sz w:val="24"/>
          <w:szCs w:val="24"/>
          <w:bdr w:val="none" w:sz="0" w:space="0" w:color="auto" w:frame="1"/>
        </w:rPr>
        <w:t>u</w:t>
      </w:r>
      <w:r w:rsidR="00776283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 regulátorů: P, I,</w:t>
      </w:r>
      <w:r w:rsidR="00F32C4D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 </w:t>
      </w:r>
      <w:r w:rsidR="00776283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>a PI. Naměřené hodnoty byly zaznamenány osciloskopem ze stavebnice RC2000</w:t>
      </w:r>
      <w:r w:rsidR="0008145E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, </w:t>
      </w:r>
      <w:r w:rsidR="00776283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>pa</w:t>
      </w:r>
      <w:r w:rsidR="0008145E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k zpracované a vykreslené v softwaru </w:t>
      </w:r>
      <w:r w:rsidR="00B26A34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>Excel</w:t>
      </w:r>
      <w:r w:rsidR="0008145E" w:rsidRPr="00BA1FA9">
        <w:rPr>
          <w:rFonts w:cs="Noto Sans"/>
          <w:color w:val="auto"/>
          <w:sz w:val="24"/>
          <w:szCs w:val="24"/>
          <w:bdr w:val="none" w:sz="0" w:space="0" w:color="auto" w:frame="1"/>
        </w:rPr>
        <w:t>.</w:t>
      </w:r>
      <w:r w:rsidR="00791117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 Soustava T1 obsahuje zpožďovací </w:t>
      </w:r>
      <w:r w:rsidR="00E668CB">
        <w:rPr>
          <w:rFonts w:cs="Noto Sans"/>
          <w:color w:val="auto"/>
          <w:sz w:val="24"/>
          <w:szCs w:val="24"/>
          <w:bdr w:val="none" w:sz="0" w:space="0" w:color="auto" w:frame="1"/>
        </w:rPr>
        <w:t>modul,</w:t>
      </w:r>
      <w:r w:rsidR="00791117">
        <w:rPr>
          <w:rFonts w:cs="Noto Sans"/>
          <w:color w:val="auto"/>
          <w:sz w:val="24"/>
          <w:szCs w:val="24"/>
          <w:bdr w:val="none" w:sz="0" w:space="0" w:color="auto" w:frame="1"/>
        </w:rPr>
        <w:t xml:space="preserve"> přes který bylo provedeno měřeni, soustava T1 zahrnuje dvě pasivní součástky, keramicky kondenzátor s hodnotou 100nF a rezistor s hodnotu 1M</w:t>
      </w:r>
      <w:r w:rsidR="00791117" w:rsidRPr="00791117">
        <w:rPr>
          <w:rFonts w:cs="Noto Sans"/>
          <w:color w:val="auto"/>
          <w:sz w:val="24"/>
          <w:szCs w:val="24"/>
          <w:bdr w:val="none" w:sz="0" w:space="0" w:color="auto" w:frame="1"/>
        </w:rPr>
        <w:t>Ω</w:t>
      </w:r>
      <w:r w:rsidR="00791117">
        <w:rPr>
          <w:rFonts w:cs="Noto Sans"/>
          <w:color w:val="auto"/>
          <w:sz w:val="24"/>
          <w:szCs w:val="24"/>
          <w:bdr w:val="none" w:sz="0" w:space="0" w:color="auto" w:frame="1"/>
        </w:rPr>
        <w:t>.</w:t>
      </w:r>
      <w:r w:rsidR="004E338C">
        <w:rPr>
          <w:rFonts w:cs="Noto Sans"/>
          <w:color w:val="auto"/>
          <w:sz w:val="24"/>
          <w:szCs w:val="24"/>
          <w:bdr w:val="none" w:sz="0" w:space="0" w:color="auto" w:frame="1"/>
        </w:rPr>
        <w:br/>
      </w:r>
    </w:p>
    <w:p w14:paraId="72357CD9" w14:textId="3417D8FB" w:rsidR="00A34D02" w:rsidRPr="004E338C" w:rsidRDefault="00EF66E0" w:rsidP="004E338C">
      <w:pPr>
        <w:spacing w:line="240" w:lineRule="auto"/>
        <w:ind w:left="510"/>
        <w:jc w:val="left"/>
        <w:rPr>
          <w:rFonts w:cs="Noto Sans"/>
          <w:color w:val="auto"/>
          <w:sz w:val="24"/>
          <w:szCs w:val="24"/>
          <w:bdr w:val="none" w:sz="0" w:space="0" w:color="auto" w:frame="1"/>
        </w:rPr>
      </w:pPr>
      <w:r w:rsidRPr="00BA1FA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097F3" wp14:editId="46016CB3">
                <wp:simplePos x="0" y="0"/>
                <wp:positionH relativeFrom="margin">
                  <wp:align>center</wp:align>
                </wp:positionH>
                <wp:positionV relativeFrom="paragraph">
                  <wp:posOffset>3277235</wp:posOffset>
                </wp:positionV>
                <wp:extent cx="3419475" cy="295275"/>
                <wp:effectExtent l="0" t="0" r="28575" b="28575"/>
                <wp:wrapSquare wrapText="bothSides"/>
                <wp:docPr id="276497171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6AA5F4" w14:textId="3B5EE8D3" w:rsidR="00A5437B" w:rsidRPr="00BA1FA9" w:rsidRDefault="00A5437B">
                            <w:r w:rsidRPr="00BA1FA9">
                              <w:t xml:space="preserve">Obrázek č.1 – Přechodová </w:t>
                            </w:r>
                            <w:proofErr w:type="spellStart"/>
                            <w:r w:rsidRPr="00BA1FA9">
                              <w:t>char</w:t>
                            </w:r>
                            <w:proofErr w:type="spellEnd"/>
                            <w:r w:rsidRPr="00BA1FA9">
                              <w:t xml:space="preserve">. </w:t>
                            </w:r>
                            <w:r w:rsidR="00791117">
                              <w:t xml:space="preserve">soustavy T1 – </w:t>
                            </w:r>
                            <w:r w:rsidRPr="00BA1FA9">
                              <w:t>P</w:t>
                            </w:r>
                            <w:r w:rsidR="00791117">
                              <w:t xml:space="preserve"> regulátor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097F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258.05pt;width:269.25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" fillcolor="white [3201]" strokecolor="white [3212]" strokeweight=".5pt">
                <v:textbox>
                  <w:txbxContent>
                    <w:p w14:paraId="036AA5F4" w14:textId="3B5EE8D3" w:rsidR="00A5437B" w:rsidRPr="00BA1FA9" w:rsidRDefault="00A5437B">
                      <w:r w:rsidRPr="00BA1FA9">
                        <w:t xml:space="preserve">Obrázek č.1 – Přechodová </w:t>
                      </w:r>
                      <w:proofErr w:type="spellStart"/>
                      <w:r w:rsidRPr="00BA1FA9">
                        <w:t>char</w:t>
                      </w:r>
                      <w:proofErr w:type="spellEnd"/>
                      <w:r w:rsidRPr="00BA1FA9">
                        <w:t xml:space="preserve">. </w:t>
                      </w:r>
                      <w:r w:rsidR="00791117">
                        <w:t xml:space="preserve">soustavy T1 – </w:t>
                      </w:r>
                      <w:r w:rsidRPr="00BA1FA9">
                        <w:t>P</w:t>
                      </w:r>
                      <w:r w:rsidR="00791117">
                        <w:t xml:space="preserve"> regulátor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6C688FB" wp14:editId="127919C7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572000" cy="2857500"/>
            <wp:effectExtent l="0" t="0" r="0" b="0"/>
            <wp:wrapTopAndBottom/>
            <wp:docPr id="1724656500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E9754810-92B4-4C61-822A-36B0489E8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E668CB">
        <w:rPr>
          <w:b/>
          <w:bCs/>
          <w:sz w:val="28"/>
          <w:szCs w:val="28"/>
        </w:rPr>
        <w:t>4</w:t>
      </w:r>
      <w:r w:rsidR="00E668CB" w:rsidRPr="00BA1FA9">
        <w:rPr>
          <w:b/>
          <w:bCs/>
          <w:sz w:val="28"/>
          <w:szCs w:val="28"/>
        </w:rPr>
        <w:t xml:space="preserve">. </w:t>
      </w:r>
      <w:r w:rsidR="004E338C" w:rsidRPr="00BA1FA9">
        <w:rPr>
          <w:b/>
          <w:bCs/>
          <w:sz w:val="28"/>
          <w:szCs w:val="28"/>
        </w:rPr>
        <w:t>Výsledky měření</w:t>
      </w:r>
      <w:r w:rsidR="004E338C" w:rsidRPr="00BA1FA9">
        <w:t xml:space="preserve"> </w:t>
      </w:r>
      <w:r w:rsidR="0008145E" w:rsidRPr="00BA1FA9">
        <w:rPr>
          <w:b/>
          <w:bCs/>
          <w:sz w:val="28"/>
          <w:szCs w:val="28"/>
        </w:rPr>
        <w:br/>
      </w:r>
    </w:p>
    <w:p w14:paraId="5AF496E9" w14:textId="6F6B9D72" w:rsidR="004E338C" w:rsidRPr="004E338C" w:rsidRDefault="00EF66E0" w:rsidP="004E338C">
      <w:pPr>
        <w:pStyle w:val="MDPI31text"/>
        <w:spacing w:line="240" w:lineRule="auto"/>
        <w:ind w:left="0" w:firstLine="0"/>
        <w:jc w:val="left"/>
        <w:rPr>
          <w:b/>
          <w:bCs/>
          <w:sz w:val="28"/>
          <w:szCs w:val="28"/>
          <w:lang w:val="en-GB"/>
        </w:rPr>
      </w:pPr>
      <w:r w:rsidRPr="00BA1FA9">
        <w:rPr>
          <w:sz w:val="24"/>
          <w:szCs w:val="24"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83A35" wp14:editId="1F9D83CA">
                <wp:simplePos x="0" y="0"/>
                <wp:positionH relativeFrom="margin">
                  <wp:posOffset>1752600</wp:posOffset>
                </wp:positionH>
                <wp:positionV relativeFrom="paragraph">
                  <wp:posOffset>2866390</wp:posOffset>
                </wp:positionV>
                <wp:extent cx="3407410" cy="310515"/>
                <wp:effectExtent l="0" t="0" r="21590" b="13335"/>
                <wp:wrapSquare wrapText="bothSides"/>
                <wp:docPr id="2061606795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8D2BFC" w14:textId="024DBA2C" w:rsidR="004735F3" w:rsidRPr="00BA1FA9" w:rsidRDefault="004735F3" w:rsidP="004735F3">
                            <w:r w:rsidRPr="00BA1FA9">
                              <w:t>Obrázek č.</w:t>
                            </w:r>
                            <w:r w:rsidR="00380DCA" w:rsidRPr="00BA1FA9">
                              <w:t>2</w:t>
                            </w:r>
                            <w:r w:rsidRPr="00BA1FA9">
                              <w:t xml:space="preserve"> – Přechodová </w:t>
                            </w:r>
                            <w:proofErr w:type="spellStart"/>
                            <w:r w:rsidRPr="00BA1FA9">
                              <w:t>char</w:t>
                            </w:r>
                            <w:proofErr w:type="spellEnd"/>
                            <w:r w:rsidRPr="00BA1FA9">
                              <w:t xml:space="preserve">. </w:t>
                            </w:r>
                            <w:r w:rsidR="00E668CB">
                              <w:t>soustavy T1 – I regulátor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3A35" id="_x0000_s1027" type="#_x0000_t202" style="position:absolute;margin-left:138pt;margin-top:225.7pt;width:268.3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" fillcolor="white [3201]" strokecolor="white [3212]" strokeweight=".5pt">
                <v:textbox>
                  <w:txbxContent>
                    <w:p w14:paraId="788D2BFC" w14:textId="024DBA2C" w:rsidR="004735F3" w:rsidRPr="00BA1FA9" w:rsidRDefault="004735F3" w:rsidP="004735F3">
                      <w:r w:rsidRPr="00BA1FA9">
                        <w:t>Obrázek č.</w:t>
                      </w:r>
                      <w:r w:rsidR="00380DCA" w:rsidRPr="00BA1FA9">
                        <w:t>2</w:t>
                      </w:r>
                      <w:r w:rsidRPr="00BA1FA9">
                        <w:t xml:space="preserve"> – Přechodová </w:t>
                      </w:r>
                      <w:proofErr w:type="spellStart"/>
                      <w:r w:rsidRPr="00BA1FA9">
                        <w:t>char</w:t>
                      </w:r>
                      <w:proofErr w:type="spellEnd"/>
                      <w:r w:rsidRPr="00BA1FA9">
                        <w:t xml:space="preserve">. </w:t>
                      </w:r>
                      <w:r w:rsidR="00E668CB">
                        <w:t>soustavy T1 – I regulátor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338C">
        <w:rPr>
          <w:noProof/>
        </w:rPr>
        <w:drawing>
          <wp:anchor distT="0" distB="0" distL="114300" distR="114300" simplePos="0" relativeHeight="251679744" behindDoc="0" locked="0" layoutInCell="1" allowOverlap="1" wp14:anchorId="11BE7417" wp14:editId="2FE225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857500"/>
            <wp:effectExtent l="0" t="0" r="0" b="0"/>
            <wp:wrapTopAndBottom/>
            <wp:docPr id="562285213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9A8CF9CD-F940-838F-107E-3FA1767CE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5B0F931" w14:textId="11706694" w:rsidR="004E338C" w:rsidRDefault="00EF66E0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 w:rsidRPr="00BA1FA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7F73A" wp14:editId="71D096C9">
                <wp:simplePos x="0" y="0"/>
                <wp:positionH relativeFrom="margin">
                  <wp:align>center</wp:align>
                </wp:positionH>
                <wp:positionV relativeFrom="paragraph">
                  <wp:posOffset>4483735</wp:posOffset>
                </wp:positionV>
                <wp:extent cx="3631565" cy="344805"/>
                <wp:effectExtent l="0" t="0" r="26035" b="17145"/>
                <wp:wrapSquare wrapText="bothSides"/>
                <wp:docPr id="59897009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5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AE9585" w14:textId="3E48AB63" w:rsidR="004735F3" w:rsidRPr="00BA1FA9" w:rsidRDefault="004735F3" w:rsidP="004735F3">
                            <w:r w:rsidRPr="00BA1FA9">
                              <w:t>Obrázek č.</w:t>
                            </w:r>
                            <w:r w:rsidR="00380DCA" w:rsidRPr="00BA1FA9">
                              <w:t>3</w:t>
                            </w:r>
                            <w:r w:rsidRPr="00BA1FA9">
                              <w:t xml:space="preserve"> – Přechodová </w:t>
                            </w:r>
                            <w:proofErr w:type="spellStart"/>
                            <w:r w:rsidRPr="00BA1FA9">
                              <w:t>char</w:t>
                            </w:r>
                            <w:proofErr w:type="spellEnd"/>
                            <w:r w:rsidRPr="00BA1FA9">
                              <w:t xml:space="preserve">. </w:t>
                            </w:r>
                            <w:r w:rsidR="00E668CB">
                              <w:t xml:space="preserve">soustavy T1 – </w:t>
                            </w:r>
                            <w:r w:rsidR="007B131F" w:rsidRPr="00BA1FA9">
                              <w:t>PI</w:t>
                            </w:r>
                            <w:r w:rsidR="00E668CB">
                              <w:t xml:space="preserve"> regulátor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F73A" id="_x0000_s1028" type="#_x0000_t202" style="position:absolute;margin-left:0;margin-top:353.05pt;width:285.95pt;height:27.1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W2OAIAAIMEAAAOAAAAZHJzL2Uyb0RvYy54bWysVE1v2zAMvQ/YfxB0X+x8rg3iFFmKDAOK&#10;tkA69KzIUixAFjVJiZ39+lFyvtr1NOyikCL9RD4+ZnbX1prshfMKTEH7vZwSYTiUymwL+vNl9eWG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" fillcolor="white [3201]" strokecolor="white [3212]" strokeweight=".5pt">
                <v:textbox>
                  <w:txbxContent>
                    <w:p w14:paraId="70AE9585" w14:textId="3E48AB63" w:rsidR="004735F3" w:rsidRPr="00BA1FA9" w:rsidRDefault="004735F3" w:rsidP="004735F3">
                      <w:r w:rsidRPr="00BA1FA9">
                        <w:t>Obrázek č.</w:t>
                      </w:r>
                      <w:r w:rsidR="00380DCA" w:rsidRPr="00BA1FA9">
                        <w:t>3</w:t>
                      </w:r>
                      <w:r w:rsidRPr="00BA1FA9">
                        <w:t xml:space="preserve"> – Přechodová </w:t>
                      </w:r>
                      <w:proofErr w:type="spellStart"/>
                      <w:r w:rsidRPr="00BA1FA9">
                        <w:t>char</w:t>
                      </w:r>
                      <w:proofErr w:type="spellEnd"/>
                      <w:r w:rsidRPr="00BA1FA9">
                        <w:t xml:space="preserve">. </w:t>
                      </w:r>
                      <w:r w:rsidR="00E668CB">
                        <w:t xml:space="preserve">soustavy T1 – </w:t>
                      </w:r>
                      <w:r w:rsidR="007B131F" w:rsidRPr="00BA1FA9">
                        <w:t>PI</w:t>
                      </w:r>
                      <w:r w:rsidR="00E668CB">
                        <w:t xml:space="preserve"> regulátor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80629FC" wp14:editId="6A5153B8">
            <wp:simplePos x="0" y="0"/>
            <wp:positionH relativeFrom="margin">
              <wp:align>center</wp:align>
            </wp:positionH>
            <wp:positionV relativeFrom="paragraph">
              <wp:posOffset>1576070</wp:posOffset>
            </wp:positionV>
            <wp:extent cx="4572000" cy="2857500"/>
            <wp:effectExtent l="0" t="0" r="0" b="0"/>
            <wp:wrapTopAndBottom/>
            <wp:docPr id="139284999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E8E7A7B7-311F-CA4D-AFDB-493427A6D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4E338C">
        <w:rPr>
          <w:rFonts w:eastAsia="Times New Roman"/>
          <w:b/>
          <w:snapToGrid w:val="0"/>
          <w:sz w:val="28"/>
          <w:szCs w:val="28"/>
          <w:lang w:eastAsia="de-DE" w:bidi="en-US"/>
        </w:rPr>
        <w:br w:type="page"/>
      </w:r>
    </w:p>
    <w:p w14:paraId="05B13647" w14:textId="1E93C31D" w:rsidR="00CD25AC" w:rsidRPr="00BA1FA9" w:rsidRDefault="004E338C" w:rsidP="007B131F">
      <w:pPr>
        <w:spacing w:line="240" w:lineRule="auto"/>
        <w:jc w:val="left"/>
        <w:rPr>
          <w:rFonts w:eastAsia="Times New Roman"/>
          <w:b/>
          <w:snapToGrid w:val="0"/>
          <w:sz w:val="28"/>
          <w:szCs w:val="28"/>
          <w:lang w:eastAsia="de-DE" w:bidi="en-US"/>
        </w:rPr>
      </w:pPr>
      <w:r>
        <w:rPr>
          <w:rFonts w:eastAsia="Times New Roman"/>
          <w:b/>
          <w:snapToGrid w:val="0"/>
          <w:sz w:val="28"/>
          <w:szCs w:val="28"/>
          <w:lang w:eastAsia="de-DE" w:bidi="en-US"/>
        </w:rPr>
        <w:lastRenderedPageBreak/>
        <w:t>6</w:t>
      </w:r>
      <w:r w:rsidR="007B131F" w:rsidRPr="00BA1FA9">
        <w:rPr>
          <w:rFonts w:eastAsia="Times New Roman"/>
          <w:b/>
          <w:snapToGrid w:val="0"/>
          <w:sz w:val="28"/>
          <w:szCs w:val="28"/>
          <w:lang w:eastAsia="de-DE" w:bidi="en-US"/>
        </w:rPr>
        <w:t>.</w:t>
      </w:r>
      <w:r w:rsidR="00A11A57" w:rsidRPr="00BA1FA9">
        <w:rPr>
          <w:b/>
          <w:sz w:val="28"/>
          <w:szCs w:val="28"/>
        </w:rPr>
        <w:t xml:space="preserve"> </w:t>
      </w:r>
      <w:r w:rsidR="00851689" w:rsidRPr="00BA1FA9">
        <w:rPr>
          <w:b/>
          <w:sz w:val="28"/>
          <w:szCs w:val="28"/>
        </w:rPr>
        <w:t>Závěr</w:t>
      </w:r>
    </w:p>
    <w:p w14:paraId="2B3E6B83" w14:textId="61A91EDF" w:rsidR="007B131F" w:rsidRPr="00BA1FA9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BA1FA9">
        <w:rPr>
          <w:b w:val="0"/>
          <w:bCs/>
          <w:sz w:val="24"/>
          <w:szCs w:val="24"/>
          <w:lang w:val="cs-CZ"/>
        </w:rPr>
        <w:t>Měření proběhl</w:t>
      </w:r>
      <w:r w:rsidR="00AB5A5D" w:rsidRPr="00BA1FA9">
        <w:rPr>
          <w:b w:val="0"/>
          <w:bCs/>
          <w:sz w:val="24"/>
          <w:szCs w:val="24"/>
          <w:lang w:val="cs-CZ"/>
        </w:rPr>
        <w:t>o</w:t>
      </w:r>
      <w:r w:rsidRPr="00BA1FA9">
        <w:rPr>
          <w:b w:val="0"/>
          <w:bCs/>
          <w:sz w:val="24"/>
          <w:szCs w:val="24"/>
          <w:lang w:val="cs-CZ"/>
        </w:rPr>
        <w:t xml:space="preserve"> úspěšně a výsledky přechodových charakteristik odpovídají teoretickým předpokladům.</w:t>
      </w:r>
    </w:p>
    <w:p w14:paraId="2289A989" w14:textId="4986A048" w:rsidR="007B131F" w:rsidRPr="00BA1FA9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BA1FA9">
        <w:rPr>
          <w:sz w:val="24"/>
          <w:szCs w:val="24"/>
          <w:lang w:val="cs-CZ"/>
        </w:rPr>
        <w:t>Proporcionální člen (P)</w:t>
      </w:r>
      <w:r w:rsidRPr="00BA1FA9">
        <w:rPr>
          <w:b w:val="0"/>
          <w:bCs/>
          <w:sz w:val="24"/>
          <w:szCs w:val="24"/>
          <w:lang w:val="cs-CZ"/>
        </w:rPr>
        <w:t xml:space="preserve"> správně zesiloval signál podle nastavených hodnot rezistorů.</w:t>
      </w:r>
    </w:p>
    <w:p w14:paraId="40546E0D" w14:textId="64187AAD" w:rsidR="007B131F" w:rsidRPr="00BA1FA9" w:rsidRDefault="007B131F" w:rsidP="007B131F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BA1FA9">
        <w:rPr>
          <w:sz w:val="24"/>
          <w:szCs w:val="24"/>
          <w:lang w:val="cs-CZ"/>
        </w:rPr>
        <w:t>Integrační člen (I)</w:t>
      </w:r>
      <w:r w:rsidRPr="00BA1FA9">
        <w:rPr>
          <w:b w:val="0"/>
          <w:bCs/>
          <w:sz w:val="24"/>
          <w:szCs w:val="24"/>
          <w:lang w:val="cs-CZ"/>
        </w:rPr>
        <w:t xml:space="preserve"> ukázal, že vyšší kapacita kondenzátoru zpomaluje odezvu systému, což odpovídá očekáváním.</w:t>
      </w:r>
    </w:p>
    <w:p w14:paraId="45EE49A8" w14:textId="6E4C60B6" w:rsidR="00CD25AC" w:rsidRPr="00CD25AC" w:rsidRDefault="007B131F" w:rsidP="00EF66E0">
      <w:pPr>
        <w:pStyle w:val="MDPI21heading1"/>
        <w:ind w:left="510"/>
        <w:rPr>
          <w:b w:val="0"/>
          <w:bCs/>
          <w:sz w:val="24"/>
          <w:szCs w:val="24"/>
          <w:lang w:val="cs-CZ"/>
        </w:rPr>
      </w:pPr>
      <w:r w:rsidRPr="00BA1FA9">
        <w:rPr>
          <w:sz w:val="24"/>
          <w:szCs w:val="24"/>
          <w:lang w:val="cs-CZ"/>
        </w:rPr>
        <w:t>PI</w:t>
      </w:r>
      <w:r w:rsidRPr="00BA1FA9">
        <w:rPr>
          <w:b w:val="0"/>
          <w:bCs/>
          <w:sz w:val="24"/>
          <w:szCs w:val="24"/>
          <w:lang w:val="cs-CZ"/>
        </w:rPr>
        <w:t xml:space="preserve"> </w:t>
      </w:r>
      <w:r w:rsidRPr="00BA1FA9">
        <w:rPr>
          <w:sz w:val="24"/>
          <w:szCs w:val="24"/>
          <w:lang w:val="cs-CZ"/>
        </w:rPr>
        <w:t>regulátor</w:t>
      </w:r>
      <w:r w:rsidRPr="00BA1FA9">
        <w:rPr>
          <w:b w:val="0"/>
          <w:bCs/>
          <w:sz w:val="24"/>
          <w:szCs w:val="24"/>
          <w:lang w:val="cs-CZ"/>
        </w:rPr>
        <w:t xml:space="preserve"> fungoval podle teorie, přechodové charakteristiky odpovídaly správné činnosti </w:t>
      </w:r>
      <w:r w:rsidR="007C56E5" w:rsidRPr="00BA1FA9">
        <w:rPr>
          <w:b w:val="0"/>
          <w:bCs/>
          <w:sz w:val="24"/>
          <w:szCs w:val="24"/>
          <w:lang w:val="cs-CZ"/>
        </w:rPr>
        <w:t xml:space="preserve">obou </w:t>
      </w:r>
      <w:r w:rsidRPr="00BA1FA9">
        <w:rPr>
          <w:b w:val="0"/>
          <w:bCs/>
          <w:sz w:val="24"/>
          <w:szCs w:val="24"/>
          <w:lang w:val="cs-CZ"/>
        </w:rPr>
        <w:t>složek.</w:t>
      </w:r>
    </w:p>
    <w:sectPr w:rsidR="00CD25AC" w:rsidRPr="00CD25AC" w:rsidSect="00EC3DFB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7" w:right="720" w:bottom="1077" w:left="720" w:header="1020" w:footer="340" w:gutter="0"/>
      <w:pgNumType w:start="0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A4BD7" w14:textId="77777777" w:rsidR="00672AEA" w:rsidRPr="00BA1FA9" w:rsidRDefault="00672AEA">
      <w:pPr>
        <w:spacing w:line="240" w:lineRule="auto"/>
      </w:pPr>
      <w:r w:rsidRPr="00BA1FA9">
        <w:separator/>
      </w:r>
    </w:p>
  </w:endnote>
  <w:endnote w:type="continuationSeparator" w:id="0">
    <w:p w14:paraId="4B2B3F73" w14:textId="77777777" w:rsidR="00672AEA" w:rsidRPr="00BA1FA9" w:rsidRDefault="00672AEA">
      <w:pPr>
        <w:spacing w:line="240" w:lineRule="auto"/>
      </w:pPr>
      <w:r w:rsidRPr="00BA1FA9">
        <w:continuationSeparator/>
      </w:r>
    </w:p>
  </w:endnote>
  <w:endnote w:type="continuationNotice" w:id="1">
    <w:p w14:paraId="625F37C6" w14:textId="77777777" w:rsidR="00672AEA" w:rsidRPr="00BA1FA9" w:rsidRDefault="00672A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85D25" w14:textId="77777777" w:rsidR="001021CB" w:rsidRPr="00BA1FA9" w:rsidRDefault="001021CB" w:rsidP="001021CB">
    <w:pPr>
      <w:spacing w:line="240" w:lineRule="auto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BD8FD" w14:textId="77777777" w:rsidR="00CC07FA" w:rsidRPr="00BA1FA9" w:rsidRDefault="00CC07FA" w:rsidP="00F45704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C00414B" w14:textId="4A1B75E5" w:rsidR="001021CB" w:rsidRPr="00BA1FA9" w:rsidRDefault="00136575" w:rsidP="00136575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BA1FA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553FE" w14:textId="77777777" w:rsidR="00672AEA" w:rsidRPr="00BA1FA9" w:rsidRDefault="00672AEA">
      <w:pPr>
        <w:spacing w:line="240" w:lineRule="auto"/>
      </w:pPr>
      <w:r w:rsidRPr="00BA1FA9">
        <w:separator/>
      </w:r>
    </w:p>
  </w:footnote>
  <w:footnote w:type="continuationSeparator" w:id="0">
    <w:p w14:paraId="6F96C1D3" w14:textId="77777777" w:rsidR="00672AEA" w:rsidRPr="00BA1FA9" w:rsidRDefault="00672AEA">
      <w:pPr>
        <w:spacing w:line="240" w:lineRule="auto"/>
      </w:pPr>
      <w:r w:rsidRPr="00BA1FA9">
        <w:continuationSeparator/>
      </w:r>
    </w:p>
  </w:footnote>
  <w:footnote w:type="continuationNotice" w:id="1">
    <w:p w14:paraId="0286742D" w14:textId="77777777" w:rsidR="00672AEA" w:rsidRPr="00BA1FA9" w:rsidRDefault="00672AE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5872" w14:textId="2C325AF5" w:rsidR="00CC07FA" w:rsidRPr="00BA1FA9" w:rsidRDefault="00136575" w:rsidP="00136575">
    <w:pPr>
      <w:tabs>
        <w:tab w:val="right" w:pos="10466"/>
      </w:tabs>
      <w:adjustRightInd w:val="0"/>
      <w:snapToGrid w:val="0"/>
      <w:spacing w:line="240" w:lineRule="auto"/>
      <w:rPr>
        <w:bCs/>
        <w:iCs/>
        <w:sz w:val="16"/>
        <w:szCs w:val="16"/>
      </w:rPr>
    </w:pPr>
    <w:r w:rsidRPr="00BA1FA9">
      <w:rPr>
        <w:bCs/>
        <w:iCs/>
        <w:sz w:val="16"/>
        <w:szCs w:val="16"/>
      </w:rPr>
      <w:tab/>
    </w:r>
    <w:r w:rsidR="003856F7" w:rsidRPr="00BA1FA9">
      <w:rPr>
        <w:bCs/>
        <w:iCs/>
        <w:sz w:val="16"/>
        <w:szCs w:val="16"/>
      </w:rPr>
      <w:fldChar w:fldCharType="begin"/>
    </w:r>
    <w:r w:rsidR="003856F7" w:rsidRPr="00BA1FA9">
      <w:rPr>
        <w:bCs/>
        <w:iCs/>
        <w:sz w:val="16"/>
        <w:szCs w:val="16"/>
      </w:rPr>
      <w:instrText>PAGE   \* MERGEFORMAT</w:instrText>
    </w:r>
    <w:r w:rsidR="003856F7" w:rsidRPr="00BA1FA9">
      <w:rPr>
        <w:bCs/>
        <w:iCs/>
        <w:sz w:val="16"/>
        <w:szCs w:val="16"/>
      </w:rPr>
      <w:fldChar w:fldCharType="separate"/>
    </w:r>
    <w:r w:rsidR="003856F7" w:rsidRPr="00BA1FA9">
      <w:rPr>
        <w:bCs/>
        <w:iCs/>
        <w:sz w:val="16"/>
        <w:szCs w:val="16"/>
      </w:rPr>
      <w:t>1</w:t>
    </w:r>
    <w:r w:rsidR="003856F7" w:rsidRPr="00BA1FA9">
      <w:rPr>
        <w:bCs/>
        <w:iCs/>
        <w:sz w:val="16"/>
        <w:szCs w:val="16"/>
      </w:rPr>
      <w:fldChar w:fldCharType="end"/>
    </w:r>
  </w:p>
  <w:p w14:paraId="2242D07A" w14:textId="77777777" w:rsidR="001021CB" w:rsidRPr="00BA1FA9" w:rsidRDefault="001021CB" w:rsidP="00F45704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40"/>
      <w:gridCol w:w="4028"/>
      <w:gridCol w:w="2019"/>
    </w:tblGrid>
    <w:tr w:rsidR="00CC07FA" w:rsidRPr="00BA1FA9" w14:paraId="430C7BFC" w14:textId="77777777" w:rsidTr="00C04CD9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45A16189" w14:textId="1D3DB0BA" w:rsidR="00CC07FA" w:rsidRPr="00BA1FA9" w:rsidRDefault="00B642B6" w:rsidP="00136575">
          <w:pPr>
            <w:pStyle w:val="Zhlav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BA1FA9">
            <w:rPr>
              <w:shd w:val="clear" w:color="auto" w:fill="FFFFFF"/>
            </w:rPr>
            <w:drawing>
              <wp:anchor distT="0" distB="0" distL="114300" distR="114300" simplePos="0" relativeHeight="251658240" behindDoc="1" locked="0" layoutInCell="1" allowOverlap="1" wp14:anchorId="62B188E3" wp14:editId="29F72F46">
                <wp:simplePos x="0" y="0"/>
                <wp:positionH relativeFrom="column">
                  <wp:posOffset>0</wp:posOffset>
                </wp:positionH>
                <wp:positionV relativeFrom="paragraph">
                  <wp:posOffset>-342265</wp:posOffset>
                </wp:positionV>
                <wp:extent cx="2817495" cy="355600"/>
                <wp:effectExtent l="0" t="0" r="1905" b="6350"/>
                <wp:wrapTight wrapText="bothSides">
                  <wp:wrapPolygon edited="0">
                    <wp:start x="0" y="0"/>
                    <wp:lineTo x="0" y="19671"/>
                    <wp:lineTo x="8471" y="20829"/>
                    <wp:lineTo x="13874" y="20829"/>
                    <wp:lineTo x="14166" y="18514"/>
                    <wp:lineTo x="21469" y="9257"/>
                    <wp:lineTo x="21469" y="2314"/>
                    <wp:lineTo x="21176" y="0"/>
                    <wp:lineTo x="0" y="0"/>
                  </wp:wrapPolygon>
                </wp:wrapTight>
                <wp:docPr id="1320774041" name="Obrázek 1320774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SPŠ_logo_bez podklad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749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5" w:type="dxa"/>
          <w:shd w:val="clear" w:color="auto" w:fill="auto"/>
          <w:vAlign w:val="center"/>
        </w:tcPr>
        <w:p w14:paraId="5B279E63" w14:textId="77777777" w:rsidR="00CC07FA" w:rsidRPr="00BA1FA9" w:rsidRDefault="00CC07FA" w:rsidP="00136575">
          <w:pPr>
            <w:pStyle w:val="Zhlav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19F40FBD" w14:textId="533A151C" w:rsidR="00CC07FA" w:rsidRPr="00BA1FA9" w:rsidRDefault="00CC07FA" w:rsidP="00C04CD9">
          <w:pPr>
            <w:pStyle w:val="Zhlav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</w:p>
      </w:tc>
    </w:tr>
  </w:tbl>
  <w:p w14:paraId="50FD4079" w14:textId="77777777" w:rsidR="001021CB" w:rsidRPr="00BA1FA9" w:rsidRDefault="001021CB" w:rsidP="00F45704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74C"/>
    <w:multiLevelType w:val="hybridMultilevel"/>
    <w:tmpl w:val="E5C0AF74"/>
    <w:lvl w:ilvl="0" w:tplc="C590E1A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7BE"/>
    <w:multiLevelType w:val="hybridMultilevel"/>
    <w:tmpl w:val="6A2A6C42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2" w15:restartNumberingAfterBreak="0">
    <w:nsid w:val="0FB40C9E"/>
    <w:multiLevelType w:val="hybridMultilevel"/>
    <w:tmpl w:val="69BA8BA4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3" w15:restartNumberingAfterBreak="0">
    <w:nsid w:val="17512132"/>
    <w:multiLevelType w:val="hybridMultilevel"/>
    <w:tmpl w:val="11ECE1B4"/>
    <w:lvl w:ilvl="0" w:tplc="5F327BF0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1052"/>
    <w:multiLevelType w:val="hybridMultilevel"/>
    <w:tmpl w:val="B4B89BD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1E0C6F5D"/>
    <w:multiLevelType w:val="hybridMultilevel"/>
    <w:tmpl w:val="371ED790"/>
    <w:lvl w:ilvl="0" w:tplc="64DCA06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201D357D"/>
    <w:multiLevelType w:val="hybridMultilevel"/>
    <w:tmpl w:val="7C8A595E"/>
    <w:lvl w:ilvl="0" w:tplc="0405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6B4793C">
      <w:numFmt w:val="bullet"/>
      <w:lvlText w:val="-"/>
      <w:lvlJc w:val="left"/>
      <w:pPr>
        <w:ind w:left="4048" w:hanging="360"/>
      </w:pPr>
      <w:rPr>
        <w:rFonts w:ascii="Palatino Linotype" w:eastAsia="Times New Roman" w:hAnsi="Palatino Linotype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5051C"/>
    <w:multiLevelType w:val="hybridMultilevel"/>
    <w:tmpl w:val="FC782966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3E9E"/>
    <w:multiLevelType w:val="hybridMultilevel"/>
    <w:tmpl w:val="2B3AB9EA"/>
    <w:lvl w:ilvl="0" w:tplc="FC12ED2A">
      <w:start w:val="1"/>
      <w:numFmt w:val="bullet"/>
      <w:lvlText w:val="-"/>
      <w:lvlJc w:val="left"/>
      <w:pPr>
        <w:ind w:left="2009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2" w15:restartNumberingAfterBreak="0">
    <w:nsid w:val="2FC60665"/>
    <w:multiLevelType w:val="hybridMultilevel"/>
    <w:tmpl w:val="845C3AD6"/>
    <w:lvl w:ilvl="0" w:tplc="FC12ED2A">
      <w:start w:val="1"/>
      <w:numFmt w:val="bullet"/>
      <w:lvlText w:val="-"/>
      <w:lvlJc w:val="left"/>
      <w:pPr>
        <w:ind w:left="2400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32286E3A"/>
    <w:multiLevelType w:val="multilevel"/>
    <w:tmpl w:val="E7508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69A6535"/>
    <w:multiLevelType w:val="hybridMultilevel"/>
    <w:tmpl w:val="8708B7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67F4C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16" w15:restartNumberingAfterBreak="0">
    <w:nsid w:val="3D0A5DB1"/>
    <w:multiLevelType w:val="hybridMultilevel"/>
    <w:tmpl w:val="481E0A3E"/>
    <w:lvl w:ilvl="0" w:tplc="0405000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0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48" w:hanging="360"/>
      </w:pPr>
      <w:rPr>
        <w:rFonts w:ascii="Wingdings" w:hAnsi="Wingdings" w:hint="default"/>
      </w:rPr>
    </w:lvl>
  </w:abstractNum>
  <w:abstractNum w:abstractNumId="17" w15:restartNumberingAfterBreak="0">
    <w:nsid w:val="41AC1313"/>
    <w:multiLevelType w:val="hybridMultilevel"/>
    <w:tmpl w:val="4EB4DEA0"/>
    <w:lvl w:ilvl="0" w:tplc="8D78C3E2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23DF"/>
    <w:multiLevelType w:val="hybridMultilevel"/>
    <w:tmpl w:val="A7585982"/>
    <w:lvl w:ilvl="0" w:tplc="0405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44070"/>
    <w:multiLevelType w:val="hybridMultilevel"/>
    <w:tmpl w:val="258CB296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688" w:hanging="360"/>
      </w:pPr>
    </w:lvl>
    <w:lvl w:ilvl="2" w:tplc="0405001B" w:tentative="1">
      <w:start w:val="1"/>
      <w:numFmt w:val="lowerRoman"/>
      <w:lvlText w:val="%3."/>
      <w:lvlJc w:val="right"/>
      <w:pPr>
        <w:ind w:left="4408" w:hanging="180"/>
      </w:pPr>
    </w:lvl>
    <w:lvl w:ilvl="3" w:tplc="0405000F" w:tentative="1">
      <w:start w:val="1"/>
      <w:numFmt w:val="decimal"/>
      <w:lvlText w:val="%4."/>
      <w:lvlJc w:val="left"/>
      <w:pPr>
        <w:ind w:left="5128" w:hanging="360"/>
      </w:pPr>
    </w:lvl>
    <w:lvl w:ilvl="4" w:tplc="04050019" w:tentative="1">
      <w:start w:val="1"/>
      <w:numFmt w:val="lowerLetter"/>
      <w:lvlText w:val="%5."/>
      <w:lvlJc w:val="left"/>
      <w:pPr>
        <w:ind w:left="5848" w:hanging="360"/>
      </w:pPr>
    </w:lvl>
    <w:lvl w:ilvl="5" w:tplc="0405001B" w:tentative="1">
      <w:start w:val="1"/>
      <w:numFmt w:val="lowerRoman"/>
      <w:lvlText w:val="%6."/>
      <w:lvlJc w:val="right"/>
      <w:pPr>
        <w:ind w:left="6568" w:hanging="180"/>
      </w:pPr>
    </w:lvl>
    <w:lvl w:ilvl="6" w:tplc="0405000F" w:tentative="1">
      <w:start w:val="1"/>
      <w:numFmt w:val="decimal"/>
      <w:lvlText w:val="%7."/>
      <w:lvlJc w:val="left"/>
      <w:pPr>
        <w:ind w:left="7288" w:hanging="360"/>
      </w:pPr>
    </w:lvl>
    <w:lvl w:ilvl="7" w:tplc="04050019" w:tentative="1">
      <w:start w:val="1"/>
      <w:numFmt w:val="lowerLetter"/>
      <w:lvlText w:val="%8."/>
      <w:lvlJc w:val="left"/>
      <w:pPr>
        <w:ind w:left="8008" w:hanging="360"/>
      </w:pPr>
    </w:lvl>
    <w:lvl w:ilvl="8" w:tplc="0405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1" w15:restartNumberingAfterBreak="0">
    <w:nsid w:val="54075B53"/>
    <w:multiLevelType w:val="hybridMultilevel"/>
    <w:tmpl w:val="7DC6900E"/>
    <w:lvl w:ilvl="0" w:tplc="4CDCE48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2" w15:restartNumberingAfterBreak="0">
    <w:nsid w:val="55015764"/>
    <w:multiLevelType w:val="hybridMultilevel"/>
    <w:tmpl w:val="A0EE4858"/>
    <w:lvl w:ilvl="0" w:tplc="0405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3" w15:restartNumberingAfterBreak="0">
    <w:nsid w:val="55542E9B"/>
    <w:multiLevelType w:val="hybridMultilevel"/>
    <w:tmpl w:val="1F60F06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84237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25" w15:restartNumberingAfterBreak="0">
    <w:nsid w:val="5E7575A1"/>
    <w:multiLevelType w:val="hybridMultilevel"/>
    <w:tmpl w:val="E15C083A"/>
    <w:lvl w:ilvl="0" w:tplc="FC12ED2A">
      <w:start w:val="1"/>
      <w:numFmt w:val="bullet"/>
      <w:lvlText w:val="-"/>
      <w:lvlJc w:val="left"/>
      <w:pPr>
        <w:ind w:left="1584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64487D6D"/>
    <w:multiLevelType w:val="hybridMultilevel"/>
    <w:tmpl w:val="2DF09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30658"/>
    <w:multiLevelType w:val="hybridMultilevel"/>
    <w:tmpl w:val="E95291A2"/>
    <w:lvl w:ilvl="0" w:tplc="F1F84004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82499"/>
    <w:multiLevelType w:val="hybridMultilevel"/>
    <w:tmpl w:val="66427D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C555979"/>
    <w:multiLevelType w:val="hybridMultilevel"/>
    <w:tmpl w:val="5A8865A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E28"/>
    <w:multiLevelType w:val="hybridMultilevel"/>
    <w:tmpl w:val="180AAFD8"/>
    <w:lvl w:ilvl="0" w:tplc="0405000F">
      <w:start w:val="1"/>
      <w:numFmt w:val="decimal"/>
      <w:lvlText w:val="%1."/>
      <w:lvlJc w:val="left"/>
      <w:pPr>
        <w:ind w:left="3272" w:hanging="360"/>
      </w:pPr>
    </w:lvl>
    <w:lvl w:ilvl="1" w:tplc="04050019" w:tentative="1">
      <w:start w:val="1"/>
      <w:numFmt w:val="lowerLetter"/>
      <w:lvlText w:val="%2."/>
      <w:lvlJc w:val="left"/>
      <w:pPr>
        <w:ind w:left="3992" w:hanging="360"/>
      </w:pPr>
    </w:lvl>
    <w:lvl w:ilvl="2" w:tplc="0405001B" w:tentative="1">
      <w:start w:val="1"/>
      <w:numFmt w:val="lowerRoman"/>
      <w:lvlText w:val="%3."/>
      <w:lvlJc w:val="right"/>
      <w:pPr>
        <w:ind w:left="4712" w:hanging="180"/>
      </w:pPr>
    </w:lvl>
    <w:lvl w:ilvl="3" w:tplc="0405000F" w:tentative="1">
      <w:start w:val="1"/>
      <w:numFmt w:val="decimal"/>
      <w:lvlText w:val="%4."/>
      <w:lvlJc w:val="left"/>
      <w:pPr>
        <w:ind w:left="5432" w:hanging="360"/>
      </w:pPr>
    </w:lvl>
    <w:lvl w:ilvl="4" w:tplc="04050019" w:tentative="1">
      <w:start w:val="1"/>
      <w:numFmt w:val="lowerLetter"/>
      <w:lvlText w:val="%5."/>
      <w:lvlJc w:val="left"/>
      <w:pPr>
        <w:ind w:left="6152" w:hanging="360"/>
      </w:pPr>
    </w:lvl>
    <w:lvl w:ilvl="5" w:tplc="0405001B" w:tentative="1">
      <w:start w:val="1"/>
      <w:numFmt w:val="lowerRoman"/>
      <w:lvlText w:val="%6."/>
      <w:lvlJc w:val="right"/>
      <w:pPr>
        <w:ind w:left="6872" w:hanging="180"/>
      </w:pPr>
    </w:lvl>
    <w:lvl w:ilvl="6" w:tplc="0405000F" w:tentative="1">
      <w:start w:val="1"/>
      <w:numFmt w:val="decimal"/>
      <w:lvlText w:val="%7."/>
      <w:lvlJc w:val="left"/>
      <w:pPr>
        <w:ind w:left="7592" w:hanging="360"/>
      </w:pPr>
    </w:lvl>
    <w:lvl w:ilvl="7" w:tplc="04050019" w:tentative="1">
      <w:start w:val="1"/>
      <w:numFmt w:val="lowerLetter"/>
      <w:lvlText w:val="%8."/>
      <w:lvlJc w:val="left"/>
      <w:pPr>
        <w:ind w:left="8312" w:hanging="360"/>
      </w:pPr>
    </w:lvl>
    <w:lvl w:ilvl="8" w:tplc="0405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2" w15:restartNumberingAfterBreak="0">
    <w:nsid w:val="73ED2D9F"/>
    <w:multiLevelType w:val="hybridMultilevel"/>
    <w:tmpl w:val="F326AF10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2753E"/>
    <w:multiLevelType w:val="hybridMultilevel"/>
    <w:tmpl w:val="276E0AE8"/>
    <w:lvl w:ilvl="0" w:tplc="F6FA8A32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76974C44"/>
    <w:multiLevelType w:val="hybridMultilevel"/>
    <w:tmpl w:val="0F7A1D2E"/>
    <w:lvl w:ilvl="0" w:tplc="E4623016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5" w15:restartNumberingAfterBreak="0">
    <w:nsid w:val="76BA204F"/>
    <w:multiLevelType w:val="hybridMultilevel"/>
    <w:tmpl w:val="6A1AD2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A5BBF"/>
    <w:multiLevelType w:val="hybridMultilevel"/>
    <w:tmpl w:val="E8B065D2"/>
    <w:lvl w:ilvl="0" w:tplc="0405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1837378117">
    <w:abstractNumId w:val="9"/>
  </w:num>
  <w:num w:numId="2" w16cid:durableId="72776992">
    <w:abstractNumId w:val="14"/>
  </w:num>
  <w:num w:numId="3" w16cid:durableId="1364091953">
    <w:abstractNumId w:val="8"/>
  </w:num>
  <w:num w:numId="4" w16cid:durableId="1203782949">
    <w:abstractNumId w:val="13"/>
  </w:num>
  <w:num w:numId="5" w16cid:durableId="137112360">
    <w:abstractNumId w:val="3"/>
  </w:num>
  <w:num w:numId="6" w16cid:durableId="1964572692">
    <w:abstractNumId w:val="28"/>
  </w:num>
  <w:num w:numId="7" w16cid:durableId="1400012402">
    <w:abstractNumId w:val="10"/>
  </w:num>
  <w:num w:numId="8" w16cid:durableId="1309239388">
    <w:abstractNumId w:val="21"/>
  </w:num>
  <w:num w:numId="9" w16cid:durableId="1733963128">
    <w:abstractNumId w:val="6"/>
  </w:num>
  <w:num w:numId="10" w16cid:durableId="196940751">
    <w:abstractNumId w:val="21"/>
  </w:num>
  <w:num w:numId="11" w16cid:durableId="1349870464">
    <w:abstractNumId w:val="6"/>
  </w:num>
  <w:num w:numId="12" w16cid:durableId="257567634">
    <w:abstractNumId w:val="21"/>
  </w:num>
  <w:num w:numId="13" w16cid:durableId="1346709352">
    <w:abstractNumId w:val="6"/>
  </w:num>
  <w:num w:numId="14" w16cid:durableId="11358307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3746072">
    <w:abstractNumId w:val="17"/>
  </w:num>
  <w:num w:numId="16" w16cid:durableId="995956762">
    <w:abstractNumId w:val="30"/>
  </w:num>
  <w:num w:numId="17" w16cid:durableId="331224272">
    <w:abstractNumId w:val="21"/>
  </w:num>
  <w:num w:numId="18" w16cid:durableId="1433670580">
    <w:abstractNumId w:val="6"/>
  </w:num>
  <w:num w:numId="19" w16cid:durableId="1291596420">
    <w:abstractNumId w:val="4"/>
  </w:num>
  <w:num w:numId="20" w16cid:durableId="1251350267">
    <w:abstractNumId w:val="19"/>
  </w:num>
  <w:num w:numId="21" w16cid:durableId="1637837711">
    <w:abstractNumId w:val="3"/>
  </w:num>
  <w:num w:numId="22" w16cid:durableId="1707369861">
    <w:abstractNumId w:val="21"/>
  </w:num>
  <w:num w:numId="23" w16cid:durableId="1500386515">
    <w:abstractNumId w:val="6"/>
  </w:num>
  <w:num w:numId="24" w16cid:durableId="193731880">
    <w:abstractNumId w:val="4"/>
  </w:num>
  <w:num w:numId="25" w16cid:durableId="1687830356">
    <w:abstractNumId w:val="0"/>
  </w:num>
  <w:num w:numId="26" w16cid:durableId="1651128674">
    <w:abstractNumId w:val="7"/>
  </w:num>
  <w:num w:numId="27" w16cid:durableId="1557280223">
    <w:abstractNumId w:val="26"/>
  </w:num>
  <w:num w:numId="28" w16cid:durableId="1812945416">
    <w:abstractNumId w:val="5"/>
  </w:num>
  <w:num w:numId="29" w16cid:durableId="1672223681">
    <w:abstractNumId w:val="29"/>
  </w:num>
  <w:num w:numId="30" w16cid:durableId="911542751">
    <w:abstractNumId w:val="31"/>
  </w:num>
  <w:num w:numId="31" w16cid:durableId="714040826">
    <w:abstractNumId w:val="20"/>
  </w:num>
  <w:num w:numId="32" w16cid:durableId="1098672764">
    <w:abstractNumId w:val="32"/>
  </w:num>
  <w:num w:numId="33" w16cid:durableId="1870682945">
    <w:abstractNumId w:val="2"/>
  </w:num>
  <w:num w:numId="34" w16cid:durableId="457183839">
    <w:abstractNumId w:val="1"/>
  </w:num>
  <w:num w:numId="35" w16cid:durableId="48303696">
    <w:abstractNumId w:val="16"/>
  </w:num>
  <w:num w:numId="36" w16cid:durableId="29651417">
    <w:abstractNumId w:val="27"/>
  </w:num>
  <w:num w:numId="37" w16cid:durableId="1085952835">
    <w:abstractNumId w:val="36"/>
  </w:num>
  <w:num w:numId="38" w16cid:durableId="1507206125">
    <w:abstractNumId w:val="11"/>
  </w:num>
  <w:num w:numId="39" w16cid:durableId="1092506628">
    <w:abstractNumId w:val="25"/>
  </w:num>
  <w:num w:numId="40" w16cid:durableId="1941524237">
    <w:abstractNumId w:val="34"/>
  </w:num>
  <w:num w:numId="41" w16cid:durableId="503399848">
    <w:abstractNumId w:val="33"/>
  </w:num>
  <w:num w:numId="42" w16cid:durableId="123085660">
    <w:abstractNumId w:val="12"/>
  </w:num>
  <w:num w:numId="43" w16cid:durableId="1695033674">
    <w:abstractNumId w:val="15"/>
  </w:num>
  <w:num w:numId="44" w16cid:durableId="138890990">
    <w:abstractNumId w:val="24"/>
  </w:num>
  <w:num w:numId="45" w16cid:durableId="2067875283">
    <w:abstractNumId w:val="35"/>
  </w:num>
  <w:num w:numId="46" w16cid:durableId="722024811">
    <w:abstractNumId w:val="23"/>
  </w:num>
  <w:num w:numId="47" w16cid:durableId="183248242">
    <w:abstractNumId w:val="18"/>
  </w:num>
  <w:num w:numId="48" w16cid:durableId="1008022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6"/>
    <w:rsid w:val="0000052E"/>
    <w:rsid w:val="00002BD7"/>
    <w:rsid w:val="00010056"/>
    <w:rsid w:val="00022618"/>
    <w:rsid w:val="0002376B"/>
    <w:rsid w:val="0002467A"/>
    <w:rsid w:val="000265C3"/>
    <w:rsid w:val="0003094C"/>
    <w:rsid w:val="000348EE"/>
    <w:rsid w:val="00035050"/>
    <w:rsid w:val="00036165"/>
    <w:rsid w:val="00050254"/>
    <w:rsid w:val="000528E7"/>
    <w:rsid w:val="00053320"/>
    <w:rsid w:val="0006196F"/>
    <w:rsid w:val="000626BB"/>
    <w:rsid w:val="00065B4F"/>
    <w:rsid w:val="000670C3"/>
    <w:rsid w:val="00072665"/>
    <w:rsid w:val="0007280F"/>
    <w:rsid w:val="0008145E"/>
    <w:rsid w:val="00093D65"/>
    <w:rsid w:val="00093F59"/>
    <w:rsid w:val="000A0AC4"/>
    <w:rsid w:val="000A1421"/>
    <w:rsid w:val="000A2F6D"/>
    <w:rsid w:val="000A6C77"/>
    <w:rsid w:val="000B2152"/>
    <w:rsid w:val="000B3044"/>
    <w:rsid w:val="000B7579"/>
    <w:rsid w:val="000C069C"/>
    <w:rsid w:val="000C5F15"/>
    <w:rsid w:val="000C6557"/>
    <w:rsid w:val="000D05AA"/>
    <w:rsid w:val="000D1166"/>
    <w:rsid w:val="000D6595"/>
    <w:rsid w:val="000D79D0"/>
    <w:rsid w:val="000E303D"/>
    <w:rsid w:val="000E4F5B"/>
    <w:rsid w:val="000F0F36"/>
    <w:rsid w:val="001021CB"/>
    <w:rsid w:val="00103DA3"/>
    <w:rsid w:val="00123470"/>
    <w:rsid w:val="00124DF3"/>
    <w:rsid w:val="00131C03"/>
    <w:rsid w:val="00131D2C"/>
    <w:rsid w:val="001320D1"/>
    <w:rsid w:val="00135119"/>
    <w:rsid w:val="00136575"/>
    <w:rsid w:val="0013721B"/>
    <w:rsid w:val="001413AC"/>
    <w:rsid w:val="0014702E"/>
    <w:rsid w:val="001512B8"/>
    <w:rsid w:val="001520F2"/>
    <w:rsid w:val="00156B42"/>
    <w:rsid w:val="001615CA"/>
    <w:rsid w:val="00163B56"/>
    <w:rsid w:val="00167027"/>
    <w:rsid w:val="00170956"/>
    <w:rsid w:val="00172120"/>
    <w:rsid w:val="001722C7"/>
    <w:rsid w:val="001743F4"/>
    <w:rsid w:val="00174590"/>
    <w:rsid w:val="00185B01"/>
    <w:rsid w:val="00197D6C"/>
    <w:rsid w:val="001A37F0"/>
    <w:rsid w:val="001A692B"/>
    <w:rsid w:val="001B297D"/>
    <w:rsid w:val="001B3F75"/>
    <w:rsid w:val="001B591E"/>
    <w:rsid w:val="001B73C6"/>
    <w:rsid w:val="001B79D6"/>
    <w:rsid w:val="001E2AEB"/>
    <w:rsid w:val="001E2C5A"/>
    <w:rsid w:val="001E613B"/>
    <w:rsid w:val="001F1708"/>
    <w:rsid w:val="001F523B"/>
    <w:rsid w:val="001F73E8"/>
    <w:rsid w:val="002021B0"/>
    <w:rsid w:val="00204715"/>
    <w:rsid w:val="00207ABE"/>
    <w:rsid w:val="00222FA6"/>
    <w:rsid w:val="00226184"/>
    <w:rsid w:val="002274BD"/>
    <w:rsid w:val="002304A2"/>
    <w:rsid w:val="00236683"/>
    <w:rsid w:val="00240861"/>
    <w:rsid w:val="002424C4"/>
    <w:rsid w:val="002529B6"/>
    <w:rsid w:val="00256295"/>
    <w:rsid w:val="0025636A"/>
    <w:rsid w:val="00260987"/>
    <w:rsid w:val="00260F1E"/>
    <w:rsid w:val="002641C0"/>
    <w:rsid w:val="00265734"/>
    <w:rsid w:val="002679A0"/>
    <w:rsid w:val="00274D71"/>
    <w:rsid w:val="00274F08"/>
    <w:rsid w:val="00275E89"/>
    <w:rsid w:val="00277B23"/>
    <w:rsid w:val="002806A4"/>
    <w:rsid w:val="00295D40"/>
    <w:rsid w:val="00295E92"/>
    <w:rsid w:val="00297482"/>
    <w:rsid w:val="00297F83"/>
    <w:rsid w:val="002A00FF"/>
    <w:rsid w:val="002A2B1F"/>
    <w:rsid w:val="002A66F5"/>
    <w:rsid w:val="002B07A7"/>
    <w:rsid w:val="002B203D"/>
    <w:rsid w:val="002B2EA9"/>
    <w:rsid w:val="002B4E9B"/>
    <w:rsid w:val="002B7B19"/>
    <w:rsid w:val="002C1046"/>
    <w:rsid w:val="002C767D"/>
    <w:rsid w:val="002D5B69"/>
    <w:rsid w:val="002D630E"/>
    <w:rsid w:val="002D6D18"/>
    <w:rsid w:val="002D6E0E"/>
    <w:rsid w:val="002D7DF8"/>
    <w:rsid w:val="002E3FCB"/>
    <w:rsid w:val="002E457E"/>
    <w:rsid w:val="002F1B1C"/>
    <w:rsid w:val="002F5809"/>
    <w:rsid w:val="002F67FF"/>
    <w:rsid w:val="003022E1"/>
    <w:rsid w:val="00315E60"/>
    <w:rsid w:val="00321F8C"/>
    <w:rsid w:val="00326141"/>
    <w:rsid w:val="003313FF"/>
    <w:rsid w:val="00335A4F"/>
    <w:rsid w:val="003431BE"/>
    <w:rsid w:val="00344D5F"/>
    <w:rsid w:val="003513EC"/>
    <w:rsid w:val="00351D5B"/>
    <w:rsid w:val="003529F4"/>
    <w:rsid w:val="00352D8C"/>
    <w:rsid w:val="003605BB"/>
    <w:rsid w:val="003657E0"/>
    <w:rsid w:val="00376742"/>
    <w:rsid w:val="00376BC2"/>
    <w:rsid w:val="00380DCA"/>
    <w:rsid w:val="003856F7"/>
    <w:rsid w:val="00386AC1"/>
    <w:rsid w:val="00387D27"/>
    <w:rsid w:val="00390AD2"/>
    <w:rsid w:val="003A185D"/>
    <w:rsid w:val="003A2F8A"/>
    <w:rsid w:val="003B06FA"/>
    <w:rsid w:val="003B19EF"/>
    <w:rsid w:val="003B317C"/>
    <w:rsid w:val="003B623A"/>
    <w:rsid w:val="003C0AFD"/>
    <w:rsid w:val="003C1CAF"/>
    <w:rsid w:val="003D22D5"/>
    <w:rsid w:val="003D65EF"/>
    <w:rsid w:val="003D78C1"/>
    <w:rsid w:val="003E44A8"/>
    <w:rsid w:val="003F18E7"/>
    <w:rsid w:val="003F5990"/>
    <w:rsid w:val="003F7671"/>
    <w:rsid w:val="00401D30"/>
    <w:rsid w:val="00406C3F"/>
    <w:rsid w:val="00415F4A"/>
    <w:rsid w:val="004163F9"/>
    <w:rsid w:val="00424E23"/>
    <w:rsid w:val="00424F5A"/>
    <w:rsid w:val="00426F5B"/>
    <w:rsid w:val="004346BC"/>
    <w:rsid w:val="00435362"/>
    <w:rsid w:val="004355B0"/>
    <w:rsid w:val="00441A3E"/>
    <w:rsid w:val="004552CC"/>
    <w:rsid w:val="00460D24"/>
    <w:rsid w:val="00472FC2"/>
    <w:rsid w:val="004735F3"/>
    <w:rsid w:val="00481777"/>
    <w:rsid w:val="0048430A"/>
    <w:rsid w:val="00487699"/>
    <w:rsid w:val="00491ECD"/>
    <w:rsid w:val="00492418"/>
    <w:rsid w:val="00495028"/>
    <w:rsid w:val="004A2EE3"/>
    <w:rsid w:val="004A6842"/>
    <w:rsid w:val="004B0762"/>
    <w:rsid w:val="004B0DDB"/>
    <w:rsid w:val="004B51B7"/>
    <w:rsid w:val="004D231A"/>
    <w:rsid w:val="004D2EE2"/>
    <w:rsid w:val="004E0EB9"/>
    <w:rsid w:val="004E338C"/>
    <w:rsid w:val="004F3264"/>
    <w:rsid w:val="004F354D"/>
    <w:rsid w:val="004F7234"/>
    <w:rsid w:val="004F757B"/>
    <w:rsid w:val="004F7DC7"/>
    <w:rsid w:val="00505B9E"/>
    <w:rsid w:val="00510FBC"/>
    <w:rsid w:val="00512011"/>
    <w:rsid w:val="00516034"/>
    <w:rsid w:val="00527683"/>
    <w:rsid w:val="0053579C"/>
    <w:rsid w:val="00537178"/>
    <w:rsid w:val="005420D2"/>
    <w:rsid w:val="005620F5"/>
    <w:rsid w:val="005646C4"/>
    <w:rsid w:val="00570669"/>
    <w:rsid w:val="005738EB"/>
    <w:rsid w:val="00573E14"/>
    <w:rsid w:val="005819FC"/>
    <w:rsid w:val="00582D71"/>
    <w:rsid w:val="005833CC"/>
    <w:rsid w:val="00584276"/>
    <w:rsid w:val="00597AAF"/>
    <w:rsid w:val="005A0586"/>
    <w:rsid w:val="005A14F1"/>
    <w:rsid w:val="005A1823"/>
    <w:rsid w:val="005A3556"/>
    <w:rsid w:val="005A6C92"/>
    <w:rsid w:val="005B0BFC"/>
    <w:rsid w:val="005B2907"/>
    <w:rsid w:val="005B4939"/>
    <w:rsid w:val="005B4BDE"/>
    <w:rsid w:val="005B7E62"/>
    <w:rsid w:val="005C1996"/>
    <w:rsid w:val="005C7C36"/>
    <w:rsid w:val="005D2F8C"/>
    <w:rsid w:val="005D7A8E"/>
    <w:rsid w:val="005E17AE"/>
    <w:rsid w:val="005F0D7C"/>
    <w:rsid w:val="005F2D08"/>
    <w:rsid w:val="00600A72"/>
    <w:rsid w:val="006029CC"/>
    <w:rsid w:val="00605C9E"/>
    <w:rsid w:val="00607D2C"/>
    <w:rsid w:val="00612D6E"/>
    <w:rsid w:val="006200D5"/>
    <w:rsid w:val="00622AC1"/>
    <w:rsid w:val="00625721"/>
    <w:rsid w:val="00636156"/>
    <w:rsid w:val="00636606"/>
    <w:rsid w:val="00640A71"/>
    <w:rsid w:val="0064131B"/>
    <w:rsid w:val="006453E9"/>
    <w:rsid w:val="0064599D"/>
    <w:rsid w:val="00646D88"/>
    <w:rsid w:val="00651699"/>
    <w:rsid w:val="00655328"/>
    <w:rsid w:val="00655AF7"/>
    <w:rsid w:val="00657333"/>
    <w:rsid w:val="006626A2"/>
    <w:rsid w:val="0066467D"/>
    <w:rsid w:val="00670FB8"/>
    <w:rsid w:val="0067203E"/>
    <w:rsid w:val="00672AEA"/>
    <w:rsid w:val="00674B03"/>
    <w:rsid w:val="00677F10"/>
    <w:rsid w:val="00683DCB"/>
    <w:rsid w:val="0068542A"/>
    <w:rsid w:val="00687305"/>
    <w:rsid w:val="00692393"/>
    <w:rsid w:val="00694066"/>
    <w:rsid w:val="006B0462"/>
    <w:rsid w:val="006B17B9"/>
    <w:rsid w:val="006B50E7"/>
    <w:rsid w:val="006C0795"/>
    <w:rsid w:val="006C36F7"/>
    <w:rsid w:val="006C3F2B"/>
    <w:rsid w:val="006C5433"/>
    <w:rsid w:val="006C5771"/>
    <w:rsid w:val="006C59B6"/>
    <w:rsid w:val="006D55DF"/>
    <w:rsid w:val="006E0D43"/>
    <w:rsid w:val="006E1031"/>
    <w:rsid w:val="006E5C90"/>
    <w:rsid w:val="006E6A85"/>
    <w:rsid w:val="006E73D5"/>
    <w:rsid w:val="006F6614"/>
    <w:rsid w:val="00700605"/>
    <w:rsid w:val="007071CE"/>
    <w:rsid w:val="00717B54"/>
    <w:rsid w:val="00726B37"/>
    <w:rsid w:val="007325C4"/>
    <w:rsid w:val="007428D6"/>
    <w:rsid w:val="00742AEC"/>
    <w:rsid w:val="007437C6"/>
    <w:rsid w:val="007533A2"/>
    <w:rsid w:val="0075687D"/>
    <w:rsid w:val="00756FA2"/>
    <w:rsid w:val="00763DA6"/>
    <w:rsid w:val="007647F8"/>
    <w:rsid w:val="00774831"/>
    <w:rsid w:val="00776283"/>
    <w:rsid w:val="007802BA"/>
    <w:rsid w:val="0078379B"/>
    <w:rsid w:val="00791117"/>
    <w:rsid w:val="007924DA"/>
    <w:rsid w:val="0079331E"/>
    <w:rsid w:val="0079487E"/>
    <w:rsid w:val="00794A1A"/>
    <w:rsid w:val="00795B41"/>
    <w:rsid w:val="00795EE1"/>
    <w:rsid w:val="007961A0"/>
    <w:rsid w:val="007972F6"/>
    <w:rsid w:val="00797462"/>
    <w:rsid w:val="00797B71"/>
    <w:rsid w:val="00797F03"/>
    <w:rsid w:val="007A0934"/>
    <w:rsid w:val="007A2DF2"/>
    <w:rsid w:val="007A4E03"/>
    <w:rsid w:val="007B01CF"/>
    <w:rsid w:val="007B131F"/>
    <w:rsid w:val="007B4547"/>
    <w:rsid w:val="007B70BD"/>
    <w:rsid w:val="007B7342"/>
    <w:rsid w:val="007C1A36"/>
    <w:rsid w:val="007C2FB4"/>
    <w:rsid w:val="007C4FD1"/>
    <w:rsid w:val="007C56AA"/>
    <w:rsid w:val="007C56E5"/>
    <w:rsid w:val="007E3648"/>
    <w:rsid w:val="007E78A0"/>
    <w:rsid w:val="007F353D"/>
    <w:rsid w:val="00800D22"/>
    <w:rsid w:val="008113D2"/>
    <w:rsid w:val="00813E25"/>
    <w:rsid w:val="008149D9"/>
    <w:rsid w:val="00815567"/>
    <w:rsid w:val="00825283"/>
    <w:rsid w:val="008254AC"/>
    <w:rsid w:val="00825763"/>
    <w:rsid w:val="00826F68"/>
    <w:rsid w:val="008305F9"/>
    <w:rsid w:val="008316B8"/>
    <w:rsid w:val="008353D0"/>
    <w:rsid w:val="008445E8"/>
    <w:rsid w:val="008452E6"/>
    <w:rsid w:val="00846BE0"/>
    <w:rsid w:val="00851689"/>
    <w:rsid w:val="00851FEE"/>
    <w:rsid w:val="008579B8"/>
    <w:rsid w:val="0086129D"/>
    <w:rsid w:val="00864697"/>
    <w:rsid w:val="0088067C"/>
    <w:rsid w:val="00891649"/>
    <w:rsid w:val="00892080"/>
    <w:rsid w:val="0089384B"/>
    <w:rsid w:val="008965DA"/>
    <w:rsid w:val="008969FD"/>
    <w:rsid w:val="00896C40"/>
    <w:rsid w:val="008A3315"/>
    <w:rsid w:val="008A43CC"/>
    <w:rsid w:val="008A441B"/>
    <w:rsid w:val="008A5490"/>
    <w:rsid w:val="008A572B"/>
    <w:rsid w:val="008A62BD"/>
    <w:rsid w:val="008B0FDB"/>
    <w:rsid w:val="008B170E"/>
    <w:rsid w:val="008B251E"/>
    <w:rsid w:val="008B4784"/>
    <w:rsid w:val="008B6257"/>
    <w:rsid w:val="008C4218"/>
    <w:rsid w:val="008D260B"/>
    <w:rsid w:val="008E331F"/>
    <w:rsid w:val="008F12EF"/>
    <w:rsid w:val="008F1465"/>
    <w:rsid w:val="008F33E8"/>
    <w:rsid w:val="009007A6"/>
    <w:rsid w:val="009057A8"/>
    <w:rsid w:val="009110A6"/>
    <w:rsid w:val="00911758"/>
    <w:rsid w:val="00911B9E"/>
    <w:rsid w:val="00913349"/>
    <w:rsid w:val="009148E1"/>
    <w:rsid w:val="00915FAB"/>
    <w:rsid w:val="00933367"/>
    <w:rsid w:val="00946342"/>
    <w:rsid w:val="00947D02"/>
    <w:rsid w:val="0095799A"/>
    <w:rsid w:val="00962E58"/>
    <w:rsid w:val="00966390"/>
    <w:rsid w:val="009719ED"/>
    <w:rsid w:val="009762C2"/>
    <w:rsid w:val="00980721"/>
    <w:rsid w:val="0098537F"/>
    <w:rsid w:val="00991F4C"/>
    <w:rsid w:val="00995053"/>
    <w:rsid w:val="0099746A"/>
    <w:rsid w:val="009A1B4C"/>
    <w:rsid w:val="009A4D10"/>
    <w:rsid w:val="009A660D"/>
    <w:rsid w:val="009B2FF4"/>
    <w:rsid w:val="009B4221"/>
    <w:rsid w:val="009B5663"/>
    <w:rsid w:val="009B75C4"/>
    <w:rsid w:val="009C48B9"/>
    <w:rsid w:val="009C6C86"/>
    <w:rsid w:val="009D01F9"/>
    <w:rsid w:val="009D39BC"/>
    <w:rsid w:val="009D3E1A"/>
    <w:rsid w:val="009E4386"/>
    <w:rsid w:val="009F6A1C"/>
    <w:rsid w:val="009F70E6"/>
    <w:rsid w:val="00A01CEB"/>
    <w:rsid w:val="00A03139"/>
    <w:rsid w:val="00A04C84"/>
    <w:rsid w:val="00A07C2E"/>
    <w:rsid w:val="00A07C96"/>
    <w:rsid w:val="00A11A57"/>
    <w:rsid w:val="00A135FC"/>
    <w:rsid w:val="00A14886"/>
    <w:rsid w:val="00A1606C"/>
    <w:rsid w:val="00A1649F"/>
    <w:rsid w:val="00A169DD"/>
    <w:rsid w:val="00A17E70"/>
    <w:rsid w:val="00A30C5B"/>
    <w:rsid w:val="00A316AA"/>
    <w:rsid w:val="00A33AF1"/>
    <w:rsid w:val="00A34D02"/>
    <w:rsid w:val="00A367D6"/>
    <w:rsid w:val="00A41744"/>
    <w:rsid w:val="00A42D1A"/>
    <w:rsid w:val="00A506C3"/>
    <w:rsid w:val="00A50B6D"/>
    <w:rsid w:val="00A50CE9"/>
    <w:rsid w:val="00A513F4"/>
    <w:rsid w:val="00A5361C"/>
    <w:rsid w:val="00A5437B"/>
    <w:rsid w:val="00A566F8"/>
    <w:rsid w:val="00A60210"/>
    <w:rsid w:val="00A6528D"/>
    <w:rsid w:val="00A6660A"/>
    <w:rsid w:val="00A66A98"/>
    <w:rsid w:val="00A67CE3"/>
    <w:rsid w:val="00A728BD"/>
    <w:rsid w:val="00A836B8"/>
    <w:rsid w:val="00A84810"/>
    <w:rsid w:val="00A86845"/>
    <w:rsid w:val="00A92A89"/>
    <w:rsid w:val="00A93D0B"/>
    <w:rsid w:val="00A94E21"/>
    <w:rsid w:val="00AA2844"/>
    <w:rsid w:val="00AA2FB4"/>
    <w:rsid w:val="00AA4E97"/>
    <w:rsid w:val="00AB0FBE"/>
    <w:rsid w:val="00AB38B6"/>
    <w:rsid w:val="00AB5097"/>
    <w:rsid w:val="00AB5A5D"/>
    <w:rsid w:val="00AB790B"/>
    <w:rsid w:val="00AD02AC"/>
    <w:rsid w:val="00AE32D7"/>
    <w:rsid w:val="00AE4717"/>
    <w:rsid w:val="00AE5BDA"/>
    <w:rsid w:val="00AE5FF7"/>
    <w:rsid w:val="00AF68E4"/>
    <w:rsid w:val="00AF701A"/>
    <w:rsid w:val="00B03076"/>
    <w:rsid w:val="00B03B87"/>
    <w:rsid w:val="00B051C7"/>
    <w:rsid w:val="00B053D6"/>
    <w:rsid w:val="00B075BD"/>
    <w:rsid w:val="00B13D5D"/>
    <w:rsid w:val="00B1676B"/>
    <w:rsid w:val="00B17DC9"/>
    <w:rsid w:val="00B20633"/>
    <w:rsid w:val="00B23600"/>
    <w:rsid w:val="00B26A34"/>
    <w:rsid w:val="00B272CB"/>
    <w:rsid w:val="00B3038B"/>
    <w:rsid w:val="00B33E0F"/>
    <w:rsid w:val="00B341AB"/>
    <w:rsid w:val="00B36D92"/>
    <w:rsid w:val="00B3732B"/>
    <w:rsid w:val="00B53EE2"/>
    <w:rsid w:val="00B54EB6"/>
    <w:rsid w:val="00B60E01"/>
    <w:rsid w:val="00B642B6"/>
    <w:rsid w:val="00B65CA7"/>
    <w:rsid w:val="00B71268"/>
    <w:rsid w:val="00B726EA"/>
    <w:rsid w:val="00B72C95"/>
    <w:rsid w:val="00B72D93"/>
    <w:rsid w:val="00B82F0F"/>
    <w:rsid w:val="00B8636D"/>
    <w:rsid w:val="00B863F0"/>
    <w:rsid w:val="00B90AEF"/>
    <w:rsid w:val="00B915F2"/>
    <w:rsid w:val="00B9171D"/>
    <w:rsid w:val="00B93220"/>
    <w:rsid w:val="00B93AA1"/>
    <w:rsid w:val="00B944F1"/>
    <w:rsid w:val="00B95167"/>
    <w:rsid w:val="00BA1FA9"/>
    <w:rsid w:val="00BA22B6"/>
    <w:rsid w:val="00BA4BB5"/>
    <w:rsid w:val="00BB4C28"/>
    <w:rsid w:val="00BC197E"/>
    <w:rsid w:val="00BC4C62"/>
    <w:rsid w:val="00BC7DCB"/>
    <w:rsid w:val="00BD699E"/>
    <w:rsid w:val="00BF1F1E"/>
    <w:rsid w:val="00C04CD9"/>
    <w:rsid w:val="00C13AA0"/>
    <w:rsid w:val="00C26AB1"/>
    <w:rsid w:val="00C26CB9"/>
    <w:rsid w:val="00C26FA6"/>
    <w:rsid w:val="00C31108"/>
    <w:rsid w:val="00C31DE0"/>
    <w:rsid w:val="00C337D0"/>
    <w:rsid w:val="00C36EAC"/>
    <w:rsid w:val="00C37414"/>
    <w:rsid w:val="00C44288"/>
    <w:rsid w:val="00C47174"/>
    <w:rsid w:val="00C55264"/>
    <w:rsid w:val="00C579CE"/>
    <w:rsid w:val="00C60716"/>
    <w:rsid w:val="00C639D5"/>
    <w:rsid w:val="00C661D7"/>
    <w:rsid w:val="00C67CF1"/>
    <w:rsid w:val="00C73E7E"/>
    <w:rsid w:val="00C7761F"/>
    <w:rsid w:val="00C84187"/>
    <w:rsid w:val="00C87EC6"/>
    <w:rsid w:val="00C96FBD"/>
    <w:rsid w:val="00CA27EE"/>
    <w:rsid w:val="00CA3C24"/>
    <w:rsid w:val="00CA46C9"/>
    <w:rsid w:val="00CB3C4C"/>
    <w:rsid w:val="00CB3CF2"/>
    <w:rsid w:val="00CB4438"/>
    <w:rsid w:val="00CB460D"/>
    <w:rsid w:val="00CB51CB"/>
    <w:rsid w:val="00CB7372"/>
    <w:rsid w:val="00CB7D4F"/>
    <w:rsid w:val="00CC07FA"/>
    <w:rsid w:val="00CC1F77"/>
    <w:rsid w:val="00CC266F"/>
    <w:rsid w:val="00CC6499"/>
    <w:rsid w:val="00CD25AC"/>
    <w:rsid w:val="00CD2C5B"/>
    <w:rsid w:val="00CD3DFB"/>
    <w:rsid w:val="00CD7D2F"/>
    <w:rsid w:val="00CE4957"/>
    <w:rsid w:val="00CE55FE"/>
    <w:rsid w:val="00CE69F7"/>
    <w:rsid w:val="00D024B8"/>
    <w:rsid w:val="00D03965"/>
    <w:rsid w:val="00D03B7B"/>
    <w:rsid w:val="00D1044C"/>
    <w:rsid w:val="00D2029C"/>
    <w:rsid w:val="00D336D2"/>
    <w:rsid w:val="00D34A5D"/>
    <w:rsid w:val="00D3683C"/>
    <w:rsid w:val="00D36B4F"/>
    <w:rsid w:val="00D37090"/>
    <w:rsid w:val="00D37623"/>
    <w:rsid w:val="00D41604"/>
    <w:rsid w:val="00D45373"/>
    <w:rsid w:val="00D514E1"/>
    <w:rsid w:val="00D52452"/>
    <w:rsid w:val="00D52753"/>
    <w:rsid w:val="00D52D36"/>
    <w:rsid w:val="00D55559"/>
    <w:rsid w:val="00D61221"/>
    <w:rsid w:val="00D61498"/>
    <w:rsid w:val="00D633A4"/>
    <w:rsid w:val="00D72F4E"/>
    <w:rsid w:val="00D734AE"/>
    <w:rsid w:val="00D74F99"/>
    <w:rsid w:val="00D8703D"/>
    <w:rsid w:val="00D942EC"/>
    <w:rsid w:val="00DA271B"/>
    <w:rsid w:val="00DA2F1F"/>
    <w:rsid w:val="00DA3F35"/>
    <w:rsid w:val="00DA46C3"/>
    <w:rsid w:val="00DA73CC"/>
    <w:rsid w:val="00DB01B9"/>
    <w:rsid w:val="00DB1469"/>
    <w:rsid w:val="00DB25C9"/>
    <w:rsid w:val="00DB3A18"/>
    <w:rsid w:val="00DC13D0"/>
    <w:rsid w:val="00DC1A87"/>
    <w:rsid w:val="00DC280F"/>
    <w:rsid w:val="00DD27C1"/>
    <w:rsid w:val="00DD7A68"/>
    <w:rsid w:val="00DE08FB"/>
    <w:rsid w:val="00DE0A4F"/>
    <w:rsid w:val="00DE142D"/>
    <w:rsid w:val="00DE284C"/>
    <w:rsid w:val="00DE3DB7"/>
    <w:rsid w:val="00DE6CB8"/>
    <w:rsid w:val="00DE7422"/>
    <w:rsid w:val="00E004F0"/>
    <w:rsid w:val="00E020E4"/>
    <w:rsid w:val="00E0277F"/>
    <w:rsid w:val="00E1210D"/>
    <w:rsid w:val="00E22487"/>
    <w:rsid w:val="00E26ADA"/>
    <w:rsid w:val="00E33274"/>
    <w:rsid w:val="00E47D62"/>
    <w:rsid w:val="00E5053E"/>
    <w:rsid w:val="00E56D56"/>
    <w:rsid w:val="00E579F3"/>
    <w:rsid w:val="00E61659"/>
    <w:rsid w:val="00E6242E"/>
    <w:rsid w:val="00E63A01"/>
    <w:rsid w:val="00E64C3A"/>
    <w:rsid w:val="00E668CB"/>
    <w:rsid w:val="00E67479"/>
    <w:rsid w:val="00E674B3"/>
    <w:rsid w:val="00E758AD"/>
    <w:rsid w:val="00E84C56"/>
    <w:rsid w:val="00E90FEE"/>
    <w:rsid w:val="00E949E0"/>
    <w:rsid w:val="00E95A56"/>
    <w:rsid w:val="00E95DC0"/>
    <w:rsid w:val="00EA02AB"/>
    <w:rsid w:val="00EB49E6"/>
    <w:rsid w:val="00EB5E16"/>
    <w:rsid w:val="00EC0B10"/>
    <w:rsid w:val="00EC2915"/>
    <w:rsid w:val="00EC3BD4"/>
    <w:rsid w:val="00EC3DFB"/>
    <w:rsid w:val="00EC4AF1"/>
    <w:rsid w:val="00EC7DF3"/>
    <w:rsid w:val="00ED49F9"/>
    <w:rsid w:val="00ED77B7"/>
    <w:rsid w:val="00EE3197"/>
    <w:rsid w:val="00EE3F02"/>
    <w:rsid w:val="00EE66B8"/>
    <w:rsid w:val="00EE6725"/>
    <w:rsid w:val="00EF1655"/>
    <w:rsid w:val="00EF1EC3"/>
    <w:rsid w:val="00EF66E0"/>
    <w:rsid w:val="00F012B9"/>
    <w:rsid w:val="00F05A15"/>
    <w:rsid w:val="00F07B6E"/>
    <w:rsid w:val="00F115FD"/>
    <w:rsid w:val="00F160F4"/>
    <w:rsid w:val="00F220E3"/>
    <w:rsid w:val="00F2391A"/>
    <w:rsid w:val="00F2675D"/>
    <w:rsid w:val="00F27289"/>
    <w:rsid w:val="00F32C4D"/>
    <w:rsid w:val="00F45704"/>
    <w:rsid w:val="00F46604"/>
    <w:rsid w:val="00F5105E"/>
    <w:rsid w:val="00F53E31"/>
    <w:rsid w:val="00F5687F"/>
    <w:rsid w:val="00F574B0"/>
    <w:rsid w:val="00F57593"/>
    <w:rsid w:val="00F60140"/>
    <w:rsid w:val="00F62D47"/>
    <w:rsid w:val="00F7240A"/>
    <w:rsid w:val="00F76717"/>
    <w:rsid w:val="00F86E1D"/>
    <w:rsid w:val="00F961A2"/>
    <w:rsid w:val="00F97058"/>
    <w:rsid w:val="00F97A0E"/>
    <w:rsid w:val="00FA2E88"/>
    <w:rsid w:val="00FA5846"/>
    <w:rsid w:val="00FA5E95"/>
    <w:rsid w:val="00FB0CEF"/>
    <w:rsid w:val="00FB4238"/>
    <w:rsid w:val="00FC5EC3"/>
    <w:rsid w:val="00FC60AA"/>
    <w:rsid w:val="00FC7050"/>
    <w:rsid w:val="00FC72A0"/>
    <w:rsid w:val="00FD0A3E"/>
    <w:rsid w:val="00FD19BC"/>
    <w:rsid w:val="00FD3254"/>
    <w:rsid w:val="00FD3DA3"/>
    <w:rsid w:val="00FE5997"/>
    <w:rsid w:val="00FE7202"/>
    <w:rsid w:val="00FF1329"/>
    <w:rsid w:val="00FF1D49"/>
    <w:rsid w:val="0A281FF0"/>
    <w:rsid w:val="100A8432"/>
    <w:rsid w:val="13C32E44"/>
    <w:rsid w:val="140ECEEF"/>
    <w:rsid w:val="20E0097F"/>
    <w:rsid w:val="31416ACC"/>
    <w:rsid w:val="4447ECFC"/>
    <w:rsid w:val="477F8DBE"/>
    <w:rsid w:val="4B79C439"/>
    <w:rsid w:val="4EAF6963"/>
    <w:rsid w:val="52DCCBEE"/>
    <w:rsid w:val="53D48EF8"/>
    <w:rsid w:val="5B66ED74"/>
    <w:rsid w:val="6BE36934"/>
    <w:rsid w:val="70D84530"/>
    <w:rsid w:val="7EFA9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7953D3"/>
  <w15:chartTrackingRefBased/>
  <w15:docId w15:val="{CEB38752-8068-4F43-8A3B-D381B0E7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3DFB"/>
    <w:pPr>
      <w:spacing w:line="260" w:lineRule="atLeast"/>
      <w:jc w:val="both"/>
    </w:pPr>
    <w:rPr>
      <w:rFonts w:ascii="Palatino Linotype" w:hAnsi="Palatino Linotype"/>
      <w:color w:val="000000"/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DPI11articletype">
    <w:name w:val="MDPI_1.1_article_type"/>
    <w:next w:val="Normln"/>
    <w:qFormat/>
    <w:rsid w:val="005A14F1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12title">
    <w:name w:val="MDPI_1.2_title"/>
    <w:next w:val="Normln"/>
    <w:qFormat/>
    <w:rsid w:val="005A14F1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/>
    </w:rPr>
  </w:style>
  <w:style w:type="paragraph" w:customStyle="1" w:styleId="MDPI13authornames">
    <w:name w:val="MDPI_1.3_authornames"/>
    <w:next w:val="Normln"/>
    <w:qFormat/>
    <w:rsid w:val="005A14F1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/>
    </w:rPr>
  </w:style>
  <w:style w:type="paragraph" w:customStyle="1" w:styleId="MDPI14history">
    <w:name w:val="MDPI_1.4_history"/>
    <w:basedOn w:val="Normln"/>
    <w:next w:val="Normln"/>
    <w:qFormat/>
    <w:rsid w:val="005A14F1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/>
    </w:rPr>
  </w:style>
  <w:style w:type="paragraph" w:customStyle="1" w:styleId="MDPI16affiliation">
    <w:name w:val="MDPI_1.6_affiliation"/>
    <w:qFormat/>
    <w:rsid w:val="005A14F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/>
    </w:rPr>
  </w:style>
  <w:style w:type="paragraph" w:customStyle="1" w:styleId="MDPI18keywords">
    <w:name w:val="MDPI_1.8_keywords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/>
    </w:rPr>
  </w:style>
  <w:style w:type="paragraph" w:customStyle="1" w:styleId="MDPI19line">
    <w:name w:val="MDPI_1.9_line"/>
    <w:qFormat/>
    <w:rsid w:val="005A14F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/>
    </w:rPr>
  </w:style>
  <w:style w:type="paragraph" w:customStyle="1" w:styleId="MDPIheaderjournallogo">
    <w:name w:val="MDPI_header_journal_logo"/>
    <w:qFormat/>
    <w:rsid w:val="005A14F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A14F1"/>
    <w:pPr>
      <w:ind w:firstLine="0"/>
    </w:pPr>
  </w:style>
  <w:style w:type="paragraph" w:customStyle="1" w:styleId="MDPI31text">
    <w:name w:val="MDPI_3.1_text"/>
    <w:qFormat/>
    <w:rsid w:val="000D79D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3textspaceafter">
    <w:name w:val="MDPI_3.3_text_space_after"/>
    <w:qFormat/>
    <w:rsid w:val="005A14F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A14F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6textafterlist">
    <w:name w:val="MDPI_3.6_text_after_list"/>
    <w:qFormat/>
    <w:rsid w:val="005A14F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1615CA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8bullet">
    <w:name w:val="MDPI_3.8_bullet"/>
    <w:qFormat/>
    <w:rsid w:val="001615CA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9equation">
    <w:name w:val="MDPI_3.9_equation"/>
    <w:qFormat/>
    <w:rsid w:val="005A14F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aequationnumber">
    <w:name w:val="MDPI_3.a_equation_number"/>
    <w:qFormat/>
    <w:rsid w:val="005A14F1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41tablecaption">
    <w:name w:val="MDPI_4.1_table_caption"/>
    <w:qFormat/>
    <w:rsid w:val="005A14F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42tablebody">
    <w:name w:val="MDPI_4.2_table_body"/>
    <w:qFormat/>
    <w:rsid w:val="00387D27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43tablefooter">
    <w:name w:val="MDPI_4.3_table_footer"/>
    <w:next w:val="MDPI31text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51figurecaption">
    <w:name w:val="MDPI_5.1_figure_caption"/>
    <w:qFormat/>
    <w:rsid w:val="005A14F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customStyle="1" w:styleId="MDPI52figure">
    <w:name w:val="MDPI_5.2_figure"/>
    <w:qFormat/>
    <w:rsid w:val="005A14F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23heading3">
    <w:name w:val="MDPI_2.3_heading3"/>
    <w:qFormat/>
    <w:rsid w:val="005A14F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21heading1">
    <w:name w:val="MDPI_2.1_heading1"/>
    <w:qFormat/>
    <w:rsid w:val="005A14F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/>
    </w:rPr>
  </w:style>
  <w:style w:type="paragraph" w:customStyle="1" w:styleId="MDPI22heading2">
    <w:name w:val="MDPI_2.2_heading2"/>
    <w:qFormat/>
    <w:rsid w:val="005A14F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/>
    </w:rPr>
  </w:style>
  <w:style w:type="paragraph" w:customStyle="1" w:styleId="MDPI71References">
    <w:name w:val="MDPI_7.1_References"/>
    <w:qFormat/>
    <w:rsid w:val="00B17DC9"/>
    <w:pPr>
      <w:numPr>
        <w:numId w:val="2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styleId="Textbubliny">
    <w:name w:val="Balloon Text"/>
    <w:basedOn w:val="Normln"/>
    <w:link w:val="TextbublinyChar"/>
    <w:uiPriority w:val="99"/>
    <w:rsid w:val="005A14F1"/>
    <w:rPr>
      <w:rFonts w:cs="Tahoma"/>
      <w:szCs w:val="18"/>
    </w:rPr>
  </w:style>
  <w:style w:type="character" w:customStyle="1" w:styleId="TextbublinyChar">
    <w:name w:val="Text bubliny Char"/>
    <w:link w:val="Textbubliny"/>
    <w:uiPriority w:val="99"/>
    <w:rsid w:val="005A14F1"/>
    <w:rPr>
      <w:rFonts w:ascii="Palatino Linotype" w:hAnsi="Palatino Linotype" w:cs="Tahoma"/>
      <w:noProof/>
      <w:color w:val="000000"/>
      <w:szCs w:val="18"/>
    </w:rPr>
  </w:style>
  <w:style w:type="character" w:styleId="slodku">
    <w:name w:val="line number"/>
    <w:uiPriority w:val="99"/>
    <w:rsid w:val="00E95DC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Normlntabulka"/>
    <w:uiPriority w:val="99"/>
    <w:rsid w:val="005A14F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textovodkaz">
    <w:name w:val="Hyperlink"/>
    <w:uiPriority w:val="99"/>
    <w:rsid w:val="005A14F1"/>
    <w:rPr>
      <w:color w:val="0000FF"/>
      <w:u w:val="single"/>
    </w:rPr>
  </w:style>
  <w:style w:type="paragraph" w:customStyle="1" w:styleId="Mdeck4heading1">
    <w:name w:val="M_deck_4_heading_1"/>
    <w:basedOn w:val="Normln"/>
    <w:next w:val="Normln"/>
    <w:qFormat/>
    <w:rsid w:val="00D024B8"/>
    <w:pPr>
      <w:kinsoku w:val="0"/>
      <w:overflowPunct w:val="0"/>
      <w:autoSpaceDE w:val="0"/>
      <w:autoSpaceDN w:val="0"/>
      <w:adjustRightInd w:val="0"/>
      <w:snapToGrid w:val="0"/>
      <w:spacing w:before="240" w:after="120"/>
      <w:ind w:firstLine="425"/>
      <w:outlineLvl w:val="0"/>
    </w:pPr>
    <w:rPr>
      <w:rFonts w:ascii="Minion Pro" w:hAnsi="Minion Pro"/>
      <w:b/>
      <w:lang w:bidi="en-US"/>
    </w:rPr>
  </w:style>
  <w:style w:type="character" w:styleId="Nevyeenzmnka">
    <w:name w:val="Unresolved Mention"/>
    <w:uiPriority w:val="99"/>
    <w:semiHidden/>
    <w:unhideWhenUsed/>
    <w:rsid w:val="003F18E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rsid w:val="005A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ZhlavChar">
    <w:name w:val="Záhlaví Char"/>
    <w:link w:val="Zhlav"/>
    <w:uiPriority w:val="99"/>
    <w:rsid w:val="005A14F1"/>
    <w:rPr>
      <w:rFonts w:ascii="Palatino Linotype" w:hAnsi="Palatino Linotype"/>
      <w:noProof/>
      <w:color w:val="000000"/>
      <w:szCs w:val="18"/>
    </w:rPr>
  </w:style>
  <w:style w:type="paragraph" w:styleId="Zpat">
    <w:name w:val="footer"/>
    <w:basedOn w:val="Normln"/>
    <w:link w:val="ZpatChar"/>
    <w:uiPriority w:val="99"/>
    <w:rsid w:val="005A14F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ZpatChar">
    <w:name w:val="Zápatí Char"/>
    <w:link w:val="Zpat"/>
    <w:uiPriority w:val="99"/>
    <w:rsid w:val="005A14F1"/>
    <w:rPr>
      <w:rFonts w:ascii="Palatino Linotype" w:hAnsi="Palatino Linotype"/>
      <w:noProof/>
      <w:color w:val="000000"/>
      <w:szCs w:val="18"/>
    </w:rPr>
  </w:style>
  <w:style w:type="table" w:styleId="Mkatabulky">
    <w:name w:val="Table Grid"/>
    <w:basedOn w:val="Normlntabulka"/>
    <w:uiPriority w:val="59"/>
    <w:rsid w:val="005A14F1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A666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A14F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82proof">
    <w:name w:val="MDPI_8.2_proof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61Citation">
    <w:name w:val="MDPI_6.1_Citation"/>
    <w:qFormat/>
    <w:rsid w:val="005A14F1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A14F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/>
    </w:rPr>
  </w:style>
  <w:style w:type="paragraph" w:customStyle="1" w:styleId="MDPI63Notes">
    <w:name w:val="MDPI_6.3_Notes"/>
    <w:qFormat/>
    <w:rsid w:val="005A14F1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/>
    </w:rPr>
  </w:style>
  <w:style w:type="paragraph" w:customStyle="1" w:styleId="MDPI15academiceditor">
    <w:name w:val="MDPI_1.5_academic_editor"/>
    <w:qFormat/>
    <w:rsid w:val="008452E6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/>
    </w:rPr>
  </w:style>
  <w:style w:type="paragraph" w:customStyle="1" w:styleId="MDPI19classification">
    <w:name w:val="MDPI_1.9_classification"/>
    <w:qFormat/>
    <w:rsid w:val="005A14F1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CA27EE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A14F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A14F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A14F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5A14F1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A14F1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A14F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Normlntabulka"/>
    <w:uiPriority w:val="99"/>
    <w:rsid w:val="005A14F1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A14F1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A14F1"/>
  </w:style>
  <w:style w:type="paragraph" w:styleId="Bibliografie">
    <w:name w:val="Bibliography"/>
    <w:basedOn w:val="Normln"/>
    <w:next w:val="Normln"/>
    <w:uiPriority w:val="37"/>
    <w:semiHidden/>
    <w:unhideWhenUsed/>
    <w:rsid w:val="005A14F1"/>
  </w:style>
  <w:style w:type="paragraph" w:styleId="Zkladntext">
    <w:name w:val="Body Text"/>
    <w:link w:val="ZkladntextChar"/>
    <w:rsid w:val="005A14F1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ZkladntextChar">
    <w:name w:val="Základní text Char"/>
    <w:link w:val="Zkladntext"/>
    <w:rsid w:val="005A14F1"/>
    <w:rPr>
      <w:rFonts w:ascii="Palatino Linotype" w:hAnsi="Palatino Linotype"/>
      <w:color w:val="000000"/>
      <w:sz w:val="24"/>
      <w:lang w:eastAsia="de-DE"/>
    </w:rPr>
  </w:style>
  <w:style w:type="character" w:styleId="Odkaznakoment">
    <w:name w:val="annotation reference"/>
    <w:rsid w:val="005A14F1"/>
    <w:rPr>
      <w:sz w:val="21"/>
      <w:szCs w:val="21"/>
    </w:rPr>
  </w:style>
  <w:style w:type="paragraph" w:styleId="Textkomente">
    <w:name w:val="annotation text"/>
    <w:basedOn w:val="Normln"/>
    <w:link w:val="TextkomenteChar"/>
    <w:rsid w:val="005A14F1"/>
  </w:style>
  <w:style w:type="character" w:customStyle="1" w:styleId="TextkomenteChar">
    <w:name w:val="Text komentáře Char"/>
    <w:link w:val="Textkomente"/>
    <w:rsid w:val="005A14F1"/>
    <w:rPr>
      <w:rFonts w:ascii="Palatino Linotype" w:hAnsi="Palatino Linotype"/>
      <w:noProof/>
      <w:color w:val="000000"/>
    </w:rPr>
  </w:style>
  <w:style w:type="paragraph" w:styleId="Pedmtkomente">
    <w:name w:val="annotation subject"/>
    <w:basedOn w:val="Textkomente"/>
    <w:next w:val="Textkomente"/>
    <w:link w:val="PedmtkomenteChar"/>
    <w:rsid w:val="005A14F1"/>
    <w:rPr>
      <w:b/>
      <w:bCs/>
    </w:rPr>
  </w:style>
  <w:style w:type="character" w:customStyle="1" w:styleId="PedmtkomenteChar">
    <w:name w:val="Předmět komentáře Char"/>
    <w:link w:val="Pedmtkomente"/>
    <w:rsid w:val="005A14F1"/>
    <w:rPr>
      <w:rFonts w:ascii="Palatino Linotype" w:hAnsi="Palatino Linotype"/>
      <w:b/>
      <w:bCs/>
      <w:noProof/>
      <w:color w:val="000000"/>
    </w:rPr>
  </w:style>
  <w:style w:type="character" w:styleId="Odkaznavysvtlivky">
    <w:name w:val="endnote reference"/>
    <w:rsid w:val="005A14F1"/>
    <w:rPr>
      <w:vertAlign w:val="superscript"/>
    </w:rPr>
  </w:style>
  <w:style w:type="paragraph" w:styleId="Textvysvtlivek">
    <w:name w:val="endnote text"/>
    <w:basedOn w:val="Normln"/>
    <w:link w:val="TextvysvtlivekChar"/>
    <w:semiHidden/>
    <w:unhideWhenUsed/>
    <w:rsid w:val="005A14F1"/>
    <w:pPr>
      <w:spacing w:line="240" w:lineRule="auto"/>
    </w:pPr>
  </w:style>
  <w:style w:type="character" w:customStyle="1" w:styleId="TextvysvtlivekChar">
    <w:name w:val="Text vysvětlivek Char"/>
    <w:link w:val="Textvysvtlivek"/>
    <w:semiHidden/>
    <w:rsid w:val="005A14F1"/>
    <w:rPr>
      <w:rFonts w:ascii="Palatino Linotype" w:hAnsi="Palatino Linotype"/>
      <w:noProof/>
      <w:color w:val="000000"/>
    </w:rPr>
  </w:style>
  <w:style w:type="character" w:styleId="Sledovanodkaz">
    <w:name w:val="FollowedHyperlink"/>
    <w:rsid w:val="005A14F1"/>
    <w:rPr>
      <w:color w:val="954F72"/>
      <w:u w:val="single"/>
    </w:rPr>
  </w:style>
  <w:style w:type="paragraph" w:styleId="Textpoznpodarou">
    <w:name w:val="footnote text"/>
    <w:basedOn w:val="Normln"/>
    <w:link w:val="TextpoznpodarouChar"/>
    <w:semiHidden/>
    <w:unhideWhenUsed/>
    <w:rsid w:val="005A14F1"/>
    <w:pPr>
      <w:spacing w:line="240" w:lineRule="auto"/>
    </w:pPr>
  </w:style>
  <w:style w:type="character" w:customStyle="1" w:styleId="TextpoznpodarouChar">
    <w:name w:val="Text pozn. pod čarou Char"/>
    <w:link w:val="Textpoznpodarou"/>
    <w:semiHidden/>
    <w:rsid w:val="005A14F1"/>
    <w:rPr>
      <w:rFonts w:ascii="Palatino Linotype" w:hAnsi="Palatino Linotype"/>
      <w:noProof/>
      <w:color w:val="000000"/>
    </w:rPr>
  </w:style>
  <w:style w:type="paragraph" w:styleId="Normlnweb">
    <w:name w:val="Normal (Web)"/>
    <w:basedOn w:val="Normln"/>
    <w:uiPriority w:val="99"/>
    <w:rsid w:val="005A14F1"/>
    <w:rPr>
      <w:szCs w:val="24"/>
    </w:rPr>
  </w:style>
  <w:style w:type="paragraph" w:customStyle="1" w:styleId="MsoFootnoteText0">
    <w:name w:val="MsoFootnoteText"/>
    <w:basedOn w:val="Normlnweb"/>
    <w:qFormat/>
    <w:rsid w:val="005A14F1"/>
    <w:rPr>
      <w:rFonts w:ascii="Times New Roman" w:hAnsi="Times New Roman"/>
    </w:rPr>
  </w:style>
  <w:style w:type="character" w:styleId="slostrnky">
    <w:name w:val="page number"/>
    <w:rsid w:val="005A14F1"/>
  </w:style>
  <w:style w:type="character" w:styleId="Zstupntext">
    <w:name w:val="Placeholder Text"/>
    <w:uiPriority w:val="99"/>
    <w:semiHidden/>
    <w:rsid w:val="005A14F1"/>
    <w:rPr>
      <w:color w:val="808080"/>
    </w:rPr>
  </w:style>
  <w:style w:type="paragraph" w:customStyle="1" w:styleId="MDPI71FootNotes">
    <w:name w:val="MDPI_7.1_FootNotes"/>
    <w:qFormat/>
    <w:rsid w:val="00174590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styleId="Odstavecseseznamem">
    <w:name w:val="List Paragraph"/>
    <w:basedOn w:val="Normln"/>
    <w:uiPriority w:val="34"/>
    <w:qFormat/>
    <w:rsid w:val="002A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Downloads\mps-template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Me\Downloads\pi%20led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Me\Downloads\pi%20led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Me\Downloads\pi%20led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Soustava T1 - P regulátor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skok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List1!$B$2:$B$502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List1!$C$2:$C$502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3.5</c:v>
                </c:pt>
                <c:pt idx="71">
                  <c:v>3.5</c:v>
                </c:pt>
                <c:pt idx="72">
                  <c:v>3.5</c:v>
                </c:pt>
                <c:pt idx="73">
                  <c:v>3.5</c:v>
                </c:pt>
                <c:pt idx="74">
                  <c:v>3.5</c:v>
                </c:pt>
                <c:pt idx="75">
                  <c:v>3.5</c:v>
                </c:pt>
                <c:pt idx="76">
                  <c:v>3.5</c:v>
                </c:pt>
                <c:pt idx="77">
                  <c:v>3.5</c:v>
                </c:pt>
                <c:pt idx="78">
                  <c:v>3.5</c:v>
                </c:pt>
                <c:pt idx="79">
                  <c:v>3.5</c:v>
                </c:pt>
                <c:pt idx="80">
                  <c:v>3.5</c:v>
                </c:pt>
                <c:pt idx="81">
                  <c:v>3.5</c:v>
                </c:pt>
                <c:pt idx="82">
                  <c:v>3.5</c:v>
                </c:pt>
                <c:pt idx="83">
                  <c:v>3.5</c:v>
                </c:pt>
                <c:pt idx="84">
                  <c:v>3.5</c:v>
                </c:pt>
                <c:pt idx="85">
                  <c:v>3.5</c:v>
                </c:pt>
                <c:pt idx="86">
                  <c:v>3.5</c:v>
                </c:pt>
                <c:pt idx="87">
                  <c:v>3.5</c:v>
                </c:pt>
                <c:pt idx="88">
                  <c:v>3.5</c:v>
                </c:pt>
                <c:pt idx="89">
                  <c:v>3.5</c:v>
                </c:pt>
                <c:pt idx="90">
                  <c:v>3.5</c:v>
                </c:pt>
                <c:pt idx="91">
                  <c:v>3.5</c:v>
                </c:pt>
                <c:pt idx="92">
                  <c:v>3.5</c:v>
                </c:pt>
                <c:pt idx="93">
                  <c:v>3.5</c:v>
                </c:pt>
                <c:pt idx="94">
                  <c:v>3.5</c:v>
                </c:pt>
                <c:pt idx="95">
                  <c:v>3.5</c:v>
                </c:pt>
                <c:pt idx="96">
                  <c:v>3.5</c:v>
                </c:pt>
                <c:pt idx="97">
                  <c:v>3.5</c:v>
                </c:pt>
                <c:pt idx="98">
                  <c:v>3.5</c:v>
                </c:pt>
                <c:pt idx="99">
                  <c:v>3.5</c:v>
                </c:pt>
                <c:pt idx="100">
                  <c:v>3.5</c:v>
                </c:pt>
                <c:pt idx="101">
                  <c:v>3.5</c:v>
                </c:pt>
                <c:pt idx="102">
                  <c:v>3.5</c:v>
                </c:pt>
                <c:pt idx="103">
                  <c:v>3.5</c:v>
                </c:pt>
                <c:pt idx="104">
                  <c:v>3.5</c:v>
                </c:pt>
                <c:pt idx="105">
                  <c:v>3.5</c:v>
                </c:pt>
                <c:pt idx="106">
                  <c:v>3.5</c:v>
                </c:pt>
                <c:pt idx="107">
                  <c:v>3.5</c:v>
                </c:pt>
                <c:pt idx="108">
                  <c:v>3.5</c:v>
                </c:pt>
                <c:pt idx="109">
                  <c:v>3.5</c:v>
                </c:pt>
                <c:pt idx="110">
                  <c:v>3.5</c:v>
                </c:pt>
                <c:pt idx="111">
                  <c:v>3.5</c:v>
                </c:pt>
                <c:pt idx="112">
                  <c:v>3.5</c:v>
                </c:pt>
                <c:pt idx="113">
                  <c:v>3.5</c:v>
                </c:pt>
                <c:pt idx="114">
                  <c:v>3.5</c:v>
                </c:pt>
                <c:pt idx="115">
                  <c:v>3.5</c:v>
                </c:pt>
                <c:pt idx="116">
                  <c:v>3.5</c:v>
                </c:pt>
                <c:pt idx="117">
                  <c:v>3.5</c:v>
                </c:pt>
                <c:pt idx="118">
                  <c:v>3.5</c:v>
                </c:pt>
                <c:pt idx="119">
                  <c:v>3.5</c:v>
                </c:pt>
                <c:pt idx="120">
                  <c:v>3.5</c:v>
                </c:pt>
                <c:pt idx="121">
                  <c:v>3.5</c:v>
                </c:pt>
                <c:pt idx="122">
                  <c:v>3.5</c:v>
                </c:pt>
                <c:pt idx="123">
                  <c:v>3.5</c:v>
                </c:pt>
                <c:pt idx="124">
                  <c:v>3.5</c:v>
                </c:pt>
                <c:pt idx="125">
                  <c:v>3.5</c:v>
                </c:pt>
                <c:pt idx="126">
                  <c:v>3.5</c:v>
                </c:pt>
                <c:pt idx="127">
                  <c:v>3.5</c:v>
                </c:pt>
                <c:pt idx="128">
                  <c:v>3.5</c:v>
                </c:pt>
                <c:pt idx="129">
                  <c:v>3.5</c:v>
                </c:pt>
                <c:pt idx="130">
                  <c:v>3.5</c:v>
                </c:pt>
                <c:pt idx="131">
                  <c:v>3.5</c:v>
                </c:pt>
                <c:pt idx="132">
                  <c:v>3.5</c:v>
                </c:pt>
                <c:pt idx="133">
                  <c:v>3.5</c:v>
                </c:pt>
                <c:pt idx="134">
                  <c:v>3.5</c:v>
                </c:pt>
                <c:pt idx="135">
                  <c:v>3.5</c:v>
                </c:pt>
                <c:pt idx="136">
                  <c:v>3.5</c:v>
                </c:pt>
                <c:pt idx="137">
                  <c:v>3.5</c:v>
                </c:pt>
                <c:pt idx="138">
                  <c:v>3.5</c:v>
                </c:pt>
                <c:pt idx="139">
                  <c:v>3.5</c:v>
                </c:pt>
                <c:pt idx="140">
                  <c:v>3.5</c:v>
                </c:pt>
                <c:pt idx="141">
                  <c:v>3.5</c:v>
                </c:pt>
                <c:pt idx="142">
                  <c:v>3.5</c:v>
                </c:pt>
                <c:pt idx="143">
                  <c:v>3.5</c:v>
                </c:pt>
                <c:pt idx="144">
                  <c:v>3.5</c:v>
                </c:pt>
                <c:pt idx="145">
                  <c:v>3.5</c:v>
                </c:pt>
                <c:pt idx="146">
                  <c:v>3.5</c:v>
                </c:pt>
                <c:pt idx="147">
                  <c:v>3.5</c:v>
                </c:pt>
                <c:pt idx="148">
                  <c:v>3.5</c:v>
                </c:pt>
                <c:pt idx="149">
                  <c:v>3.5</c:v>
                </c:pt>
                <c:pt idx="150">
                  <c:v>3.5</c:v>
                </c:pt>
                <c:pt idx="151">
                  <c:v>3.5</c:v>
                </c:pt>
                <c:pt idx="152">
                  <c:v>3.5</c:v>
                </c:pt>
                <c:pt idx="153">
                  <c:v>3.5</c:v>
                </c:pt>
                <c:pt idx="154">
                  <c:v>3.5</c:v>
                </c:pt>
                <c:pt idx="155">
                  <c:v>3.5</c:v>
                </c:pt>
                <c:pt idx="156">
                  <c:v>3.5</c:v>
                </c:pt>
                <c:pt idx="157">
                  <c:v>3.5</c:v>
                </c:pt>
                <c:pt idx="158">
                  <c:v>3.5</c:v>
                </c:pt>
                <c:pt idx="159">
                  <c:v>3.5</c:v>
                </c:pt>
                <c:pt idx="160">
                  <c:v>3.5</c:v>
                </c:pt>
                <c:pt idx="161">
                  <c:v>3.5</c:v>
                </c:pt>
                <c:pt idx="162">
                  <c:v>3.5</c:v>
                </c:pt>
                <c:pt idx="163">
                  <c:v>3.5</c:v>
                </c:pt>
                <c:pt idx="164">
                  <c:v>3.5</c:v>
                </c:pt>
                <c:pt idx="165">
                  <c:v>3.5</c:v>
                </c:pt>
                <c:pt idx="166">
                  <c:v>3.5</c:v>
                </c:pt>
                <c:pt idx="167">
                  <c:v>3.5</c:v>
                </c:pt>
                <c:pt idx="168">
                  <c:v>3.5</c:v>
                </c:pt>
                <c:pt idx="169">
                  <c:v>3.5</c:v>
                </c:pt>
                <c:pt idx="170">
                  <c:v>3.5</c:v>
                </c:pt>
                <c:pt idx="171">
                  <c:v>3.5</c:v>
                </c:pt>
                <c:pt idx="172">
                  <c:v>3.5</c:v>
                </c:pt>
                <c:pt idx="173">
                  <c:v>3.5</c:v>
                </c:pt>
                <c:pt idx="174">
                  <c:v>3.5</c:v>
                </c:pt>
                <c:pt idx="175">
                  <c:v>3.5</c:v>
                </c:pt>
                <c:pt idx="176">
                  <c:v>3.5</c:v>
                </c:pt>
                <c:pt idx="177">
                  <c:v>3.5</c:v>
                </c:pt>
                <c:pt idx="178">
                  <c:v>3.5</c:v>
                </c:pt>
                <c:pt idx="179">
                  <c:v>3.5</c:v>
                </c:pt>
                <c:pt idx="180">
                  <c:v>3.5</c:v>
                </c:pt>
                <c:pt idx="181">
                  <c:v>3.5</c:v>
                </c:pt>
                <c:pt idx="182">
                  <c:v>3.5</c:v>
                </c:pt>
                <c:pt idx="183">
                  <c:v>3.5</c:v>
                </c:pt>
                <c:pt idx="184">
                  <c:v>3.5</c:v>
                </c:pt>
                <c:pt idx="185">
                  <c:v>3.5</c:v>
                </c:pt>
                <c:pt idx="186">
                  <c:v>3.5</c:v>
                </c:pt>
                <c:pt idx="187">
                  <c:v>3.5</c:v>
                </c:pt>
                <c:pt idx="188">
                  <c:v>3.5</c:v>
                </c:pt>
                <c:pt idx="189">
                  <c:v>3.5</c:v>
                </c:pt>
                <c:pt idx="190">
                  <c:v>3.5</c:v>
                </c:pt>
                <c:pt idx="191">
                  <c:v>3.5</c:v>
                </c:pt>
                <c:pt idx="192">
                  <c:v>3.5</c:v>
                </c:pt>
                <c:pt idx="193">
                  <c:v>3.5</c:v>
                </c:pt>
                <c:pt idx="194">
                  <c:v>3.5</c:v>
                </c:pt>
                <c:pt idx="195">
                  <c:v>3.5</c:v>
                </c:pt>
                <c:pt idx="196">
                  <c:v>3.5</c:v>
                </c:pt>
                <c:pt idx="197">
                  <c:v>3.5</c:v>
                </c:pt>
                <c:pt idx="198">
                  <c:v>3.5</c:v>
                </c:pt>
                <c:pt idx="199">
                  <c:v>3.5</c:v>
                </c:pt>
                <c:pt idx="200">
                  <c:v>3.5</c:v>
                </c:pt>
                <c:pt idx="201">
                  <c:v>3.5</c:v>
                </c:pt>
                <c:pt idx="202">
                  <c:v>3.5</c:v>
                </c:pt>
                <c:pt idx="203">
                  <c:v>3.5</c:v>
                </c:pt>
                <c:pt idx="204">
                  <c:v>3.5</c:v>
                </c:pt>
                <c:pt idx="205">
                  <c:v>3.5</c:v>
                </c:pt>
                <c:pt idx="206">
                  <c:v>3.5</c:v>
                </c:pt>
                <c:pt idx="207">
                  <c:v>3.5</c:v>
                </c:pt>
                <c:pt idx="208">
                  <c:v>3.5</c:v>
                </c:pt>
                <c:pt idx="209">
                  <c:v>3.5</c:v>
                </c:pt>
                <c:pt idx="210">
                  <c:v>3.5</c:v>
                </c:pt>
                <c:pt idx="211">
                  <c:v>3.5</c:v>
                </c:pt>
                <c:pt idx="212">
                  <c:v>3.5</c:v>
                </c:pt>
                <c:pt idx="213">
                  <c:v>3.5</c:v>
                </c:pt>
                <c:pt idx="214">
                  <c:v>3.5</c:v>
                </c:pt>
                <c:pt idx="215">
                  <c:v>3.5</c:v>
                </c:pt>
                <c:pt idx="216">
                  <c:v>3.5</c:v>
                </c:pt>
                <c:pt idx="217">
                  <c:v>3.5</c:v>
                </c:pt>
                <c:pt idx="218">
                  <c:v>3.5</c:v>
                </c:pt>
                <c:pt idx="219">
                  <c:v>3.5</c:v>
                </c:pt>
                <c:pt idx="220">
                  <c:v>3.5</c:v>
                </c:pt>
                <c:pt idx="221">
                  <c:v>3.5</c:v>
                </c:pt>
                <c:pt idx="222">
                  <c:v>3.5</c:v>
                </c:pt>
                <c:pt idx="223">
                  <c:v>3.5</c:v>
                </c:pt>
                <c:pt idx="224">
                  <c:v>3.5</c:v>
                </c:pt>
                <c:pt idx="225">
                  <c:v>3.5</c:v>
                </c:pt>
                <c:pt idx="226">
                  <c:v>3.5</c:v>
                </c:pt>
                <c:pt idx="227">
                  <c:v>3.5</c:v>
                </c:pt>
                <c:pt idx="228">
                  <c:v>3.5</c:v>
                </c:pt>
                <c:pt idx="229">
                  <c:v>3.5</c:v>
                </c:pt>
                <c:pt idx="230">
                  <c:v>3.5</c:v>
                </c:pt>
                <c:pt idx="231">
                  <c:v>3.5</c:v>
                </c:pt>
                <c:pt idx="232">
                  <c:v>3.5</c:v>
                </c:pt>
                <c:pt idx="233">
                  <c:v>3.5</c:v>
                </c:pt>
                <c:pt idx="234">
                  <c:v>3.5</c:v>
                </c:pt>
                <c:pt idx="235">
                  <c:v>3.5</c:v>
                </c:pt>
                <c:pt idx="236">
                  <c:v>3.5</c:v>
                </c:pt>
                <c:pt idx="237">
                  <c:v>3.5</c:v>
                </c:pt>
                <c:pt idx="238">
                  <c:v>3.5</c:v>
                </c:pt>
                <c:pt idx="239">
                  <c:v>3.5</c:v>
                </c:pt>
                <c:pt idx="240">
                  <c:v>3.5</c:v>
                </c:pt>
                <c:pt idx="241">
                  <c:v>3.5</c:v>
                </c:pt>
                <c:pt idx="242">
                  <c:v>3.5</c:v>
                </c:pt>
                <c:pt idx="243">
                  <c:v>3.5</c:v>
                </c:pt>
                <c:pt idx="244">
                  <c:v>3.5</c:v>
                </c:pt>
                <c:pt idx="245">
                  <c:v>3.5</c:v>
                </c:pt>
                <c:pt idx="246">
                  <c:v>3.5</c:v>
                </c:pt>
                <c:pt idx="247">
                  <c:v>3.5</c:v>
                </c:pt>
                <c:pt idx="248">
                  <c:v>3.5</c:v>
                </c:pt>
                <c:pt idx="249">
                  <c:v>3.5</c:v>
                </c:pt>
                <c:pt idx="250">
                  <c:v>3.5</c:v>
                </c:pt>
                <c:pt idx="251">
                  <c:v>3.5</c:v>
                </c:pt>
                <c:pt idx="252">
                  <c:v>3.5</c:v>
                </c:pt>
                <c:pt idx="253">
                  <c:v>3.5</c:v>
                </c:pt>
                <c:pt idx="254">
                  <c:v>3.5</c:v>
                </c:pt>
                <c:pt idx="255">
                  <c:v>3.5</c:v>
                </c:pt>
                <c:pt idx="256">
                  <c:v>3.5</c:v>
                </c:pt>
                <c:pt idx="257">
                  <c:v>3.5</c:v>
                </c:pt>
                <c:pt idx="258">
                  <c:v>3.5</c:v>
                </c:pt>
                <c:pt idx="259">
                  <c:v>3.5</c:v>
                </c:pt>
                <c:pt idx="260">
                  <c:v>3.5</c:v>
                </c:pt>
                <c:pt idx="261">
                  <c:v>3.5</c:v>
                </c:pt>
                <c:pt idx="262">
                  <c:v>3.5</c:v>
                </c:pt>
                <c:pt idx="263">
                  <c:v>3.5</c:v>
                </c:pt>
                <c:pt idx="264">
                  <c:v>3.5</c:v>
                </c:pt>
                <c:pt idx="265">
                  <c:v>3.5</c:v>
                </c:pt>
                <c:pt idx="266">
                  <c:v>3.5</c:v>
                </c:pt>
                <c:pt idx="267">
                  <c:v>3.5</c:v>
                </c:pt>
                <c:pt idx="268">
                  <c:v>3.5</c:v>
                </c:pt>
                <c:pt idx="269">
                  <c:v>3.5</c:v>
                </c:pt>
                <c:pt idx="270">
                  <c:v>3.5</c:v>
                </c:pt>
                <c:pt idx="271">
                  <c:v>3.5</c:v>
                </c:pt>
                <c:pt idx="272">
                  <c:v>3.5</c:v>
                </c:pt>
                <c:pt idx="273">
                  <c:v>3.5</c:v>
                </c:pt>
                <c:pt idx="274">
                  <c:v>3.5</c:v>
                </c:pt>
                <c:pt idx="275">
                  <c:v>3.5</c:v>
                </c:pt>
                <c:pt idx="276">
                  <c:v>3.5</c:v>
                </c:pt>
                <c:pt idx="277">
                  <c:v>3.5</c:v>
                </c:pt>
                <c:pt idx="278">
                  <c:v>3.5</c:v>
                </c:pt>
                <c:pt idx="279">
                  <c:v>3.5</c:v>
                </c:pt>
                <c:pt idx="280">
                  <c:v>3.5</c:v>
                </c:pt>
                <c:pt idx="281">
                  <c:v>3.5</c:v>
                </c:pt>
                <c:pt idx="282">
                  <c:v>3.5</c:v>
                </c:pt>
                <c:pt idx="283">
                  <c:v>3.5</c:v>
                </c:pt>
                <c:pt idx="284">
                  <c:v>3.5</c:v>
                </c:pt>
                <c:pt idx="285">
                  <c:v>3.5</c:v>
                </c:pt>
                <c:pt idx="286">
                  <c:v>3.5</c:v>
                </c:pt>
                <c:pt idx="287">
                  <c:v>3.5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3.5</c:v>
                </c:pt>
                <c:pt idx="294">
                  <c:v>3.5</c:v>
                </c:pt>
                <c:pt idx="295">
                  <c:v>3.5</c:v>
                </c:pt>
                <c:pt idx="296">
                  <c:v>3.5</c:v>
                </c:pt>
                <c:pt idx="297">
                  <c:v>3.5</c:v>
                </c:pt>
                <c:pt idx="298">
                  <c:v>3.5</c:v>
                </c:pt>
                <c:pt idx="299">
                  <c:v>3.5</c:v>
                </c:pt>
                <c:pt idx="300">
                  <c:v>3.5</c:v>
                </c:pt>
                <c:pt idx="301">
                  <c:v>3.5</c:v>
                </c:pt>
                <c:pt idx="302">
                  <c:v>3.5</c:v>
                </c:pt>
                <c:pt idx="303">
                  <c:v>3.5</c:v>
                </c:pt>
                <c:pt idx="304">
                  <c:v>3.5</c:v>
                </c:pt>
                <c:pt idx="305">
                  <c:v>3.5</c:v>
                </c:pt>
                <c:pt idx="306">
                  <c:v>3.5</c:v>
                </c:pt>
                <c:pt idx="307">
                  <c:v>3.5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</c:v>
                </c:pt>
                <c:pt idx="319">
                  <c:v>3.5</c:v>
                </c:pt>
                <c:pt idx="320">
                  <c:v>3.5</c:v>
                </c:pt>
                <c:pt idx="321">
                  <c:v>3.5</c:v>
                </c:pt>
                <c:pt idx="322">
                  <c:v>3.5</c:v>
                </c:pt>
                <c:pt idx="323">
                  <c:v>3.5</c:v>
                </c:pt>
                <c:pt idx="324">
                  <c:v>3.5</c:v>
                </c:pt>
                <c:pt idx="325">
                  <c:v>3.5</c:v>
                </c:pt>
                <c:pt idx="326">
                  <c:v>3.5</c:v>
                </c:pt>
                <c:pt idx="327">
                  <c:v>3.5</c:v>
                </c:pt>
                <c:pt idx="328">
                  <c:v>3.5</c:v>
                </c:pt>
                <c:pt idx="329">
                  <c:v>3.5</c:v>
                </c:pt>
                <c:pt idx="330">
                  <c:v>3.5</c:v>
                </c:pt>
                <c:pt idx="331">
                  <c:v>3.5</c:v>
                </c:pt>
                <c:pt idx="332">
                  <c:v>3.5</c:v>
                </c:pt>
                <c:pt idx="333">
                  <c:v>3.5</c:v>
                </c:pt>
                <c:pt idx="334">
                  <c:v>3.5</c:v>
                </c:pt>
                <c:pt idx="335">
                  <c:v>3.5</c:v>
                </c:pt>
                <c:pt idx="336">
                  <c:v>3.5</c:v>
                </c:pt>
                <c:pt idx="337">
                  <c:v>3.5</c:v>
                </c:pt>
                <c:pt idx="338">
                  <c:v>3.5</c:v>
                </c:pt>
                <c:pt idx="339">
                  <c:v>3.5</c:v>
                </c:pt>
                <c:pt idx="340">
                  <c:v>3.5</c:v>
                </c:pt>
                <c:pt idx="341">
                  <c:v>3.5</c:v>
                </c:pt>
                <c:pt idx="342">
                  <c:v>3.5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</c:v>
                </c:pt>
                <c:pt idx="357">
                  <c:v>3.5</c:v>
                </c:pt>
                <c:pt idx="358">
                  <c:v>3.5</c:v>
                </c:pt>
                <c:pt idx="359">
                  <c:v>3.5</c:v>
                </c:pt>
                <c:pt idx="360">
                  <c:v>3.5</c:v>
                </c:pt>
                <c:pt idx="361">
                  <c:v>3.5</c:v>
                </c:pt>
                <c:pt idx="362">
                  <c:v>3.5</c:v>
                </c:pt>
                <c:pt idx="363">
                  <c:v>3.5</c:v>
                </c:pt>
                <c:pt idx="364">
                  <c:v>3.5</c:v>
                </c:pt>
                <c:pt idx="365">
                  <c:v>3.5</c:v>
                </c:pt>
                <c:pt idx="366">
                  <c:v>3.5</c:v>
                </c:pt>
                <c:pt idx="367">
                  <c:v>3.5</c:v>
                </c:pt>
                <c:pt idx="368">
                  <c:v>3.5</c:v>
                </c:pt>
                <c:pt idx="369">
                  <c:v>3.5</c:v>
                </c:pt>
                <c:pt idx="370">
                  <c:v>3.5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</c:v>
                </c:pt>
                <c:pt idx="377">
                  <c:v>3.5</c:v>
                </c:pt>
                <c:pt idx="378">
                  <c:v>3.5</c:v>
                </c:pt>
                <c:pt idx="379">
                  <c:v>3.5</c:v>
                </c:pt>
                <c:pt idx="380">
                  <c:v>3.5</c:v>
                </c:pt>
                <c:pt idx="381">
                  <c:v>3.5</c:v>
                </c:pt>
                <c:pt idx="382">
                  <c:v>3.5</c:v>
                </c:pt>
                <c:pt idx="383">
                  <c:v>3.5</c:v>
                </c:pt>
                <c:pt idx="384">
                  <c:v>3.5</c:v>
                </c:pt>
                <c:pt idx="385">
                  <c:v>3.5</c:v>
                </c:pt>
                <c:pt idx="386">
                  <c:v>3.5</c:v>
                </c:pt>
                <c:pt idx="387">
                  <c:v>3.5</c:v>
                </c:pt>
                <c:pt idx="388">
                  <c:v>3.5</c:v>
                </c:pt>
                <c:pt idx="389">
                  <c:v>3.5</c:v>
                </c:pt>
                <c:pt idx="390">
                  <c:v>3.5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AE-4D11-B15D-6DCDC0B62E8E}"/>
            </c:ext>
          </c:extLst>
        </c:ser>
        <c:ser>
          <c:idx val="1"/>
          <c:order val="1"/>
          <c:tx>
            <c:v>bez 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List1!$B$2:$B$502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List1!$D$2:$D$502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0.1</c:v>
                </c:pt>
                <c:pt idx="72">
                  <c:v>0.15</c:v>
                </c:pt>
                <c:pt idx="73">
                  <c:v>0.25</c:v>
                </c:pt>
                <c:pt idx="74">
                  <c:v>0.35</c:v>
                </c:pt>
                <c:pt idx="75">
                  <c:v>0.4</c:v>
                </c:pt>
                <c:pt idx="76">
                  <c:v>0.5</c:v>
                </c:pt>
                <c:pt idx="77">
                  <c:v>0.55000000000000004</c:v>
                </c:pt>
                <c:pt idx="78">
                  <c:v>0.65</c:v>
                </c:pt>
                <c:pt idx="79">
                  <c:v>0.7</c:v>
                </c:pt>
                <c:pt idx="80">
                  <c:v>0.75</c:v>
                </c:pt>
                <c:pt idx="81">
                  <c:v>0.85</c:v>
                </c:pt>
                <c:pt idx="82">
                  <c:v>0.9</c:v>
                </c:pt>
                <c:pt idx="83">
                  <c:v>0.95</c:v>
                </c:pt>
                <c:pt idx="84">
                  <c:v>1.05</c:v>
                </c:pt>
                <c:pt idx="85">
                  <c:v>1.1000000000000001</c:v>
                </c:pt>
                <c:pt idx="86">
                  <c:v>1.1499999999999999</c:v>
                </c:pt>
                <c:pt idx="87">
                  <c:v>1.2</c:v>
                </c:pt>
                <c:pt idx="88">
                  <c:v>1.25</c:v>
                </c:pt>
                <c:pt idx="89">
                  <c:v>1.3</c:v>
                </c:pt>
                <c:pt idx="90">
                  <c:v>1.35</c:v>
                </c:pt>
                <c:pt idx="91">
                  <c:v>1.4</c:v>
                </c:pt>
                <c:pt idx="92">
                  <c:v>1.5</c:v>
                </c:pt>
                <c:pt idx="93">
                  <c:v>1.5</c:v>
                </c:pt>
                <c:pt idx="94">
                  <c:v>1.55</c:v>
                </c:pt>
                <c:pt idx="95">
                  <c:v>1.6</c:v>
                </c:pt>
                <c:pt idx="96">
                  <c:v>1.65</c:v>
                </c:pt>
                <c:pt idx="97">
                  <c:v>1.7</c:v>
                </c:pt>
                <c:pt idx="98">
                  <c:v>1.75</c:v>
                </c:pt>
                <c:pt idx="99">
                  <c:v>1.8</c:v>
                </c:pt>
                <c:pt idx="100">
                  <c:v>1.85</c:v>
                </c:pt>
                <c:pt idx="101">
                  <c:v>1.9</c:v>
                </c:pt>
                <c:pt idx="102">
                  <c:v>1.9</c:v>
                </c:pt>
                <c:pt idx="103">
                  <c:v>1.95</c:v>
                </c:pt>
                <c:pt idx="104">
                  <c:v>2</c:v>
                </c:pt>
                <c:pt idx="105">
                  <c:v>2.0499999999999998</c:v>
                </c:pt>
                <c:pt idx="106">
                  <c:v>2.0499999999999998</c:v>
                </c:pt>
                <c:pt idx="107">
                  <c:v>2.1</c:v>
                </c:pt>
                <c:pt idx="108">
                  <c:v>2.15</c:v>
                </c:pt>
                <c:pt idx="109">
                  <c:v>2.15</c:v>
                </c:pt>
                <c:pt idx="110">
                  <c:v>2.2000000000000002</c:v>
                </c:pt>
                <c:pt idx="111">
                  <c:v>2.25</c:v>
                </c:pt>
                <c:pt idx="112">
                  <c:v>2.25</c:v>
                </c:pt>
                <c:pt idx="113">
                  <c:v>2.2999999999999998</c:v>
                </c:pt>
                <c:pt idx="114">
                  <c:v>2.35</c:v>
                </c:pt>
                <c:pt idx="115">
                  <c:v>2.35</c:v>
                </c:pt>
                <c:pt idx="116">
                  <c:v>2.4</c:v>
                </c:pt>
                <c:pt idx="117">
                  <c:v>2.4</c:v>
                </c:pt>
                <c:pt idx="118">
                  <c:v>2.4500000000000002</c:v>
                </c:pt>
                <c:pt idx="119">
                  <c:v>2.4500000000000002</c:v>
                </c:pt>
                <c:pt idx="120">
                  <c:v>2.5</c:v>
                </c:pt>
                <c:pt idx="121">
                  <c:v>2.5</c:v>
                </c:pt>
                <c:pt idx="122">
                  <c:v>2.5499999999999998</c:v>
                </c:pt>
                <c:pt idx="123">
                  <c:v>2.5499999999999998</c:v>
                </c:pt>
                <c:pt idx="124">
                  <c:v>2.6</c:v>
                </c:pt>
                <c:pt idx="125">
                  <c:v>2.6</c:v>
                </c:pt>
                <c:pt idx="126">
                  <c:v>2.65</c:v>
                </c:pt>
                <c:pt idx="127">
                  <c:v>2.65</c:v>
                </c:pt>
                <c:pt idx="128">
                  <c:v>2.65</c:v>
                </c:pt>
                <c:pt idx="129">
                  <c:v>2.7</c:v>
                </c:pt>
                <c:pt idx="130">
                  <c:v>2.7</c:v>
                </c:pt>
                <c:pt idx="131">
                  <c:v>2.75</c:v>
                </c:pt>
                <c:pt idx="132">
                  <c:v>2.75</c:v>
                </c:pt>
                <c:pt idx="133">
                  <c:v>2.75</c:v>
                </c:pt>
                <c:pt idx="134">
                  <c:v>2.8</c:v>
                </c:pt>
                <c:pt idx="135">
                  <c:v>2.8</c:v>
                </c:pt>
                <c:pt idx="136">
                  <c:v>2.8</c:v>
                </c:pt>
                <c:pt idx="137">
                  <c:v>2.85</c:v>
                </c:pt>
                <c:pt idx="138">
                  <c:v>2.85</c:v>
                </c:pt>
                <c:pt idx="139">
                  <c:v>2.85</c:v>
                </c:pt>
                <c:pt idx="140">
                  <c:v>2.9</c:v>
                </c:pt>
                <c:pt idx="141">
                  <c:v>2.9</c:v>
                </c:pt>
                <c:pt idx="142">
                  <c:v>2.9</c:v>
                </c:pt>
                <c:pt idx="143">
                  <c:v>2.95</c:v>
                </c:pt>
                <c:pt idx="144">
                  <c:v>2.95</c:v>
                </c:pt>
                <c:pt idx="145">
                  <c:v>2.95</c:v>
                </c:pt>
                <c:pt idx="146">
                  <c:v>2.95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3.05</c:v>
                </c:pt>
                <c:pt idx="152">
                  <c:v>3.05</c:v>
                </c:pt>
                <c:pt idx="153">
                  <c:v>3.05</c:v>
                </c:pt>
                <c:pt idx="154">
                  <c:v>3.05</c:v>
                </c:pt>
                <c:pt idx="155">
                  <c:v>3.1</c:v>
                </c:pt>
                <c:pt idx="156">
                  <c:v>3.1</c:v>
                </c:pt>
                <c:pt idx="157">
                  <c:v>3.1</c:v>
                </c:pt>
                <c:pt idx="158">
                  <c:v>3.1</c:v>
                </c:pt>
                <c:pt idx="159">
                  <c:v>3.1</c:v>
                </c:pt>
                <c:pt idx="160">
                  <c:v>3.1</c:v>
                </c:pt>
                <c:pt idx="161">
                  <c:v>3.15</c:v>
                </c:pt>
                <c:pt idx="162">
                  <c:v>3.15</c:v>
                </c:pt>
                <c:pt idx="163">
                  <c:v>3.15</c:v>
                </c:pt>
                <c:pt idx="164">
                  <c:v>3.15</c:v>
                </c:pt>
                <c:pt idx="165">
                  <c:v>3.15</c:v>
                </c:pt>
                <c:pt idx="166">
                  <c:v>3.2</c:v>
                </c:pt>
                <c:pt idx="167">
                  <c:v>3.2</c:v>
                </c:pt>
                <c:pt idx="168">
                  <c:v>3.2</c:v>
                </c:pt>
                <c:pt idx="169">
                  <c:v>3.2</c:v>
                </c:pt>
                <c:pt idx="170">
                  <c:v>3.2</c:v>
                </c:pt>
                <c:pt idx="171">
                  <c:v>3.2</c:v>
                </c:pt>
                <c:pt idx="172">
                  <c:v>3.2</c:v>
                </c:pt>
                <c:pt idx="173">
                  <c:v>3.25</c:v>
                </c:pt>
                <c:pt idx="174">
                  <c:v>3.25</c:v>
                </c:pt>
                <c:pt idx="175">
                  <c:v>3.25</c:v>
                </c:pt>
                <c:pt idx="176">
                  <c:v>3.25</c:v>
                </c:pt>
                <c:pt idx="177">
                  <c:v>3.25</c:v>
                </c:pt>
                <c:pt idx="178">
                  <c:v>3.25</c:v>
                </c:pt>
                <c:pt idx="179">
                  <c:v>3.25</c:v>
                </c:pt>
                <c:pt idx="180">
                  <c:v>3.25</c:v>
                </c:pt>
                <c:pt idx="181">
                  <c:v>3.25</c:v>
                </c:pt>
                <c:pt idx="182">
                  <c:v>3.3</c:v>
                </c:pt>
                <c:pt idx="183">
                  <c:v>3.3</c:v>
                </c:pt>
                <c:pt idx="184">
                  <c:v>3.3</c:v>
                </c:pt>
                <c:pt idx="185">
                  <c:v>3.3</c:v>
                </c:pt>
                <c:pt idx="186">
                  <c:v>3.3</c:v>
                </c:pt>
                <c:pt idx="187">
                  <c:v>3.3</c:v>
                </c:pt>
                <c:pt idx="188">
                  <c:v>3.3</c:v>
                </c:pt>
                <c:pt idx="189">
                  <c:v>3.3</c:v>
                </c:pt>
                <c:pt idx="190">
                  <c:v>3.3</c:v>
                </c:pt>
                <c:pt idx="191">
                  <c:v>3.35</c:v>
                </c:pt>
                <c:pt idx="192">
                  <c:v>3.35</c:v>
                </c:pt>
                <c:pt idx="193">
                  <c:v>3.35</c:v>
                </c:pt>
                <c:pt idx="194">
                  <c:v>3.35</c:v>
                </c:pt>
                <c:pt idx="195">
                  <c:v>3.35</c:v>
                </c:pt>
                <c:pt idx="196">
                  <c:v>3.35</c:v>
                </c:pt>
                <c:pt idx="197">
                  <c:v>3.35</c:v>
                </c:pt>
                <c:pt idx="198">
                  <c:v>3.35</c:v>
                </c:pt>
                <c:pt idx="199">
                  <c:v>3.35</c:v>
                </c:pt>
                <c:pt idx="200">
                  <c:v>3.35</c:v>
                </c:pt>
                <c:pt idx="201">
                  <c:v>3.35</c:v>
                </c:pt>
                <c:pt idx="202">
                  <c:v>3.35</c:v>
                </c:pt>
                <c:pt idx="203">
                  <c:v>3.35</c:v>
                </c:pt>
                <c:pt idx="204">
                  <c:v>3.35</c:v>
                </c:pt>
                <c:pt idx="205">
                  <c:v>3.4</c:v>
                </c:pt>
                <c:pt idx="206">
                  <c:v>3.4</c:v>
                </c:pt>
                <c:pt idx="207">
                  <c:v>3.4</c:v>
                </c:pt>
                <c:pt idx="208">
                  <c:v>3.4</c:v>
                </c:pt>
                <c:pt idx="209">
                  <c:v>3.4</c:v>
                </c:pt>
                <c:pt idx="210">
                  <c:v>3.4</c:v>
                </c:pt>
                <c:pt idx="211">
                  <c:v>3.4</c:v>
                </c:pt>
                <c:pt idx="212">
                  <c:v>3.4</c:v>
                </c:pt>
                <c:pt idx="213">
                  <c:v>3.4</c:v>
                </c:pt>
                <c:pt idx="214">
                  <c:v>3.4</c:v>
                </c:pt>
                <c:pt idx="215">
                  <c:v>3.4</c:v>
                </c:pt>
                <c:pt idx="216">
                  <c:v>3.4</c:v>
                </c:pt>
                <c:pt idx="217">
                  <c:v>3.4</c:v>
                </c:pt>
                <c:pt idx="218">
                  <c:v>3.4</c:v>
                </c:pt>
                <c:pt idx="219">
                  <c:v>3.4</c:v>
                </c:pt>
                <c:pt idx="220">
                  <c:v>3.4</c:v>
                </c:pt>
                <c:pt idx="221">
                  <c:v>3.4</c:v>
                </c:pt>
                <c:pt idx="222">
                  <c:v>3.4</c:v>
                </c:pt>
                <c:pt idx="223">
                  <c:v>3.4</c:v>
                </c:pt>
                <c:pt idx="224">
                  <c:v>3.4</c:v>
                </c:pt>
                <c:pt idx="225">
                  <c:v>3.4</c:v>
                </c:pt>
                <c:pt idx="226">
                  <c:v>3.45</c:v>
                </c:pt>
                <c:pt idx="227">
                  <c:v>3.45</c:v>
                </c:pt>
                <c:pt idx="228">
                  <c:v>3.45</c:v>
                </c:pt>
                <c:pt idx="229">
                  <c:v>3.45</c:v>
                </c:pt>
                <c:pt idx="230">
                  <c:v>3.45</c:v>
                </c:pt>
                <c:pt idx="231">
                  <c:v>3.45</c:v>
                </c:pt>
                <c:pt idx="232">
                  <c:v>3.45</c:v>
                </c:pt>
                <c:pt idx="233">
                  <c:v>3.45</c:v>
                </c:pt>
                <c:pt idx="234">
                  <c:v>3.45</c:v>
                </c:pt>
                <c:pt idx="235">
                  <c:v>3.45</c:v>
                </c:pt>
                <c:pt idx="236">
                  <c:v>3.45</c:v>
                </c:pt>
                <c:pt idx="237">
                  <c:v>3.45</c:v>
                </c:pt>
                <c:pt idx="238">
                  <c:v>3.45</c:v>
                </c:pt>
                <c:pt idx="239">
                  <c:v>3.45</c:v>
                </c:pt>
                <c:pt idx="240">
                  <c:v>3.45</c:v>
                </c:pt>
                <c:pt idx="241">
                  <c:v>3.45</c:v>
                </c:pt>
                <c:pt idx="242">
                  <c:v>3.45</c:v>
                </c:pt>
                <c:pt idx="243">
                  <c:v>3.45</c:v>
                </c:pt>
                <c:pt idx="244">
                  <c:v>3.45</c:v>
                </c:pt>
                <c:pt idx="245">
                  <c:v>3.45</c:v>
                </c:pt>
                <c:pt idx="246">
                  <c:v>3.45</c:v>
                </c:pt>
                <c:pt idx="247">
                  <c:v>3.45</c:v>
                </c:pt>
                <c:pt idx="248">
                  <c:v>3.45</c:v>
                </c:pt>
                <c:pt idx="249">
                  <c:v>3.45</c:v>
                </c:pt>
                <c:pt idx="250">
                  <c:v>3.45</c:v>
                </c:pt>
                <c:pt idx="251">
                  <c:v>3.45</c:v>
                </c:pt>
                <c:pt idx="252">
                  <c:v>3.45</c:v>
                </c:pt>
                <c:pt idx="253">
                  <c:v>3.45</c:v>
                </c:pt>
                <c:pt idx="254">
                  <c:v>3.45</c:v>
                </c:pt>
                <c:pt idx="255">
                  <c:v>3.45</c:v>
                </c:pt>
                <c:pt idx="256">
                  <c:v>3.45</c:v>
                </c:pt>
                <c:pt idx="257">
                  <c:v>3.45</c:v>
                </c:pt>
                <c:pt idx="258">
                  <c:v>3.45</c:v>
                </c:pt>
                <c:pt idx="259">
                  <c:v>3.45</c:v>
                </c:pt>
                <c:pt idx="260">
                  <c:v>3.45</c:v>
                </c:pt>
                <c:pt idx="261">
                  <c:v>3.45</c:v>
                </c:pt>
                <c:pt idx="262">
                  <c:v>3.45</c:v>
                </c:pt>
                <c:pt idx="263">
                  <c:v>3.45</c:v>
                </c:pt>
                <c:pt idx="264">
                  <c:v>3.45</c:v>
                </c:pt>
                <c:pt idx="265">
                  <c:v>3.45</c:v>
                </c:pt>
                <c:pt idx="266">
                  <c:v>3.45</c:v>
                </c:pt>
                <c:pt idx="267">
                  <c:v>3.45</c:v>
                </c:pt>
                <c:pt idx="268">
                  <c:v>3.45</c:v>
                </c:pt>
                <c:pt idx="269">
                  <c:v>3.45</c:v>
                </c:pt>
                <c:pt idx="270">
                  <c:v>3.45</c:v>
                </c:pt>
                <c:pt idx="271">
                  <c:v>3.5</c:v>
                </c:pt>
                <c:pt idx="272">
                  <c:v>3.5</c:v>
                </c:pt>
                <c:pt idx="273">
                  <c:v>3.5</c:v>
                </c:pt>
                <c:pt idx="274">
                  <c:v>3.5</c:v>
                </c:pt>
                <c:pt idx="275">
                  <c:v>3.5</c:v>
                </c:pt>
                <c:pt idx="276">
                  <c:v>3.5</c:v>
                </c:pt>
                <c:pt idx="277">
                  <c:v>3.5</c:v>
                </c:pt>
                <c:pt idx="278">
                  <c:v>3.5</c:v>
                </c:pt>
                <c:pt idx="279">
                  <c:v>3.5</c:v>
                </c:pt>
                <c:pt idx="280">
                  <c:v>3.5</c:v>
                </c:pt>
                <c:pt idx="281">
                  <c:v>3.5</c:v>
                </c:pt>
                <c:pt idx="282">
                  <c:v>3.5</c:v>
                </c:pt>
                <c:pt idx="283">
                  <c:v>3.5</c:v>
                </c:pt>
                <c:pt idx="284">
                  <c:v>3.5</c:v>
                </c:pt>
                <c:pt idx="285">
                  <c:v>3.5</c:v>
                </c:pt>
                <c:pt idx="286">
                  <c:v>3.5</c:v>
                </c:pt>
                <c:pt idx="287">
                  <c:v>3.5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3.5</c:v>
                </c:pt>
                <c:pt idx="294">
                  <c:v>3.5</c:v>
                </c:pt>
                <c:pt idx="295">
                  <c:v>3.5</c:v>
                </c:pt>
                <c:pt idx="296">
                  <c:v>3.5</c:v>
                </c:pt>
                <c:pt idx="297">
                  <c:v>3.5</c:v>
                </c:pt>
                <c:pt idx="298">
                  <c:v>3.5</c:v>
                </c:pt>
                <c:pt idx="299">
                  <c:v>3.5</c:v>
                </c:pt>
                <c:pt idx="300">
                  <c:v>3.5</c:v>
                </c:pt>
                <c:pt idx="301">
                  <c:v>3.5</c:v>
                </c:pt>
                <c:pt idx="302">
                  <c:v>3.5</c:v>
                </c:pt>
                <c:pt idx="303">
                  <c:v>3.5</c:v>
                </c:pt>
                <c:pt idx="304">
                  <c:v>3.5</c:v>
                </c:pt>
                <c:pt idx="305">
                  <c:v>3.5</c:v>
                </c:pt>
                <c:pt idx="306">
                  <c:v>3.5</c:v>
                </c:pt>
                <c:pt idx="307">
                  <c:v>3.5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</c:v>
                </c:pt>
                <c:pt idx="319">
                  <c:v>3.5</c:v>
                </c:pt>
                <c:pt idx="320">
                  <c:v>3.5</c:v>
                </c:pt>
                <c:pt idx="321">
                  <c:v>3.5</c:v>
                </c:pt>
                <c:pt idx="322">
                  <c:v>3.5</c:v>
                </c:pt>
                <c:pt idx="323">
                  <c:v>3.5</c:v>
                </c:pt>
                <c:pt idx="324">
                  <c:v>3.5</c:v>
                </c:pt>
                <c:pt idx="325">
                  <c:v>3.5</c:v>
                </c:pt>
                <c:pt idx="326">
                  <c:v>3.5</c:v>
                </c:pt>
                <c:pt idx="327">
                  <c:v>3.5</c:v>
                </c:pt>
                <c:pt idx="328">
                  <c:v>3.5</c:v>
                </c:pt>
                <c:pt idx="329">
                  <c:v>3.5</c:v>
                </c:pt>
                <c:pt idx="330">
                  <c:v>3.5</c:v>
                </c:pt>
                <c:pt idx="331">
                  <c:v>3.5</c:v>
                </c:pt>
                <c:pt idx="332">
                  <c:v>3.5</c:v>
                </c:pt>
                <c:pt idx="333">
                  <c:v>3.5</c:v>
                </c:pt>
                <c:pt idx="334">
                  <c:v>3.5</c:v>
                </c:pt>
                <c:pt idx="335">
                  <c:v>3.5</c:v>
                </c:pt>
                <c:pt idx="336">
                  <c:v>3.5</c:v>
                </c:pt>
                <c:pt idx="337">
                  <c:v>3.5</c:v>
                </c:pt>
                <c:pt idx="338">
                  <c:v>3.5</c:v>
                </c:pt>
                <c:pt idx="339">
                  <c:v>3.5</c:v>
                </c:pt>
                <c:pt idx="340">
                  <c:v>3.5</c:v>
                </c:pt>
                <c:pt idx="341">
                  <c:v>3.5</c:v>
                </c:pt>
                <c:pt idx="342">
                  <c:v>3.5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</c:v>
                </c:pt>
                <c:pt idx="357">
                  <c:v>3.5</c:v>
                </c:pt>
                <c:pt idx="358">
                  <c:v>3.5</c:v>
                </c:pt>
                <c:pt idx="359">
                  <c:v>3.5</c:v>
                </c:pt>
                <c:pt idx="360">
                  <c:v>3.5</c:v>
                </c:pt>
                <c:pt idx="361">
                  <c:v>3.5</c:v>
                </c:pt>
                <c:pt idx="362">
                  <c:v>3.5</c:v>
                </c:pt>
                <c:pt idx="363">
                  <c:v>3.5</c:v>
                </c:pt>
                <c:pt idx="364">
                  <c:v>3.5</c:v>
                </c:pt>
                <c:pt idx="365">
                  <c:v>3.5</c:v>
                </c:pt>
                <c:pt idx="366">
                  <c:v>3.5</c:v>
                </c:pt>
                <c:pt idx="367">
                  <c:v>3.5</c:v>
                </c:pt>
                <c:pt idx="368">
                  <c:v>3.5</c:v>
                </c:pt>
                <c:pt idx="369">
                  <c:v>3.5</c:v>
                </c:pt>
                <c:pt idx="370">
                  <c:v>3.5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</c:v>
                </c:pt>
                <c:pt idx="377">
                  <c:v>3.5</c:v>
                </c:pt>
                <c:pt idx="378">
                  <c:v>3.5</c:v>
                </c:pt>
                <c:pt idx="379">
                  <c:v>3.5</c:v>
                </c:pt>
                <c:pt idx="380">
                  <c:v>3.5</c:v>
                </c:pt>
                <c:pt idx="381">
                  <c:v>3.5</c:v>
                </c:pt>
                <c:pt idx="382">
                  <c:v>3.5</c:v>
                </c:pt>
                <c:pt idx="383">
                  <c:v>3.5</c:v>
                </c:pt>
                <c:pt idx="384">
                  <c:v>3.5</c:v>
                </c:pt>
                <c:pt idx="385">
                  <c:v>3.5</c:v>
                </c:pt>
                <c:pt idx="386">
                  <c:v>3.5</c:v>
                </c:pt>
                <c:pt idx="387">
                  <c:v>3.5</c:v>
                </c:pt>
                <c:pt idx="388">
                  <c:v>3.5</c:v>
                </c:pt>
                <c:pt idx="389">
                  <c:v>3.5</c:v>
                </c:pt>
                <c:pt idx="390">
                  <c:v>3.5</c:v>
                </c:pt>
                <c:pt idx="391">
                  <c:v>3.5</c:v>
                </c:pt>
                <c:pt idx="392">
                  <c:v>3.4</c:v>
                </c:pt>
                <c:pt idx="393">
                  <c:v>3.35</c:v>
                </c:pt>
                <c:pt idx="394">
                  <c:v>3.25</c:v>
                </c:pt>
                <c:pt idx="395">
                  <c:v>3.15</c:v>
                </c:pt>
                <c:pt idx="396">
                  <c:v>3.1</c:v>
                </c:pt>
                <c:pt idx="397">
                  <c:v>3</c:v>
                </c:pt>
                <c:pt idx="398">
                  <c:v>2.95</c:v>
                </c:pt>
                <c:pt idx="399">
                  <c:v>2.85</c:v>
                </c:pt>
                <c:pt idx="400">
                  <c:v>2.8</c:v>
                </c:pt>
                <c:pt idx="401">
                  <c:v>2.7</c:v>
                </c:pt>
                <c:pt idx="402">
                  <c:v>2.65</c:v>
                </c:pt>
                <c:pt idx="403">
                  <c:v>2.6</c:v>
                </c:pt>
                <c:pt idx="404">
                  <c:v>2.5499999999999998</c:v>
                </c:pt>
                <c:pt idx="405">
                  <c:v>2.4500000000000002</c:v>
                </c:pt>
                <c:pt idx="406">
                  <c:v>2.4</c:v>
                </c:pt>
                <c:pt idx="407">
                  <c:v>2.35</c:v>
                </c:pt>
                <c:pt idx="408">
                  <c:v>2.2999999999999998</c:v>
                </c:pt>
                <c:pt idx="409">
                  <c:v>2.25</c:v>
                </c:pt>
                <c:pt idx="410">
                  <c:v>2.2000000000000002</c:v>
                </c:pt>
                <c:pt idx="411">
                  <c:v>2.15</c:v>
                </c:pt>
                <c:pt idx="412">
                  <c:v>2.0499999999999998</c:v>
                </c:pt>
                <c:pt idx="413">
                  <c:v>2</c:v>
                </c:pt>
                <c:pt idx="414">
                  <c:v>1.95</c:v>
                </c:pt>
                <c:pt idx="415">
                  <c:v>1.9</c:v>
                </c:pt>
                <c:pt idx="416">
                  <c:v>1.85</c:v>
                </c:pt>
                <c:pt idx="417">
                  <c:v>1.85</c:v>
                </c:pt>
                <c:pt idx="418">
                  <c:v>1.8</c:v>
                </c:pt>
                <c:pt idx="419">
                  <c:v>1.75</c:v>
                </c:pt>
                <c:pt idx="420">
                  <c:v>1.7</c:v>
                </c:pt>
                <c:pt idx="421">
                  <c:v>1.65</c:v>
                </c:pt>
                <c:pt idx="422">
                  <c:v>1.6</c:v>
                </c:pt>
                <c:pt idx="423">
                  <c:v>1.55</c:v>
                </c:pt>
                <c:pt idx="424">
                  <c:v>1.55</c:v>
                </c:pt>
                <c:pt idx="425">
                  <c:v>1.5</c:v>
                </c:pt>
                <c:pt idx="426">
                  <c:v>1.45</c:v>
                </c:pt>
                <c:pt idx="427">
                  <c:v>1.45</c:v>
                </c:pt>
                <c:pt idx="428">
                  <c:v>1.4</c:v>
                </c:pt>
                <c:pt idx="429">
                  <c:v>1.35</c:v>
                </c:pt>
                <c:pt idx="430">
                  <c:v>1.35</c:v>
                </c:pt>
                <c:pt idx="431">
                  <c:v>1.3</c:v>
                </c:pt>
                <c:pt idx="432">
                  <c:v>1.25</c:v>
                </c:pt>
                <c:pt idx="433">
                  <c:v>1.25</c:v>
                </c:pt>
                <c:pt idx="434">
                  <c:v>1.2</c:v>
                </c:pt>
                <c:pt idx="435">
                  <c:v>1.1499999999999999</c:v>
                </c:pt>
                <c:pt idx="436">
                  <c:v>1.1499999999999999</c:v>
                </c:pt>
                <c:pt idx="437">
                  <c:v>1.1000000000000001</c:v>
                </c:pt>
                <c:pt idx="438">
                  <c:v>1.1000000000000001</c:v>
                </c:pt>
                <c:pt idx="439">
                  <c:v>1.05</c:v>
                </c:pt>
                <c:pt idx="440">
                  <c:v>1.05</c:v>
                </c:pt>
                <c:pt idx="441">
                  <c:v>1</c:v>
                </c:pt>
                <c:pt idx="442">
                  <c:v>1</c:v>
                </c:pt>
                <c:pt idx="443">
                  <c:v>0.95</c:v>
                </c:pt>
                <c:pt idx="444">
                  <c:v>0.95</c:v>
                </c:pt>
                <c:pt idx="445">
                  <c:v>0.9</c:v>
                </c:pt>
                <c:pt idx="446">
                  <c:v>0.9</c:v>
                </c:pt>
                <c:pt idx="447">
                  <c:v>0.85</c:v>
                </c:pt>
                <c:pt idx="448">
                  <c:v>0.85</c:v>
                </c:pt>
                <c:pt idx="449">
                  <c:v>0.85</c:v>
                </c:pt>
                <c:pt idx="450">
                  <c:v>0.8</c:v>
                </c:pt>
                <c:pt idx="451">
                  <c:v>0.8</c:v>
                </c:pt>
                <c:pt idx="452">
                  <c:v>0.75</c:v>
                </c:pt>
                <c:pt idx="453">
                  <c:v>0.75</c:v>
                </c:pt>
                <c:pt idx="454">
                  <c:v>0.75</c:v>
                </c:pt>
                <c:pt idx="455">
                  <c:v>0.7</c:v>
                </c:pt>
                <c:pt idx="456">
                  <c:v>0.7</c:v>
                </c:pt>
                <c:pt idx="457">
                  <c:v>0.65</c:v>
                </c:pt>
                <c:pt idx="458">
                  <c:v>0.65</c:v>
                </c:pt>
                <c:pt idx="459">
                  <c:v>0.65</c:v>
                </c:pt>
                <c:pt idx="460">
                  <c:v>0.6</c:v>
                </c:pt>
                <c:pt idx="461">
                  <c:v>0.6</c:v>
                </c:pt>
                <c:pt idx="462">
                  <c:v>0.6</c:v>
                </c:pt>
                <c:pt idx="463">
                  <c:v>0.6</c:v>
                </c:pt>
                <c:pt idx="464">
                  <c:v>0.55000000000000004</c:v>
                </c:pt>
                <c:pt idx="465">
                  <c:v>0.55000000000000004</c:v>
                </c:pt>
                <c:pt idx="466">
                  <c:v>0.55000000000000004</c:v>
                </c:pt>
                <c:pt idx="467">
                  <c:v>0.55000000000000004</c:v>
                </c:pt>
                <c:pt idx="468">
                  <c:v>0.5</c:v>
                </c:pt>
                <c:pt idx="469">
                  <c:v>0.5</c:v>
                </c:pt>
                <c:pt idx="470">
                  <c:v>0.5</c:v>
                </c:pt>
                <c:pt idx="471">
                  <c:v>0.5</c:v>
                </c:pt>
                <c:pt idx="472">
                  <c:v>0.45</c:v>
                </c:pt>
                <c:pt idx="473">
                  <c:v>0.45</c:v>
                </c:pt>
                <c:pt idx="474">
                  <c:v>0.45</c:v>
                </c:pt>
                <c:pt idx="475">
                  <c:v>0.45</c:v>
                </c:pt>
                <c:pt idx="476">
                  <c:v>0.4</c:v>
                </c:pt>
                <c:pt idx="477">
                  <c:v>0.4</c:v>
                </c:pt>
                <c:pt idx="478">
                  <c:v>0.4</c:v>
                </c:pt>
                <c:pt idx="479">
                  <c:v>0.4</c:v>
                </c:pt>
                <c:pt idx="480">
                  <c:v>0.4</c:v>
                </c:pt>
                <c:pt idx="481">
                  <c:v>0.35</c:v>
                </c:pt>
                <c:pt idx="482">
                  <c:v>0.35</c:v>
                </c:pt>
                <c:pt idx="483">
                  <c:v>0.35</c:v>
                </c:pt>
                <c:pt idx="484">
                  <c:v>0.35</c:v>
                </c:pt>
                <c:pt idx="485">
                  <c:v>0.35</c:v>
                </c:pt>
                <c:pt idx="486">
                  <c:v>0.35</c:v>
                </c:pt>
                <c:pt idx="487">
                  <c:v>0.3</c:v>
                </c:pt>
                <c:pt idx="488">
                  <c:v>0.3</c:v>
                </c:pt>
                <c:pt idx="489">
                  <c:v>0.3</c:v>
                </c:pt>
                <c:pt idx="490">
                  <c:v>0.3</c:v>
                </c:pt>
                <c:pt idx="491">
                  <c:v>0.3</c:v>
                </c:pt>
                <c:pt idx="492">
                  <c:v>0.3</c:v>
                </c:pt>
                <c:pt idx="493">
                  <c:v>0.25</c:v>
                </c:pt>
                <c:pt idx="494">
                  <c:v>0.25</c:v>
                </c:pt>
                <c:pt idx="495">
                  <c:v>0.25</c:v>
                </c:pt>
                <c:pt idx="496">
                  <c:v>0.25</c:v>
                </c:pt>
                <c:pt idx="497">
                  <c:v>0.25</c:v>
                </c:pt>
                <c:pt idx="498">
                  <c:v>0.25</c:v>
                </c:pt>
                <c:pt idx="499">
                  <c:v>0.25</c:v>
                </c:pt>
                <c:pt idx="500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AE-4D11-B15D-6DCDC0B62E8E}"/>
            </c:ext>
          </c:extLst>
        </c:ser>
        <c:ser>
          <c:idx val="2"/>
          <c:order val="2"/>
          <c:tx>
            <c:v>R=20k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List1!$B$2:$B$502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List1!$E$2:$E$502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0.15</c:v>
                </c:pt>
                <c:pt idx="72">
                  <c:v>0.3</c:v>
                </c:pt>
                <c:pt idx="73">
                  <c:v>0.45</c:v>
                </c:pt>
                <c:pt idx="74">
                  <c:v>0.6</c:v>
                </c:pt>
                <c:pt idx="75">
                  <c:v>0.7</c:v>
                </c:pt>
                <c:pt idx="76">
                  <c:v>0.85</c:v>
                </c:pt>
                <c:pt idx="77">
                  <c:v>0.95</c:v>
                </c:pt>
                <c:pt idx="78">
                  <c:v>1.05</c:v>
                </c:pt>
                <c:pt idx="79">
                  <c:v>1.1499999999999999</c:v>
                </c:pt>
                <c:pt idx="80">
                  <c:v>1.25</c:v>
                </c:pt>
                <c:pt idx="81">
                  <c:v>1.3</c:v>
                </c:pt>
                <c:pt idx="82">
                  <c:v>1.4</c:v>
                </c:pt>
                <c:pt idx="83">
                  <c:v>1.45</c:v>
                </c:pt>
                <c:pt idx="84">
                  <c:v>1.5</c:v>
                </c:pt>
                <c:pt idx="85">
                  <c:v>1.55</c:v>
                </c:pt>
                <c:pt idx="86">
                  <c:v>1.65</c:v>
                </c:pt>
                <c:pt idx="87">
                  <c:v>1.7</c:v>
                </c:pt>
                <c:pt idx="88">
                  <c:v>1.75</c:v>
                </c:pt>
                <c:pt idx="89">
                  <c:v>1.75</c:v>
                </c:pt>
                <c:pt idx="90">
                  <c:v>1.8</c:v>
                </c:pt>
                <c:pt idx="91">
                  <c:v>1.85</c:v>
                </c:pt>
                <c:pt idx="92">
                  <c:v>1.9</c:v>
                </c:pt>
                <c:pt idx="93">
                  <c:v>1.9</c:v>
                </c:pt>
                <c:pt idx="94">
                  <c:v>1.95</c:v>
                </c:pt>
                <c:pt idx="95">
                  <c:v>1.95</c:v>
                </c:pt>
                <c:pt idx="96">
                  <c:v>2</c:v>
                </c:pt>
                <c:pt idx="97">
                  <c:v>2</c:v>
                </c:pt>
                <c:pt idx="98">
                  <c:v>2.0499999999999998</c:v>
                </c:pt>
                <c:pt idx="99">
                  <c:v>2.0499999999999998</c:v>
                </c:pt>
                <c:pt idx="100">
                  <c:v>2.1</c:v>
                </c:pt>
                <c:pt idx="101">
                  <c:v>2.1</c:v>
                </c:pt>
                <c:pt idx="102">
                  <c:v>2.1</c:v>
                </c:pt>
                <c:pt idx="103">
                  <c:v>2.15</c:v>
                </c:pt>
                <c:pt idx="104">
                  <c:v>2.15</c:v>
                </c:pt>
                <c:pt idx="105">
                  <c:v>2.15</c:v>
                </c:pt>
                <c:pt idx="106">
                  <c:v>2.2000000000000002</c:v>
                </c:pt>
                <c:pt idx="107">
                  <c:v>2.2000000000000002</c:v>
                </c:pt>
                <c:pt idx="108">
                  <c:v>2.2000000000000002</c:v>
                </c:pt>
                <c:pt idx="109">
                  <c:v>2.2000000000000002</c:v>
                </c:pt>
                <c:pt idx="110">
                  <c:v>2.2000000000000002</c:v>
                </c:pt>
                <c:pt idx="111">
                  <c:v>2.2000000000000002</c:v>
                </c:pt>
                <c:pt idx="112">
                  <c:v>2.25</c:v>
                </c:pt>
                <c:pt idx="113">
                  <c:v>2.25</c:v>
                </c:pt>
                <c:pt idx="114">
                  <c:v>2.25</c:v>
                </c:pt>
                <c:pt idx="115">
                  <c:v>2.25</c:v>
                </c:pt>
                <c:pt idx="116">
                  <c:v>2.25</c:v>
                </c:pt>
                <c:pt idx="117">
                  <c:v>2.25</c:v>
                </c:pt>
                <c:pt idx="118">
                  <c:v>2.25</c:v>
                </c:pt>
                <c:pt idx="119">
                  <c:v>2.25</c:v>
                </c:pt>
                <c:pt idx="120">
                  <c:v>2.2999999999999998</c:v>
                </c:pt>
                <c:pt idx="121">
                  <c:v>2.2999999999999998</c:v>
                </c:pt>
                <c:pt idx="122">
                  <c:v>2.2999999999999998</c:v>
                </c:pt>
                <c:pt idx="123">
                  <c:v>2.2999999999999998</c:v>
                </c:pt>
                <c:pt idx="124">
                  <c:v>2.2999999999999998</c:v>
                </c:pt>
                <c:pt idx="125">
                  <c:v>2.2999999999999998</c:v>
                </c:pt>
                <c:pt idx="126">
                  <c:v>2.2999999999999998</c:v>
                </c:pt>
                <c:pt idx="127">
                  <c:v>2.2999999999999998</c:v>
                </c:pt>
                <c:pt idx="128">
                  <c:v>2.2999999999999998</c:v>
                </c:pt>
                <c:pt idx="129">
                  <c:v>2.2999999999999998</c:v>
                </c:pt>
                <c:pt idx="130">
                  <c:v>2.2999999999999998</c:v>
                </c:pt>
                <c:pt idx="131">
                  <c:v>2.2999999999999998</c:v>
                </c:pt>
                <c:pt idx="132">
                  <c:v>2.2999999999999998</c:v>
                </c:pt>
                <c:pt idx="133">
                  <c:v>2.2999999999999998</c:v>
                </c:pt>
                <c:pt idx="134">
                  <c:v>2.2999999999999998</c:v>
                </c:pt>
                <c:pt idx="135">
                  <c:v>2.2999999999999998</c:v>
                </c:pt>
                <c:pt idx="136">
                  <c:v>2.2999999999999998</c:v>
                </c:pt>
                <c:pt idx="137">
                  <c:v>2.2999999999999998</c:v>
                </c:pt>
                <c:pt idx="138">
                  <c:v>2.2999999999999998</c:v>
                </c:pt>
                <c:pt idx="139">
                  <c:v>2.2999999999999998</c:v>
                </c:pt>
                <c:pt idx="140">
                  <c:v>2.2999999999999998</c:v>
                </c:pt>
                <c:pt idx="141">
                  <c:v>2.2999999999999998</c:v>
                </c:pt>
                <c:pt idx="142">
                  <c:v>2.2999999999999998</c:v>
                </c:pt>
                <c:pt idx="143">
                  <c:v>2.2999999999999998</c:v>
                </c:pt>
                <c:pt idx="144">
                  <c:v>2.35</c:v>
                </c:pt>
                <c:pt idx="145">
                  <c:v>2.35</c:v>
                </c:pt>
                <c:pt idx="146">
                  <c:v>2.35</c:v>
                </c:pt>
                <c:pt idx="147">
                  <c:v>2.35</c:v>
                </c:pt>
                <c:pt idx="148">
                  <c:v>2.35</c:v>
                </c:pt>
                <c:pt idx="149">
                  <c:v>2.35</c:v>
                </c:pt>
                <c:pt idx="150">
                  <c:v>2.35</c:v>
                </c:pt>
                <c:pt idx="151">
                  <c:v>2.35</c:v>
                </c:pt>
                <c:pt idx="152">
                  <c:v>2.35</c:v>
                </c:pt>
                <c:pt idx="153">
                  <c:v>2.35</c:v>
                </c:pt>
                <c:pt idx="154">
                  <c:v>2.35</c:v>
                </c:pt>
                <c:pt idx="155">
                  <c:v>2.35</c:v>
                </c:pt>
                <c:pt idx="156">
                  <c:v>2.35</c:v>
                </c:pt>
                <c:pt idx="157">
                  <c:v>2.35</c:v>
                </c:pt>
                <c:pt idx="158">
                  <c:v>2.35</c:v>
                </c:pt>
                <c:pt idx="159">
                  <c:v>2.35</c:v>
                </c:pt>
                <c:pt idx="160">
                  <c:v>2.35</c:v>
                </c:pt>
                <c:pt idx="161">
                  <c:v>2.35</c:v>
                </c:pt>
                <c:pt idx="162">
                  <c:v>2.35</c:v>
                </c:pt>
                <c:pt idx="163">
                  <c:v>2.35</c:v>
                </c:pt>
                <c:pt idx="164">
                  <c:v>2.35</c:v>
                </c:pt>
                <c:pt idx="165">
                  <c:v>2.35</c:v>
                </c:pt>
                <c:pt idx="166">
                  <c:v>2.35</c:v>
                </c:pt>
                <c:pt idx="167">
                  <c:v>2.35</c:v>
                </c:pt>
                <c:pt idx="168">
                  <c:v>2.35</c:v>
                </c:pt>
                <c:pt idx="169">
                  <c:v>2.35</c:v>
                </c:pt>
                <c:pt idx="170">
                  <c:v>2.35</c:v>
                </c:pt>
                <c:pt idx="171">
                  <c:v>2.35</c:v>
                </c:pt>
                <c:pt idx="172">
                  <c:v>2.35</c:v>
                </c:pt>
                <c:pt idx="173">
                  <c:v>2.35</c:v>
                </c:pt>
                <c:pt idx="174">
                  <c:v>2.35</c:v>
                </c:pt>
                <c:pt idx="175">
                  <c:v>2.35</c:v>
                </c:pt>
                <c:pt idx="176">
                  <c:v>2.35</c:v>
                </c:pt>
                <c:pt idx="177">
                  <c:v>2.35</c:v>
                </c:pt>
                <c:pt idx="178">
                  <c:v>2.35</c:v>
                </c:pt>
                <c:pt idx="179">
                  <c:v>2.35</c:v>
                </c:pt>
                <c:pt idx="180">
                  <c:v>2.35</c:v>
                </c:pt>
                <c:pt idx="181">
                  <c:v>2.35</c:v>
                </c:pt>
                <c:pt idx="182">
                  <c:v>2.35</c:v>
                </c:pt>
                <c:pt idx="183">
                  <c:v>2.35</c:v>
                </c:pt>
                <c:pt idx="184">
                  <c:v>2.35</c:v>
                </c:pt>
                <c:pt idx="185">
                  <c:v>2.35</c:v>
                </c:pt>
                <c:pt idx="186">
                  <c:v>2.35</c:v>
                </c:pt>
                <c:pt idx="187">
                  <c:v>2.35</c:v>
                </c:pt>
                <c:pt idx="188">
                  <c:v>2.35</c:v>
                </c:pt>
                <c:pt idx="189">
                  <c:v>2.35</c:v>
                </c:pt>
                <c:pt idx="190">
                  <c:v>2.35</c:v>
                </c:pt>
                <c:pt idx="191">
                  <c:v>2.35</c:v>
                </c:pt>
                <c:pt idx="192">
                  <c:v>2.35</c:v>
                </c:pt>
                <c:pt idx="193">
                  <c:v>2.35</c:v>
                </c:pt>
                <c:pt idx="194">
                  <c:v>2.35</c:v>
                </c:pt>
                <c:pt idx="195">
                  <c:v>2.35</c:v>
                </c:pt>
                <c:pt idx="196">
                  <c:v>2.35</c:v>
                </c:pt>
                <c:pt idx="197">
                  <c:v>2.35</c:v>
                </c:pt>
                <c:pt idx="198">
                  <c:v>2.35</c:v>
                </c:pt>
                <c:pt idx="199">
                  <c:v>2.35</c:v>
                </c:pt>
                <c:pt idx="200">
                  <c:v>2.35</c:v>
                </c:pt>
                <c:pt idx="201">
                  <c:v>2.35</c:v>
                </c:pt>
                <c:pt idx="202">
                  <c:v>2.35</c:v>
                </c:pt>
                <c:pt idx="203">
                  <c:v>2.35</c:v>
                </c:pt>
                <c:pt idx="204">
                  <c:v>2.35</c:v>
                </c:pt>
                <c:pt idx="205">
                  <c:v>2.35</c:v>
                </c:pt>
                <c:pt idx="206">
                  <c:v>2.35</c:v>
                </c:pt>
                <c:pt idx="207">
                  <c:v>2.35</c:v>
                </c:pt>
                <c:pt idx="208">
                  <c:v>2.35</c:v>
                </c:pt>
                <c:pt idx="209">
                  <c:v>2.35</c:v>
                </c:pt>
                <c:pt idx="210">
                  <c:v>2.35</c:v>
                </c:pt>
                <c:pt idx="211">
                  <c:v>2.35</c:v>
                </c:pt>
                <c:pt idx="212">
                  <c:v>2.35</c:v>
                </c:pt>
                <c:pt idx="213">
                  <c:v>2.35</c:v>
                </c:pt>
                <c:pt idx="214">
                  <c:v>2.35</c:v>
                </c:pt>
                <c:pt idx="215">
                  <c:v>2.35</c:v>
                </c:pt>
                <c:pt idx="216">
                  <c:v>2.35</c:v>
                </c:pt>
                <c:pt idx="217">
                  <c:v>2.35</c:v>
                </c:pt>
                <c:pt idx="218">
                  <c:v>2.35</c:v>
                </c:pt>
                <c:pt idx="219">
                  <c:v>2.35</c:v>
                </c:pt>
                <c:pt idx="220">
                  <c:v>2.35</c:v>
                </c:pt>
                <c:pt idx="221">
                  <c:v>2.35</c:v>
                </c:pt>
                <c:pt idx="222">
                  <c:v>2.35</c:v>
                </c:pt>
                <c:pt idx="223">
                  <c:v>2.35</c:v>
                </c:pt>
                <c:pt idx="224">
                  <c:v>2.35</c:v>
                </c:pt>
                <c:pt idx="225">
                  <c:v>2.35</c:v>
                </c:pt>
                <c:pt idx="226">
                  <c:v>2.35</c:v>
                </c:pt>
                <c:pt idx="227">
                  <c:v>2.35</c:v>
                </c:pt>
                <c:pt idx="228">
                  <c:v>2.35</c:v>
                </c:pt>
                <c:pt idx="229">
                  <c:v>2.35</c:v>
                </c:pt>
                <c:pt idx="230">
                  <c:v>2.35</c:v>
                </c:pt>
                <c:pt idx="231">
                  <c:v>2.35</c:v>
                </c:pt>
                <c:pt idx="232">
                  <c:v>2.35</c:v>
                </c:pt>
                <c:pt idx="233">
                  <c:v>2.35</c:v>
                </c:pt>
                <c:pt idx="234">
                  <c:v>2.35</c:v>
                </c:pt>
                <c:pt idx="235">
                  <c:v>2.35</c:v>
                </c:pt>
                <c:pt idx="236">
                  <c:v>2.35</c:v>
                </c:pt>
                <c:pt idx="237">
                  <c:v>2.35</c:v>
                </c:pt>
                <c:pt idx="238">
                  <c:v>2.35</c:v>
                </c:pt>
                <c:pt idx="239">
                  <c:v>2.35</c:v>
                </c:pt>
                <c:pt idx="240">
                  <c:v>2.35</c:v>
                </c:pt>
                <c:pt idx="241">
                  <c:v>2.35</c:v>
                </c:pt>
                <c:pt idx="242">
                  <c:v>2.35</c:v>
                </c:pt>
                <c:pt idx="243">
                  <c:v>2.35</c:v>
                </c:pt>
                <c:pt idx="244">
                  <c:v>2.35</c:v>
                </c:pt>
                <c:pt idx="245">
                  <c:v>2.35</c:v>
                </c:pt>
                <c:pt idx="246">
                  <c:v>2.35</c:v>
                </c:pt>
                <c:pt idx="247">
                  <c:v>2.35</c:v>
                </c:pt>
                <c:pt idx="248">
                  <c:v>2.35</c:v>
                </c:pt>
                <c:pt idx="249">
                  <c:v>2.35</c:v>
                </c:pt>
                <c:pt idx="250">
                  <c:v>2.35</c:v>
                </c:pt>
                <c:pt idx="251">
                  <c:v>2.35</c:v>
                </c:pt>
                <c:pt idx="252">
                  <c:v>2.35</c:v>
                </c:pt>
                <c:pt idx="253">
                  <c:v>2.35</c:v>
                </c:pt>
                <c:pt idx="254">
                  <c:v>2.35</c:v>
                </c:pt>
                <c:pt idx="255">
                  <c:v>2.35</c:v>
                </c:pt>
                <c:pt idx="256">
                  <c:v>2.35</c:v>
                </c:pt>
                <c:pt idx="257">
                  <c:v>2.35</c:v>
                </c:pt>
                <c:pt idx="258">
                  <c:v>2.35</c:v>
                </c:pt>
                <c:pt idx="259">
                  <c:v>2.35</c:v>
                </c:pt>
                <c:pt idx="260">
                  <c:v>2.35</c:v>
                </c:pt>
                <c:pt idx="261">
                  <c:v>2.35</c:v>
                </c:pt>
                <c:pt idx="262">
                  <c:v>2.35</c:v>
                </c:pt>
                <c:pt idx="263">
                  <c:v>2.35</c:v>
                </c:pt>
                <c:pt idx="264">
                  <c:v>2.35</c:v>
                </c:pt>
                <c:pt idx="265">
                  <c:v>2.35</c:v>
                </c:pt>
                <c:pt idx="266">
                  <c:v>2.35</c:v>
                </c:pt>
                <c:pt idx="267">
                  <c:v>2.35</c:v>
                </c:pt>
                <c:pt idx="268">
                  <c:v>2.35</c:v>
                </c:pt>
                <c:pt idx="269">
                  <c:v>2.35</c:v>
                </c:pt>
                <c:pt idx="270">
                  <c:v>2.35</c:v>
                </c:pt>
                <c:pt idx="271">
                  <c:v>2.35</c:v>
                </c:pt>
                <c:pt idx="272">
                  <c:v>2.35</c:v>
                </c:pt>
                <c:pt idx="273">
                  <c:v>2.35</c:v>
                </c:pt>
                <c:pt idx="274">
                  <c:v>2.35</c:v>
                </c:pt>
                <c:pt idx="275">
                  <c:v>2.35</c:v>
                </c:pt>
                <c:pt idx="276">
                  <c:v>2.35</c:v>
                </c:pt>
                <c:pt idx="277">
                  <c:v>2.35</c:v>
                </c:pt>
                <c:pt idx="278">
                  <c:v>2.35</c:v>
                </c:pt>
                <c:pt idx="279">
                  <c:v>2.35</c:v>
                </c:pt>
                <c:pt idx="280">
                  <c:v>2.35</c:v>
                </c:pt>
                <c:pt idx="281">
                  <c:v>2.35</c:v>
                </c:pt>
                <c:pt idx="282">
                  <c:v>2.35</c:v>
                </c:pt>
                <c:pt idx="283">
                  <c:v>2.35</c:v>
                </c:pt>
                <c:pt idx="284">
                  <c:v>2.35</c:v>
                </c:pt>
                <c:pt idx="285">
                  <c:v>2.35</c:v>
                </c:pt>
                <c:pt idx="286">
                  <c:v>2.35</c:v>
                </c:pt>
                <c:pt idx="287">
                  <c:v>2.35</c:v>
                </c:pt>
                <c:pt idx="288">
                  <c:v>2.35</c:v>
                </c:pt>
                <c:pt idx="289">
                  <c:v>2.35</c:v>
                </c:pt>
                <c:pt idx="290">
                  <c:v>2.35</c:v>
                </c:pt>
                <c:pt idx="291">
                  <c:v>2.35</c:v>
                </c:pt>
                <c:pt idx="292">
                  <c:v>2.35</c:v>
                </c:pt>
                <c:pt idx="293">
                  <c:v>2.35</c:v>
                </c:pt>
                <c:pt idx="294">
                  <c:v>2.35</c:v>
                </c:pt>
                <c:pt idx="295">
                  <c:v>2.35</c:v>
                </c:pt>
                <c:pt idx="296">
                  <c:v>2.35</c:v>
                </c:pt>
                <c:pt idx="297">
                  <c:v>2.35</c:v>
                </c:pt>
                <c:pt idx="298">
                  <c:v>2.35</c:v>
                </c:pt>
                <c:pt idx="299">
                  <c:v>2.35</c:v>
                </c:pt>
                <c:pt idx="300">
                  <c:v>2.35</c:v>
                </c:pt>
                <c:pt idx="301">
                  <c:v>2.35</c:v>
                </c:pt>
                <c:pt idx="302">
                  <c:v>2.35</c:v>
                </c:pt>
                <c:pt idx="303">
                  <c:v>2.35</c:v>
                </c:pt>
                <c:pt idx="304">
                  <c:v>2.35</c:v>
                </c:pt>
                <c:pt idx="305">
                  <c:v>2.35</c:v>
                </c:pt>
                <c:pt idx="306">
                  <c:v>2.35</c:v>
                </c:pt>
                <c:pt idx="307">
                  <c:v>2.35</c:v>
                </c:pt>
                <c:pt idx="308">
                  <c:v>2.35</c:v>
                </c:pt>
                <c:pt idx="309">
                  <c:v>2.35</c:v>
                </c:pt>
                <c:pt idx="310">
                  <c:v>2.35</c:v>
                </c:pt>
                <c:pt idx="311">
                  <c:v>2.35</c:v>
                </c:pt>
                <c:pt idx="312">
                  <c:v>2.35</c:v>
                </c:pt>
                <c:pt idx="313">
                  <c:v>2.35</c:v>
                </c:pt>
                <c:pt idx="314">
                  <c:v>2.35</c:v>
                </c:pt>
                <c:pt idx="315">
                  <c:v>2.35</c:v>
                </c:pt>
                <c:pt idx="316">
                  <c:v>2.35</c:v>
                </c:pt>
                <c:pt idx="317">
                  <c:v>2.35</c:v>
                </c:pt>
                <c:pt idx="318">
                  <c:v>2.35</c:v>
                </c:pt>
                <c:pt idx="319">
                  <c:v>2.35</c:v>
                </c:pt>
                <c:pt idx="320">
                  <c:v>2.35</c:v>
                </c:pt>
                <c:pt idx="321">
                  <c:v>2.35</c:v>
                </c:pt>
                <c:pt idx="322">
                  <c:v>2.35</c:v>
                </c:pt>
                <c:pt idx="323">
                  <c:v>2.35</c:v>
                </c:pt>
                <c:pt idx="324">
                  <c:v>2.35</c:v>
                </c:pt>
                <c:pt idx="325">
                  <c:v>2.35</c:v>
                </c:pt>
                <c:pt idx="326">
                  <c:v>2.35</c:v>
                </c:pt>
                <c:pt idx="327">
                  <c:v>2.35</c:v>
                </c:pt>
                <c:pt idx="328">
                  <c:v>2.35</c:v>
                </c:pt>
                <c:pt idx="329">
                  <c:v>2.35</c:v>
                </c:pt>
                <c:pt idx="330">
                  <c:v>2.35</c:v>
                </c:pt>
                <c:pt idx="331">
                  <c:v>2.35</c:v>
                </c:pt>
                <c:pt idx="332">
                  <c:v>2.35</c:v>
                </c:pt>
                <c:pt idx="333">
                  <c:v>2.35</c:v>
                </c:pt>
                <c:pt idx="334">
                  <c:v>2.35</c:v>
                </c:pt>
                <c:pt idx="335">
                  <c:v>2.35</c:v>
                </c:pt>
                <c:pt idx="336">
                  <c:v>2.35</c:v>
                </c:pt>
                <c:pt idx="337">
                  <c:v>2.35</c:v>
                </c:pt>
                <c:pt idx="338">
                  <c:v>2.35</c:v>
                </c:pt>
                <c:pt idx="339">
                  <c:v>2.35</c:v>
                </c:pt>
                <c:pt idx="340">
                  <c:v>2.35</c:v>
                </c:pt>
                <c:pt idx="341">
                  <c:v>2.35</c:v>
                </c:pt>
                <c:pt idx="342">
                  <c:v>2.35</c:v>
                </c:pt>
                <c:pt idx="343">
                  <c:v>2.35</c:v>
                </c:pt>
                <c:pt idx="344">
                  <c:v>2.35</c:v>
                </c:pt>
                <c:pt idx="345">
                  <c:v>2.35</c:v>
                </c:pt>
                <c:pt idx="346">
                  <c:v>2.35</c:v>
                </c:pt>
                <c:pt idx="347">
                  <c:v>2.35</c:v>
                </c:pt>
                <c:pt idx="348">
                  <c:v>2.35</c:v>
                </c:pt>
                <c:pt idx="349">
                  <c:v>2.35</c:v>
                </c:pt>
                <c:pt idx="350">
                  <c:v>2.35</c:v>
                </c:pt>
                <c:pt idx="351">
                  <c:v>2.35</c:v>
                </c:pt>
                <c:pt idx="352">
                  <c:v>2.35</c:v>
                </c:pt>
                <c:pt idx="353">
                  <c:v>2.35</c:v>
                </c:pt>
                <c:pt idx="354">
                  <c:v>2.35</c:v>
                </c:pt>
                <c:pt idx="355">
                  <c:v>2.35</c:v>
                </c:pt>
                <c:pt idx="356">
                  <c:v>2.35</c:v>
                </c:pt>
                <c:pt idx="357">
                  <c:v>2.35</c:v>
                </c:pt>
                <c:pt idx="358">
                  <c:v>2.35</c:v>
                </c:pt>
                <c:pt idx="359">
                  <c:v>2.35</c:v>
                </c:pt>
                <c:pt idx="360">
                  <c:v>2.35</c:v>
                </c:pt>
                <c:pt idx="361">
                  <c:v>2.35</c:v>
                </c:pt>
                <c:pt idx="362">
                  <c:v>2.35</c:v>
                </c:pt>
                <c:pt idx="363">
                  <c:v>2.35</c:v>
                </c:pt>
                <c:pt idx="364">
                  <c:v>2.35</c:v>
                </c:pt>
                <c:pt idx="365">
                  <c:v>2.35</c:v>
                </c:pt>
                <c:pt idx="366">
                  <c:v>2.35</c:v>
                </c:pt>
                <c:pt idx="367">
                  <c:v>2.35</c:v>
                </c:pt>
                <c:pt idx="368">
                  <c:v>2.35</c:v>
                </c:pt>
                <c:pt idx="369">
                  <c:v>2.35</c:v>
                </c:pt>
                <c:pt idx="370">
                  <c:v>2.35</c:v>
                </c:pt>
                <c:pt idx="371">
                  <c:v>2.35</c:v>
                </c:pt>
                <c:pt idx="372">
                  <c:v>2.35</c:v>
                </c:pt>
                <c:pt idx="373">
                  <c:v>2.35</c:v>
                </c:pt>
                <c:pt idx="374">
                  <c:v>2.35</c:v>
                </c:pt>
                <c:pt idx="375">
                  <c:v>2.35</c:v>
                </c:pt>
                <c:pt idx="376">
                  <c:v>2.35</c:v>
                </c:pt>
                <c:pt idx="377">
                  <c:v>2.35</c:v>
                </c:pt>
                <c:pt idx="378">
                  <c:v>2.35</c:v>
                </c:pt>
                <c:pt idx="379">
                  <c:v>2.35</c:v>
                </c:pt>
                <c:pt idx="380">
                  <c:v>2.35</c:v>
                </c:pt>
                <c:pt idx="381">
                  <c:v>2.35</c:v>
                </c:pt>
                <c:pt idx="382">
                  <c:v>2.35</c:v>
                </c:pt>
                <c:pt idx="383">
                  <c:v>2.35</c:v>
                </c:pt>
                <c:pt idx="384">
                  <c:v>2.35</c:v>
                </c:pt>
                <c:pt idx="385">
                  <c:v>2.35</c:v>
                </c:pt>
                <c:pt idx="386">
                  <c:v>2.35</c:v>
                </c:pt>
                <c:pt idx="387">
                  <c:v>2.35</c:v>
                </c:pt>
                <c:pt idx="388">
                  <c:v>2.35</c:v>
                </c:pt>
                <c:pt idx="389">
                  <c:v>2.35</c:v>
                </c:pt>
                <c:pt idx="390">
                  <c:v>2.35</c:v>
                </c:pt>
                <c:pt idx="391">
                  <c:v>2.35</c:v>
                </c:pt>
                <c:pt idx="392">
                  <c:v>2.15</c:v>
                </c:pt>
                <c:pt idx="393">
                  <c:v>2</c:v>
                </c:pt>
                <c:pt idx="394">
                  <c:v>1.85</c:v>
                </c:pt>
                <c:pt idx="395">
                  <c:v>1.75</c:v>
                </c:pt>
                <c:pt idx="396">
                  <c:v>1.6</c:v>
                </c:pt>
                <c:pt idx="397">
                  <c:v>1.5</c:v>
                </c:pt>
                <c:pt idx="398">
                  <c:v>1.4</c:v>
                </c:pt>
                <c:pt idx="399">
                  <c:v>1.3</c:v>
                </c:pt>
                <c:pt idx="400">
                  <c:v>1.2</c:v>
                </c:pt>
                <c:pt idx="401">
                  <c:v>1.1000000000000001</c:v>
                </c:pt>
                <c:pt idx="402">
                  <c:v>1.05</c:v>
                </c:pt>
                <c:pt idx="403">
                  <c:v>0.95</c:v>
                </c:pt>
                <c:pt idx="404">
                  <c:v>0.9</c:v>
                </c:pt>
                <c:pt idx="405">
                  <c:v>0.8</c:v>
                </c:pt>
                <c:pt idx="406">
                  <c:v>0.75</c:v>
                </c:pt>
                <c:pt idx="407">
                  <c:v>0.7</c:v>
                </c:pt>
                <c:pt idx="408">
                  <c:v>0.65</c:v>
                </c:pt>
                <c:pt idx="409">
                  <c:v>0.6</c:v>
                </c:pt>
                <c:pt idx="410">
                  <c:v>0.55000000000000004</c:v>
                </c:pt>
                <c:pt idx="411">
                  <c:v>0.5</c:v>
                </c:pt>
                <c:pt idx="412">
                  <c:v>0.5</c:v>
                </c:pt>
                <c:pt idx="413">
                  <c:v>0.45</c:v>
                </c:pt>
                <c:pt idx="414">
                  <c:v>0.4</c:v>
                </c:pt>
                <c:pt idx="415">
                  <c:v>0.4</c:v>
                </c:pt>
                <c:pt idx="416">
                  <c:v>0.35</c:v>
                </c:pt>
                <c:pt idx="417">
                  <c:v>0.35</c:v>
                </c:pt>
                <c:pt idx="418">
                  <c:v>0.3</c:v>
                </c:pt>
                <c:pt idx="419">
                  <c:v>0.3</c:v>
                </c:pt>
                <c:pt idx="420">
                  <c:v>0.25</c:v>
                </c:pt>
                <c:pt idx="421">
                  <c:v>0.25</c:v>
                </c:pt>
                <c:pt idx="422">
                  <c:v>0.25</c:v>
                </c:pt>
                <c:pt idx="423">
                  <c:v>0.2</c:v>
                </c:pt>
                <c:pt idx="424">
                  <c:v>0.2</c:v>
                </c:pt>
                <c:pt idx="425">
                  <c:v>0.2</c:v>
                </c:pt>
                <c:pt idx="426">
                  <c:v>0.15</c:v>
                </c:pt>
                <c:pt idx="427">
                  <c:v>0.15</c:v>
                </c:pt>
                <c:pt idx="428">
                  <c:v>0.15</c:v>
                </c:pt>
                <c:pt idx="429">
                  <c:v>0.15</c:v>
                </c:pt>
                <c:pt idx="430">
                  <c:v>0.15</c:v>
                </c:pt>
                <c:pt idx="431">
                  <c:v>0.1</c:v>
                </c:pt>
                <c:pt idx="432">
                  <c:v>0.1</c:v>
                </c:pt>
                <c:pt idx="433">
                  <c:v>0.1</c:v>
                </c:pt>
                <c:pt idx="434">
                  <c:v>0.1</c:v>
                </c:pt>
                <c:pt idx="435">
                  <c:v>0.1</c:v>
                </c:pt>
                <c:pt idx="436">
                  <c:v>0.1</c:v>
                </c:pt>
                <c:pt idx="437">
                  <c:v>0.05</c:v>
                </c:pt>
                <c:pt idx="438">
                  <c:v>0.05</c:v>
                </c:pt>
                <c:pt idx="439">
                  <c:v>0.05</c:v>
                </c:pt>
                <c:pt idx="440">
                  <c:v>0.05</c:v>
                </c:pt>
                <c:pt idx="441">
                  <c:v>0.05</c:v>
                </c:pt>
                <c:pt idx="442">
                  <c:v>0.05</c:v>
                </c:pt>
                <c:pt idx="443">
                  <c:v>0.05</c:v>
                </c:pt>
                <c:pt idx="444">
                  <c:v>0.05</c:v>
                </c:pt>
                <c:pt idx="445">
                  <c:v>0.05</c:v>
                </c:pt>
                <c:pt idx="446">
                  <c:v>0.05</c:v>
                </c:pt>
                <c:pt idx="447">
                  <c:v>0.05</c:v>
                </c:pt>
                <c:pt idx="448">
                  <c:v>0.05</c:v>
                </c:pt>
                <c:pt idx="449">
                  <c:v>0.05</c:v>
                </c:pt>
                <c:pt idx="450">
                  <c:v>0.05</c:v>
                </c:pt>
                <c:pt idx="451">
                  <c:v>0.05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AE-4D11-B15D-6DCDC0B62E8E}"/>
            </c:ext>
          </c:extLst>
        </c:ser>
        <c:ser>
          <c:idx val="3"/>
          <c:order val="3"/>
          <c:tx>
            <c:v>R=50k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List1!$B$2:$B$502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List1!$F$2:$F$502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0.3</c:v>
                </c:pt>
                <c:pt idx="72">
                  <c:v>0.6</c:v>
                </c:pt>
                <c:pt idx="73">
                  <c:v>0.85</c:v>
                </c:pt>
                <c:pt idx="74">
                  <c:v>1.1499999999999999</c:v>
                </c:pt>
                <c:pt idx="75">
                  <c:v>1.4</c:v>
                </c:pt>
                <c:pt idx="76">
                  <c:v>1.6</c:v>
                </c:pt>
                <c:pt idx="77">
                  <c:v>1.75</c:v>
                </c:pt>
                <c:pt idx="78">
                  <c:v>1.95</c:v>
                </c:pt>
                <c:pt idx="79">
                  <c:v>2.0499999999999998</c:v>
                </c:pt>
                <c:pt idx="80">
                  <c:v>2.2000000000000002</c:v>
                </c:pt>
                <c:pt idx="81">
                  <c:v>2.2999999999999998</c:v>
                </c:pt>
                <c:pt idx="82">
                  <c:v>2.35</c:v>
                </c:pt>
                <c:pt idx="83">
                  <c:v>2.4500000000000002</c:v>
                </c:pt>
                <c:pt idx="84">
                  <c:v>2.5</c:v>
                </c:pt>
                <c:pt idx="85">
                  <c:v>2.5499999999999998</c:v>
                </c:pt>
                <c:pt idx="86">
                  <c:v>2.6</c:v>
                </c:pt>
                <c:pt idx="87">
                  <c:v>2.65</c:v>
                </c:pt>
                <c:pt idx="88">
                  <c:v>2.7</c:v>
                </c:pt>
                <c:pt idx="89">
                  <c:v>2.75</c:v>
                </c:pt>
                <c:pt idx="90">
                  <c:v>2.75</c:v>
                </c:pt>
                <c:pt idx="91">
                  <c:v>2.8</c:v>
                </c:pt>
                <c:pt idx="92">
                  <c:v>2.8</c:v>
                </c:pt>
                <c:pt idx="93">
                  <c:v>2.8</c:v>
                </c:pt>
                <c:pt idx="94">
                  <c:v>2.85</c:v>
                </c:pt>
                <c:pt idx="95">
                  <c:v>2.85</c:v>
                </c:pt>
                <c:pt idx="96">
                  <c:v>2.85</c:v>
                </c:pt>
                <c:pt idx="97">
                  <c:v>2.85</c:v>
                </c:pt>
                <c:pt idx="98">
                  <c:v>2.85</c:v>
                </c:pt>
                <c:pt idx="99">
                  <c:v>2.85</c:v>
                </c:pt>
                <c:pt idx="100">
                  <c:v>2.9</c:v>
                </c:pt>
                <c:pt idx="101">
                  <c:v>2.9</c:v>
                </c:pt>
                <c:pt idx="102">
                  <c:v>2.9</c:v>
                </c:pt>
                <c:pt idx="103">
                  <c:v>2.9</c:v>
                </c:pt>
                <c:pt idx="104">
                  <c:v>2.9</c:v>
                </c:pt>
                <c:pt idx="105">
                  <c:v>2.9</c:v>
                </c:pt>
                <c:pt idx="106">
                  <c:v>2.9</c:v>
                </c:pt>
                <c:pt idx="107">
                  <c:v>2.9</c:v>
                </c:pt>
                <c:pt idx="108">
                  <c:v>2.9</c:v>
                </c:pt>
                <c:pt idx="109">
                  <c:v>2.9</c:v>
                </c:pt>
                <c:pt idx="110">
                  <c:v>2.9</c:v>
                </c:pt>
                <c:pt idx="111">
                  <c:v>2.9</c:v>
                </c:pt>
                <c:pt idx="112">
                  <c:v>2.9</c:v>
                </c:pt>
                <c:pt idx="113">
                  <c:v>2.9</c:v>
                </c:pt>
                <c:pt idx="114">
                  <c:v>2.9</c:v>
                </c:pt>
                <c:pt idx="115">
                  <c:v>2.9</c:v>
                </c:pt>
                <c:pt idx="116">
                  <c:v>2.9</c:v>
                </c:pt>
                <c:pt idx="117">
                  <c:v>2.9</c:v>
                </c:pt>
                <c:pt idx="118">
                  <c:v>2.9</c:v>
                </c:pt>
                <c:pt idx="119">
                  <c:v>2.9</c:v>
                </c:pt>
                <c:pt idx="120">
                  <c:v>2.9</c:v>
                </c:pt>
                <c:pt idx="121">
                  <c:v>2.9</c:v>
                </c:pt>
                <c:pt idx="122">
                  <c:v>2.9</c:v>
                </c:pt>
                <c:pt idx="123">
                  <c:v>2.9</c:v>
                </c:pt>
                <c:pt idx="124">
                  <c:v>2.9</c:v>
                </c:pt>
                <c:pt idx="125">
                  <c:v>2.9</c:v>
                </c:pt>
                <c:pt idx="126">
                  <c:v>2.9</c:v>
                </c:pt>
                <c:pt idx="127">
                  <c:v>2.9</c:v>
                </c:pt>
                <c:pt idx="128">
                  <c:v>2.9</c:v>
                </c:pt>
                <c:pt idx="129">
                  <c:v>2.9</c:v>
                </c:pt>
                <c:pt idx="130">
                  <c:v>2.9</c:v>
                </c:pt>
                <c:pt idx="131">
                  <c:v>2.9</c:v>
                </c:pt>
                <c:pt idx="132">
                  <c:v>2.9</c:v>
                </c:pt>
                <c:pt idx="133">
                  <c:v>2.9</c:v>
                </c:pt>
                <c:pt idx="134">
                  <c:v>2.9</c:v>
                </c:pt>
                <c:pt idx="135">
                  <c:v>2.9</c:v>
                </c:pt>
                <c:pt idx="136">
                  <c:v>2.9</c:v>
                </c:pt>
                <c:pt idx="137">
                  <c:v>2.9</c:v>
                </c:pt>
                <c:pt idx="138">
                  <c:v>2.9</c:v>
                </c:pt>
                <c:pt idx="139">
                  <c:v>2.9</c:v>
                </c:pt>
                <c:pt idx="140">
                  <c:v>2.9</c:v>
                </c:pt>
                <c:pt idx="141">
                  <c:v>2.9</c:v>
                </c:pt>
                <c:pt idx="142">
                  <c:v>2.9</c:v>
                </c:pt>
                <c:pt idx="143">
                  <c:v>2.9</c:v>
                </c:pt>
                <c:pt idx="144">
                  <c:v>2.9</c:v>
                </c:pt>
                <c:pt idx="145">
                  <c:v>2.9</c:v>
                </c:pt>
                <c:pt idx="146">
                  <c:v>2.9</c:v>
                </c:pt>
                <c:pt idx="147">
                  <c:v>2.9</c:v>
                </c:pt>
                <c:pt idx="148">
                  <c:v>2.9</c:v>
                </c:pt>
                <c:pt idx="149">
                  <c:v>2.9</c:v>
                </c:pt>
                <c:pt idx="150">
                  <c:v>2.9</c:v>
                </c:pt>
                <c:pt idx="151">
                  <c:v>2.9</c:v>
                </c:pt>
                <c:pt idx="152">
                  <c:v>2.9</c:v>
                </c:pt>
                <c:pt idx="153">
                  <c:v>2.9</c:v>
                </c:pt>
                <c:pt idx="154">
                  <c:v>2.9</c:v>
                </c:pt>
                <c:pt idx="155">
                  <c:v>2.9</c:v>
                </c:pt>
                <c:pt idx="156">
                  <c:v>2.9</c:v>
                </c:pt>
                <c:pt idx="157">
                  <c:v>2.9</c:v>
                </c:pt>
                <c:pt idx="158">
                  <c:v>2.9</c:v>
                </c:pt>
                <c:pt idx="159">
                  <c:v>2.9</c:v>
                </c:pt>
                <c:pt idx="160">
                  <c:v>2.9</c:v>
                </c:pt>
                <c:pt idx="161">
                  <c:v>2.9</c:v>
                </c:pt>
                <c:pt idx="162">
                  <c:v>2.9</c:v>
                </c:pt>
                <c:pt idx="163">
                  <c:v>2.9</c:v>
                </c:pt>
                <c:pt idx="164">
                  <c:v>2.9</c:v>
                </c:pt>
                <c:pt idx="165">
                  <c:v>2.9</c:v>
                </c:pt>
                <c:pt idx="166">
                  <c:v>2.9</c:v>
                </c:pt>
                <c:pt idx="167">
                  <c:v>2.9</c:v>
                </c:pt>
                <c:pt idx="168">
                  <c:v>2.9</c:v>
                </c:pt>
                <c:pt idx="169">
                  <c:v>2.9</c:v>
                </c:pt>
                <c:pt idx="170">
                  <c:v>2.9</c:v>
                </c:pt>
                <c:pt idx="171">
                  <c:v>2.9</c:v>
                </c:pt>
                <c:pt idx="172">
                  <c:v>2.9</c:v>
                </c:pt>
                <c:pt idx="173">
                  <c:v>2.9</c:v>
                </c:pt>
                <c:pt idx="174">
                  <c:v>2.9</c:v>
                </c:pt>
                <c:pt idx="175">
                  <c:v>2.9</c:v>
                </c:pt>
                <c:pt idx="176">
                  <c:v>2.9</c:v>
                </c:pt>
                <c:pt idx="177">
                  <c:v>2.9</c:v>
                </c:pt>
                <c:pt idx="178">
                  <c:v>2.9</c:v>
                </c:pt>
                <c:pt idx="179">
                  <c:v>2.9</c:v>
                </c:pt>
                <c:pt idx="180">
                  <c:v>2.9</c:v>
                </c:pt>
                <c:pt idx="181">
                  <c:v>2.9</c:v>
                </c:pt>
                <c:pt idx="182">
                  <c:v>2.9</c:v>
                </c:pt>
                <c:pt idx="183">
                  <c:v>2.9</c:v>
                </c:pt>
                <c:pt idx="184">
                  <c:v>2.9</c:v>
                </c:pt>
                <c:pt idx="185">
                  <c:v>2.9</c:v>
                </c:pt>
                <c:pt idx="186">
                  <c:v>2.9</c:v>
                </c:pt>
                <c:pt idx="187">
                  <c:v>2.9</c:v>
                </c:pt>
                <c:pt idx="188">
                  <c:v>2.9</c:v>
                </c:pt>
                <c:pt idx="189">
                  <c:v>2.9</c:v>
                </c:pt>
                <c:pt idx="190">
                  <c:v>2.9</c:v>
                </c:pt>
                <c:pt idx="191">
                  <c:v>2.9</c:v>
                </c:pt>
                <c:pt idx="192">
                  <c:v>2.9</c:v>
                </c:pt>
                <c:pt idx="193">
                  <c:v>2.9</c:v>
                </c:pt>
                <c:pt idx="194">
                  <c:v>2.9</c:v>
                </c:pt>
                <c:pt idx="195">
                  <c:v>2.9</c:v>
                </c:pt>
                <c:pt idx="196">
                  <c:v>2.9</c:v>
                </c:pt>
                <c:pt idx="197">
                  <c:v>2.9</c:v>
                </c:pt>
                <c:pt idx="198">
                  <c:v>2.9</c:v>
                </c:pt>
                <c:pt idx="199">
                  <c:v>2.9</c:v>
                </c:pt>
                <c:pt idx="200">
                  <c:v>2.9</c:v>
                </c:pt>
                <c:pt idx="201">
                  <c:v>2.9</c:v>
                </c:pt>
                <c:pt idx="202">
                  <c:v>2.9</c:v>
                </c:pt>
                <c:pt idx="203">
                  <c:v>2.9</c:v>
                </c:pt>
                <c:pt idx="204">
                  <c:v>2.9</c:v>
                </c:pt>
                <c:pt idx="205">
                  <c:v>2.9</c:v>
                </c:pt>
                <c:pt idx="206">
                  <c:v>2.9</c:v>
                </c:pt>
                <c:pt idx="207">
                  <c:v>2.9</c:v>
                </c:pt>
                <c:pt idx="208">
                  <c:v>2.9</c:v>
                </c:pt>
                <c:pt idx="209">
                  <c:v>2.9</c:v>
                </c:pt>
                <c:pt idx="210">
                  <c:v>2.9</c:v>
                </c:pt>
                <c:pt idx="211">
                  <c:v>2.9</c:v>
                </c:pt>
                <c:pt idx="212">
                  <c:v>2.9</c:v>
                </c:pt>
                <c:pt idx="213">
                  <c:v>2.9</c:v>
                </c:pt>
                <c:pt idx="214">
                  <c:v>2.9</c:v>
                </c:pt>
                <c:pt idx="215">
                  <c:v>2.9</c:v>
                </c:pt>
                <c:pt idx="216">
                  <c:v>2.9</c:v>
                </c:pt>
                <c:pt idx="217">
                  <c:v>2.9</c:v>
                </c:pt>
                <c:pt idx="218">
                  <c:v>2.9</c:v>
                </c:pt>
                <c:pt idx="219">
                  <c:v>2.9</c:v>
                </c:pt>
                <c:pt idx="220">
                  <c:v>2.9</c:v>
                </c:pt>
                <c:pt idx="221">
                  <c:v>2.9</c:v>
                </c:pt>
                <c:pt idx="222">
                  <c:v>2.9</c:v>
                </c:pt>
                <c:pt idx="223">
                  <c:v>2.9</c:v>
                </c:pt>
                <c:pt idx="224">
                  <c:v>2.9</c:v>
                </c:pt>
                <c:pt idx="225">
                  <c:v>2.9</c:v>
                </c:pt>
                <c:pt idx="226">
                  <c:v>2.9</c:v>
                </c:pt>
                <c:pt idx="227">
                  <c:v>2.9</c:v>
                </c:pt>
                <c:pt idx="228">
                  <c:v>2.9</c:v>
                </c:pt>
                <c:pt idx="229">
                  <c:v>2.9</c:v>
                </c:pt>
                <c:pt idx="230">
                  <c:v>2.9</c:v>
                </c:pt>
                <c:pt idx="231">
                  <c:v>2.9</c:v>
                </c:pt>
                <c:pt idx="232">
                  <c:v>2.9</c:v>
                </c:pt>
                <c:pt idx="233">
                  <c:v>2.9</c:v>
                </c:pt>
                <c:pt idx="234">
                  <c:v>2.9</c:v>
                </c:pt>
                <c:pt idx="235">
                  <c:v>2.9</c:v>
                </c:pt>
                <c:pt idx="236">
                  <c:v>2.9</c:v>
                </c:pt>
                <c:pt idx="237">
                  <c:v>2.9</c:v>
                </c:pt>
                <c:pt idx="238">
                  <c:v>2.9</c:v>
                </c:pt>
                <c:pt idx="239">
                  <c:v>2.9</c:v>
                </c:pt>
                <c:pt idx="240">
                  <c:v>2.9</c:v>
                </c:pt>
                <c:pt idx="241">
                  <c:v>2.9</c:v>
                </c:pt>
                <c:pt idx="242">
                  <c:v>2.9</c:v>
                </c:pt>
                <c:pt idx="243">
                  <c:v>2.9</c:v>
                </c:pt>
                <c:pt idx="244">
                  <c:v>2.9</c:v>
                </c:pt>
                <c:pt idx="245">
                  <c:v>2.9</c:v>
                </c:pt>
                <c:pt idx="246">
                  <c:v>2.9</c:v>
                </c:pt>
                <c:pt idx="247">
                  <c:v>2.9</c:v>
                </c:pt>
                <c:pt idx="248">
                  <c:v>2.9</c:v>
                </c:pt>
                <c:pt idx="249">
                  <c:v>2.9</c:v>
                </c:pt>
                <c:pt idx="250">
                  <c:v>2.9</c:v>
                </c:pt>
                <c:pt idx="251">
                  <c:v>2.9</c:v>
                </c:pt>
                <c:pt idx="252">
                  <c:v>2.9</c:v>
                </c:pt>
                <c:pt idx="253">
                  <c:v>2.9</c:v>
                </c:pt>
                <c:pt idx="254">
                  <c:v>2.9</c:v>
                </c:pt>
                <c:pt idx="255">
                  <c:v>2.9</c:v>
                </c:pt>
                <c:pt idx="256">
                  <c:v>2.9</c:v>
                </c:pt>
                <c:pt idx="257">
                  <c:v>2.9</c:v>
                </c:pt>
                <c:pt idx="258">
                  <c:v>2.9</c:v>
                </c:pt>
                <c:pt idx="259">
                  <c:v>2.9</c:v>
                </c:pt>
                <c:pt idx="260">
                  <c:v>2.9</c:v>
                </c:pt>
                <c:pt idx="261">
                  <c:v>2.9</c:v>
                </c:pt>
                <c:pt idx="262">
                  <c:v>2.9</c:v>
                </c:pt>
                <c:pt idx="263">
                  <c:v>2.9</c:v>
                </c:pt>
                <c:pt idx="264">
                  <c:v>2.9</c:v>
                </c:pt>
                <c:pt idx="265">
                  <c:v>2.9</c:v>
                </c:pt>
                <c:pt idx="266">
                  <c:v>2.9</c:v>
                </c:pt>
                <c:pt idx="267">
                  <c:v>2.9</c:v>
                </c:pt>
                <c:pt idx="268">
                  <c:v>2.9</c:v>
                </c:pt>
                <c:pt idx="269">
                  <c:v>2.9</c:v>
                </c:pt>
                <c:pt idx="270">
                  <c:v>2.9</c:v>
                </c:pt>
                <c:pt idx="271">
                  <c:v>2.9</c:v>
                </c:pt>
                <c:pt idx="272">
                  <c:v>2.9</c:v>
                </c:pt>
                <c:pt idx="273">
                  <c:v>2.9</c:v>
                </c:pt>
                <c:pt idx="274">
                  <c:v>2.9</c:v>
                </c:pt>
                <c:pt idx="275">
                  <c:v>2.9</c:v>
                </c:pt>
                <c:pt idx="276">
                  <c:v>2.9</c:v>
                </c:pt>
                <c:pt idx="277">
                  <c:v>2.9</c:v>
                </c:pt>
                <c:pt idx="278">
                  <c:v>2.9</c:v>
                </c:pt>
                <c:pt idx="279">
                  <c:v>2.9</c:v>
                </c:pt>
                <c:pt idx="280">
                  <c:v>2.9</c:v>
                </c:pt>
                <c:pt idx="281">
                  <c:v>2.9</c:v>
                </c:pt>
                <c:pt idx="282">
                  <c:v>2.9</c:v>
                </c:pt>
                <c:pt idx="283">
                  <c:v>2.9</c:v>
                </c:pt>
                <c:pt idx="284">
                  <c:v>2.9</c:v>
                </c:pt>
                <c:pt idx="285">
                  <c:v>2.9</c:v>
                </c:pt>
                <c:pt idx="286">
                  <c:v>2.9</c:v>
                </c:pt>
                <c:pt idx="287">
                  <c:v>2.9</c:v>
                </c:pt>
                <c:pt idx="288">
                  <c:v>2.9</c:v>
                </c:pt>
                <c:pt idx="289">
                  <c:v>2.9</c:v>
                </c:pt>
                <c:pt idx="290">
                  <c:v>2.9</c:v>
                </c:pt>
                <c:pt idx="291">
                  <c:v>2.9</c:v>
                </c:pt>
                <c:pt idx="292">
                  <c:v>2.9</c:v>
                </c:pt>
                <c:pt idx="293">
                  <c:v>2.9</c:v>
                </c:pt>
                <c:pt idx="294">
                  <c:v>2.9</c:v>
                </c:pt>
                <c:pt idx="295">
                  <c:v>2.9</c:v>
                </c:pt>
                <c:pt idx="296">
                  <c:v>2.9</c:v>
                </c:pt>
                <c:pt idx="297">
                  <c:v>2.9</c:v>
                </c:pt>
                <c:pt idx="298">
                  <c:v>2.9</c:v>
                </c:pt>
                <c:pt idx="299">
                  <c:v>2.9</c:v>
                </c:pt>
                <c:pt idx="300">
                  <c:v>2.9</c:v>
                </c:pt>
                <c:pt idx="301">
                  <c:v>2.9</c:v>
                </c:pt>
                <c:pt idx="302">
                  <c:v>2.9</c:v>
                </c:pt>
                <c:pt idx="303">
                  <c:v>2.9</c:v>
                </c:pt>
                <c:pt idx="304">
                  <c:v>2.9</c:v>
                </c:pt>
                <c:pt idx="305">
                  <c:v>2.9</c:v>
                </c:pt>
                <c:pt idx="306">
                  <c:v>2.9</c:v>
                </c:pt>
                <c:pt idx="307">
                  <c:v>2.9</c:v>
                </c:pt>
                <c:pt idx="308">
                  <c:v>2.9</c:v>
                </c:pt>
                <c:pt idx="309">
                  <c:v>2.9</c:v>
                </c:pt>
                <c:pt idx="310">
                  <c:v>2.9</c:v>
                </c:pt>
                <c:pt idx="311">
                  <c:v>2.9</c:v>
                </c:pt>
                <c:pt idx="312">
                  <c:v>2.9</c:v>
                </c:pt>
                <c:pt idx="313">
                  <c:v>2.9</c:v>
                </c:pt>
                <c:pt idx="314">
                  <c:v>2.9</c:v>
                </c:pt>
                <c:pt idx="315">
                  <c:v>2.9</c:v>
                </c:pt>
                <c:pt idx="316">
                  <c:v>2.9</c:v>
                </c:pt>
                <c:pt idx="317">
                  <c:v>2.9</c:v>
                </c:pt>
                <c:pt idx="318">
                  <c:v>2.9</c:v>
                </c:pt>
                <c:pt idx="319">
                  <c:v>2.9</c:v>
                </c:pt>
                <c:pt idx="320">
                  <c:v>2.9</c:v>
                </c:pt>
                <c:pt idx="321">
                  <c:v>2.9</c:v>
                </c:pt>
                <c:pt idx="322">
                  <c:v>2.9</c:v>
                </c:pt>
                <c:pt idx="323">
                  <c:v>2.9</c:v>
                </c:pt>
                <c:pt idx="324">
                  <c:v>2.9</c:v>
                </c:pt>
                <c:pt idx="325">
                  <c:v>2.9</c:v>
                </c:pt>
                <c:pt idx="326">
                  <c:v>2.9</c:v>
                </c:pt>
                <c:pt idx="327">
                  <c:v>2.9</c:v>
                </c:pt>
                <c:pt idx="328">
                  <c:v>2.9</c:v>
                </c:pt>
                <c:pt idx="329">
                  <c:v>2.9</c:v>
                </c:pt>
                <c:pt idx="330">
                  <c:v>2.9</c:v>
                </c:pt>
                <c:pt idx="331">
                  <c:v>2.9</c:v>
                </c:pt>
                <c:pt idx="332">
                  <c:v>2.9</c:v>
                </c:pt>
                <c:pt idx="333">
                  <c:v>2.9</c:v>
                </c:pt>
                <c:pt idx="334">
                  <c:v>2.9</c:v>
                </c:pt>
                <c:pt idx="335">
                  <c:v>2.9</c:v>
                </c:pt>
                <c:pt idx="336">
                  <c:v>2.9</c:v>
                </c:pt>
                <c:pt idx="337">
                  <c:v>2.9</c:v>
                </c:pt>
                <c:pt idx="338">
                  <c:v>2.9</c:v>
                </c:pt>
                <c:pt idx="339">
                  <c:v>2.9</c:v>
                </c:pt>
                <c:pt idx="340">
                  <c:v>2.9</c:v>
                </c:pt>
                <c:pt idx="341">
                  <c:v>2.9</c:v>
                </c:pt>
                <c:pt idx="342">
                  <c:v>2.9</c:v>
                </c:pt>
                <c:pt idx="343">
                  <c:v>2.9</c:v>
                </c:pt>
                <c:pt idx="344">
                  <c:v>2.9</c:v>
                </c:pt>
                <c:pt idx="345">
                  <c:v>2.9</c:v>
                </c:pt>
                <c:pt idx="346">
                  <c:v>2.9</c:v>
                </c:pt>
                <c:pt idx="347">
                  <c:v>2.9</c:v>
                </c:pt>
                <c:pt idx="348">
                  <c:v>2.9</c:v>
                </c:pt>
                <c:pt idx="349">
                  <c:v>2.9</c:v>
                </c:pt>
                <c:pt idx="350">
                  <c:v>2.9</c:v>
                </c:pt>
                <c:pt idx="351">
                  <c:v>2.9</c:v>
                </c:pt>
                <c:pt idx="352">
                  <c:v>2.9</c:v>
                </c:pt>
                <c:pt idx="353">
                  <c:v>2.9</c:v>
                </c:pt>
                <c:pt idx="354">
                  <c:v>2.9</c:v>
                </c:pt>
                <c:pt idx="355">
                  <c:v>2.9</c:v>
                </c:pt>
                <c:pt idx="356">
                  <c:v>2.9</c:v>
                </c:pt>
                <c:pt idx="357">
                  <c:v>2.9</c:v>
                </c:pt>
                <c:pt idx="358">
                  <c:v>2.9</c:v>
                </c:pt>
                <c:pt idx="359">
                  <c:v>2.9</c:v>
                </c:pt>
                <c:pt idx="360">
                  <c:v>2.9</c:v>
                </c:pt>
                <c:pt idx="361">
                  <c:v>2.9</c:v>
                </c:pt>
                <c:pt idx="362">
                  <c:v>2.9</c:v>
                </c:pt>
                <c:pt idx="363">
                  <c:v>2.9</c:v>
                </c:pt>
                <c:pt idx="364">
                  <c:v>2.9</c:v>
                </c:pt>
                <c:pt idx="365">
                  <c:v>2.9</c:v>
                </c:pt>
                <c:pt idx="366">
                  <c:v>2.9</c:v>
                </c:pt>
                <c:pt idx="367">
                  <c:v>2.9</c:v>
                </c:pt>
                <c:pt idx="368">
                  <c:v>2.9</c:v>
                </c:pt>
                <c:pt idx="369">
                  <c:v>2.9</c:v>
                </c:pt>
                <c:pt idx="370">
                  <c:v>2.9</c:v>
                </c:pt>
                <c:pt idx="371">
                  <c:v>2.9</c:v>
                </c:pt>
                <c:pt idx="372">
                  <c:v>2.9</c:v>
                </c:pt>
                <c:pt idx="373">
                  <c:v>2.9</c:v>
                </c:pt>
                <c:pt idx="374">
                  <c:v>2.9</c:v>
                </c:pt>
                <c:pt idx="375">
                  <c:v>2.9</c:v>
                </c:pt>
                <c:pt idx="376">
                  <c:v>2.9</c:v>
                </c:pt>
                <c:pt idx="377">
                  <c:v>2.9</c:v>
                </c:pt>
                <c:pt idx="378">
                  <c:v>2.9</c:v>
                </c:pt>
                <c:pt idx="379">
                  <c:v>2.9</c:v>
                </c:pt>
                <c:pt idx="380">
                  <c:v>2.9</c:v>
                </c:pt>
                <c:pt idx="381">
                  <c:v>2.9</c:v>
                </c:pt>
                <c:pt idx="382">
                  <c:v>2.9</c:v>
                </c:pt>
                <c:pt idx="383">
                  <c:v>2.9</c:v>
                </c:pt>
                <c:pt idx="384">
                  <c:v>2.9</c:v>
                </c:pt>
                <c:pt idx="385">
                  <c:v>2.9</c:v>
                </c:pt>
                <c:pt idx="386">
                  <c:v>2.9</c:v>
                </c:pt>
                <c:pt idx="387">
                  <c:v>2.9</c:v>
                </c:pt>
                <c:pt idx="388">
                  <c:v>2.9</c:v>
                </c:pt>
                <c:pt idx="389">
                  <c:v>2.9</c:v>
                </c:pt>
                <c:pt idx="390">
                  <c:v>2.9</c:v>
                </c:pt>
                <c:pt idx="391">
                  <c:v>2.9</c:v>
                </c:pt>
                <c:pt idx="392">
                  <c:v>2.5499999999999998</c:v>
                </c:pt>
                <c:pt idx="393">
                  <c:v>2.2000000000000002</c:v>
                </c:pt>
                <c:pt idx="394">
                  <c:v>1.9</c:v>
                </c:pt>
                <c:pt idx="395">
                  <c:v>1.65</c:v>
                </c:pt>
                <c:pt idx="396">
                  <c:v>1.4</c:v>
                </c:pt>
                <c:pt idx="397">
                  <c:v>1.2</c:v>
                </c:pt>
                <c:pt idx="398">
                  <c:v>1.05</c:v>
                </c:pt>
                <c:pt idx="399">
                  <c:v>0.9</c:v>
                </c:pt>
                <c:pt idx="400">
                  <c:v>0.75</c:v>
                </c:pt>
                <c:pt idx="401">
                  <c:v>0.65</c:v>
                </c:pt>
                <c:pt idx="402">
                  <c:v>0.55000000000000004</c:v>
                </c:pt>
                <c:pt idx="403">
                  <c:v>0.5</c:v>
                </c:pt>
                <c:pt idx="404">
                  <c:v>0.45</c:v>
                </c:pt>
                <c:pt idx="405">
                  <c:v>0.35</c:v>
                </c:pt>
                <c:pt idx="406">
                  <c:v>0.3</c:v>
                </c:pt>
                <c:pt idx="407">
                  <c:v>0.25</c:v>
                </c:pt>
                <c:pt idx="408">
                  <c:v>0.25</c:v>
                </c:pt>
                <c:pt idx="409">
                  <c:v>0.2</c:v>
                </c:pt>
                <c:pt idx="410">
                  <c:v>0.2</c:v>
                </c:pt>
                <c:pt idx="411">
                  <c:v>0.15</c:v>
                </c:pt>
                <c:pt idx="412">
                  <c:v>0.15</c:v>
                </c:pt>
                <c:pt idx="413">
                  <c:v>0.1</c:v>
                </c:pt>
                <c:pt idx="414">
                  <c:v>0.1</c:v>
                </c:pt>
                <c:pt idx="415">
                  <c:v>0.1</c:v>
                </c:pt>
                <c:pt idx="416">
                  <c:v>0.05</c:v>
                </c:pt>
                <c:pt idx="417">
                  <c:v>0.05</c:v>
                </c:pt>
                <c:pt idx="418">
                  <c:v>0.05</c:v>
                </c:pt>
                <c:pt idx="419">
                  <c:v>0.05</c:v>
                </c:pt>
                <c:pt idx="420">
                  <c:v>0.05</c:v>
                </c:pt>
                <c:pt idx="421">
                  <c:v>0.05</c:v>
                </c:pt>
                <c:pt idx="422">
                  <c:v>0.05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AE-4D11-B15D-6DCDC0B62E8E}"/>
            </c:ext>
          </c:extLst>
        </c:ser>
        <c:ser>
          <c:idx val="4"/>
          <c:order val="4"/>
          <c:tx>
            <c:v>R=100k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List1!$B$2:$B$502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List1!$G$2:$G$502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0.3</c:v>
                </c:pt>
                <c:pt idx="72">
                  <c:v>0.6</c:v>
                </c:pt>
                <c:pt idx="73">
                  <c:v>0.85</c:v>
                </c:pt>
                <c:pt idx="74">
                  <c:v>1.1499999999999999</c:v>
                </c:pt>
                <c:pt idx="75">
                  <c:v>1.4</c:v>
                </c:pt>
                <c:pt idx="76">
                  <c:v>1.65</c:v>
                </c:pt>
                <c:pt idx="77">
                  <c:v>1.9</c:v>
                </c:pt>
                <c:pt idx="78">
                  <c:v>2.15</c:v>
                </c:pt>
                <c:pt idx="79">
                  <c:v>2.4</c:v>
                </c:pt>
                <c:pt idx="80">
                  <c:v>2.6</c:v>
                </c:pt>
                <c:pt idx="81">
                  <c:v>2.75</c:v>
                </c:pt>
                <c:pt idx="82">
                  <c:v>2.85</c:v>
                </c:pt>
                <c:pt idx="83">
                  <c:v>2.9</c:v>
                </c:pt>
                <c:pt idx="84">
                  <c:v>3</c:v>
                </c:pt>
                <c:pt idx="85">
                  <c:v>3.05</c:v>
                </c:pt>
                <c:pt idx="86">
                  <c:v>3.05</c:v>
                </c:pt>
                <c:pt idx="87">
                  <c:v>3.1</c:v>
                </c:pt>
                <c:pt idx="88">
                  <c:v>3.1</c:v>
                </c:pt>
                <c:pt idx="89">
                  <c:v>3.15</c:v>
                </c:pt>
                <c:pt idx="90">
                  <c:v>3.15</c:v>
                </c:pt>
                <c:pt idx="91">
                  <c:v>3.15</c:v>
                </c:pt>
                <c:pt idx="92">
                  <c:v>3.15</c:v>
                </c:pt>
                <c:pt idx="93">
                  <c:v>3.15</c:v>
                </c:pt>
                <c:pt idx="94">
                  <c:v>3.15</c:v>
                </c:pt>
                <c:pt idx="95">
                  <c:v>3.15</c:v>
                </c:pt>
                <c:pt idx="96">
                  <c:v>3.2</c:v>
                </c:pt>
                <c:pt idx="97">
                  <c:v>3.2</c:v>
                </c:pt>
                <c:pt idx="98">
                  <c:v>3.2</c:v>
                </c:pt>
                <c:pt idx="99">
                  <c:v>3.2</c:v>
                </c:pt>
                <c:pt idx="100">
                  <c:v>3.2</c:v>
                </c:pt>
                <c:pt idx="101">
                  <c:v>3.2</c:v>
                </c:pt>
                <c:pt idx="102">
                  <c:v>3.2</c:v>
                </c:pt>
                <c:pt idx="103">
                  <c:v>3.2</c:v>
                </c:pt>
                <c:pt idx="104">
                  <c:v>3.2</c:v>
                </c:pt>
                <c:pt idx="105">
                  <c:v>3.2</c:v>
                </c:pt>
                <c:pt idx="106">
                  <c:v>3.2</c:v>
                </c:pt>
                <c:pt idx="107">
                  <c:v>3.2</c:v>
                </c:pt>
                <c:pt idx="108">
                  <c:v>3.2</c:v>
                </c:pt>
                <c:pt idx="109">
                  <c:v>3.2</c:v>
                </c:pt>
                <c:pt idx="110">
                  <c:v>3.2</c:v>
                </c:pt>
                <c:pt idx="111">
                  <c:v>3.2</c:v>
                </c:pt>
                <c:pt idx="112">
                  <c:v>3.2</c:v>
                </c:pt>
                <c:pt idx="113">
                  <c:v>3.2</c:v>
                </c:pt>
                <c:pt idx="114">
                  <c:v>3.2</c:v>
                </c:pt>
                <c:pt idx="115">
                  <c:v>3.2</c:v>
                </c:pt>
                <c:pt idx="116">
                  <c:v>3.2</c:v>
                </c:pt>
                <c:pt idx="117">
                  <c:v>3.2</c:v>
                </c:pt>
                <c:pt idx="118">
                  <c:v>3.2</c:v>
                </c:pt>
                <c:pt idx="119">
                  <c:v>3.2</c:v>
                </c:pt>
                <c:pt idx="120">
                  <c:v>3.2</c:v>
                </c:pt>
                <c:pt idx="121">
                  <c:v>3.2</c:v>
                </c:pt>
                <c:pt idx="122">
                  <c:v>3.2</c:v>
                </c:pt>
                <c:pt idx="123">
                  <c:v>3.2</c:v>
                </c:pt>
                <c:pt idx="124">
                  <c:v>3.2</c:v>
                </c:pt>
                <c:pt idx="125">
                  <c:v>3.2</c:v>
                </c:pt>
                <c:pt idx="126">
                  <c:v>3.2</c:v>
                </c:pt>
                <c:pt idx="127">
                  <c:v>3.2</c:v>
                </c:pt>
                <c:pt idx="128">
                  <c:v>3.2</c:v>
                </c:pt>
                <c:pt idx="129">
                  <c:v>3.2</c:v>
                </c:pt>
                <c:pt idx="130">
                  <c:v>3.2</c:v>
                </c:pt>
                <c:pt idx="131">
                  <c:v>3.2</c:v>
                </c:pt>
                <c:pt idx="132">
                  <c:v>3.2</c:v>
                </c:pt>
                <c:pt idx="133">
                  <c:v>3.2</c:v>
                </c:pt>
                <c:pt idx="134">
                  <c:v>3.2</c:v>
                </c:pt>
                <c:pt idx="135">
                  <c:v>3.2</c:v>
                </c:pt>
                <c:pt idx="136">
                  <c:v>3.2</c:v>
                </c:pt>
                <c:pt idx="137">
                  <c:v>3.2</c:v>
                </c:pt>
                <c:pt idx="138">
                  <c:v>3.2</c:v>
                </c:pt>
                <c:pt idx="139">
                  <c:v>3.2</c:v>
                </c:pt>
                <c:pt idx="140">
                  <c:v>3.2</c:v>
                </c:pt>
                <c:pt idx="141">
                  <c:v>3.2</c:v>
                </c:pt>
                <c:pt idx="142">
                  <c:v>3.2</c:v>
                </c:pt>
                <c:pt idx="143">
                  <c:v>3.2</c:v>
                </c:pt>
                <c:pt idx="144">
                  <c:v>3.2</c:v>
                </c:pt>
                <c:pt idx="145">
                  <c:v>3.2</c:v>
                </c:pt>
                <c:pt idx="146">
                  <c:v>3.2</c:v>
                </c:pt>
                <c:pt idx="147">
                  <c:v>3.2</c:v>
                </c:pt>
                <c:pt idx="148">
                  <c:v>3.2</c:v>
                </c:pt>
                <c:pt idx="149">
                  <c:v>3.2</c:v>
                </c:pt>
                <c:pt idx="150">
                  <c:v>3.2</c:v>
                </c:pt>
                <c:pt idx="151">
                  <c:v>3.2</c:v>
                </c:pt>
                <c:pt idx="152">
                  <c:v>3.2</c:v>
                </c:pt>
                <c:pt idx="153">
                  <c:v>3.2</c:v>
                </c:pt>
                <c:pt idx="154">
                  <c:v>3.2</c:v>
                </c:pt>
                <c:pt idx="155">
                  <c:v>3.2</c:v>
                </c:pt>
                <c:pt idx="156">
                  <c:v>3.2</c:v>
                </c:pt>
                <c:pt idx="157">
                  <c:v>3.2</c:v>
                </c:pt>
                <c:pt idx="158">
                  <c:v>3.2</c:v>
                </c:pt>
                <c:pt idx="159">
                  <c:v>3.2</c:v>
                </c:pt>
                <c:pt idx="160">
                  <c:v>3.2</c:v>
                </c:pt>
                <c:pt idx="161">
                  <c:v>3.2</c:v>
                </c:pt>
                <c:pt idx="162">
                  <c:v>3.2</c:v>
                </c:pt>
                <c:pt idx="163">
                  <c:v>3.2</c:v>
                </c:pt>
                <c:pt idx="164">
                  <c:v>3.2</c:v>
                </c:pt>
                <c:pt idx="165">
                  <c:v>3.2</c:v>
                </c:pt>
                <c:pt idx="166">
                  <c:v>3.2</c:v>
                </c:pt>
                <c:pt idx="167">
                  <c:v>3.2</c:v>
                </c:pt>
                <c:pt idx="168">
                  <c:v>3.2</c:v>
                </c:pt>
                <c:pt idx="169">
                  <c:v>3.2</c:v>
                </c:pt>
                <c:pt idx="170">
                  <c:v>3.2</c:v>
                </c:pt>
                <c:pt idx="171">
                  <c:v>3.2</c:v>
                </c:pt>
                <c:pt idx="172">
                  <c:v>3.2</c:v>
                </c:pt>
                <c:pt idx="173">
                  <c:v>3.2</c:v>
                </c:pt>
                <c:pt idx="174">
                  <c:v>3.2</c:v>
                </c:pt>
                <c:pt idx="175">
                  <c:v>3.2</c:v>
                </c:pt>
                <c:pt idx="176">
                  <c:v>3.2</c:v>
                </c:pt>
                <c:pt idx="177">
                  <c:v>3.2</c:v>
                </c:pt>
                <c:pt idx="178">
                  <c:v>3.2</c:v>
                </c:pt>
                <c:pt idx="179">
                  <c:v>3.2</c:v>
                </c:pt>
                <c:pt idx="180">
                  <c:v>3.2</c:v>
                </c:pt>
                <c:pt idx="181">
                  <c:v>3.2</c:v>
                </c:pt>
                <c:pt idx="182">
                  <c:v>3.2</c:v>
                </c:pt>
                <c:pt idx="183">
                  <c:v>3.2</c:v>
                </c:pt>
                <c:pt idx="184">
                  <c:v>3.2</c:v>
                </c:pt>
                <c:pt idx="185">
                  <c:v>3.2</c:v>
                </c:pt>
                <c:pt idx="186">
                  <c:v>3.2</c:v>
                </c:pt>
                <c:pt idx="187">
                  <c:v>3.2</c:v>
                </c:pt>
                <c:pt idx="188">
                  <c:v>3.2</c:v>
                </c:pt>
                <c:pt idx="189">
                  <c:v>3.2</c:v>
                </c:pt>
                <c:pt idx="190">
                  <c:v>3.2</c:v>
                </c:pt>
                <c:pt idx="191">
                  <c:v>3.2</c:v>
                </c:pt>
                <c:pt idx="192">
                  <c:v>3.2</c:v>
                </c:pt>
                <c:pt idx="193">
                  <c:v>3.2</c:v>
                </c:pt>
                <c:pt idx="194">
                  <c:v>3.2</c:v>
                </c:pt>
                <c:pt idx="195">
                  <c:v>3.2</c:v>
                </c:pt>
                <c:pt idx="196">
                  <c:v>3.2</c:v>
                </c:pt>
                <c:pt idx="197">
                  <c:v>3.2</c:v>
                </c:pt>
                <c:pt idx="198">
                  <c:v>3.2</c:v>
                </c:pt>
                <c:pt idx="199">
                  <c:v>3.2</c:v>
                </c:pt>
                <c:pt idx="200">
                  <c:v>3.2</c:v>
                </c:pt>
                <c:pt idx="201">
                  <c:v>3.2</c:v>
                </c:pt>
                <c:pt idx="202">
                  <c:v>3.2</c:v>
                </c:pt>
                <c:pt idx="203">
                  <c:v>3.2</c:v>
                </c:pt>
                <c:pt idx="204">
                  <c:v>3.2</c:v>
                </c:pt>
                <c:pt idx="205">
                  <c:v>3.2</c:v>
                </c:pt>
                <c:pt idx="206">
                  <c:v>3.2</c:v>
                </c:pt>
                <c:pt idx="207">
                  <c:v>3.2</c:v>
                </c:pt>
                <c:pt idx="208">
                  <c:v>3.2</c:v>
                </c:pt>
                <c:pt idx="209">
                  <c:v>3.2</c:v>
                </c:pt>
                <c:pt idx="210">
                  <c:v>3.2</c:v>
                </c:pt>
                <c:pt idx="211">
                  <c:v>3.2</c:v>
                </c:pt>
                <c:pt idx="212">
                  <c:v>3.2</c:v>
                </c:pt>
                <c:pt idx="213">
                  <c:v>3.2</c:v>
                </c:pt>
                <c:pt idx="214">
                  <c:v>3.2</c:v>
                </c:pt>
                <c:pt idx="215">
                  <c:v>3.2</c:v>
                </c:pt>
                <c:pt idx="216">
                  <c:v>3.2</c:v>
                </c:pt>
                <c:pt idx="217">
                  <c:v>3.2</c:v>
                </c:pt>
                <c:pt idx="218">
                  <c:v>3.2</c:v>
                </c:pt>
                <c:pt idx="219">
                  <c:v>3.2</c:v>
                </c:pt>
                <c:pt idx="220">
                  <c:v>3.2</c:v>
                </c:pt>
                <c:pt idx="221">
                  <c:v>3.2</c:v>
                </c:pt>
                <c:pt idx="222">
                  <c:v>3.2</c:v>
                </c:pt>
                <c:pt idx="223">
                  <c:v>3.2</c:v>
                </c:pt>
                <c:pt idx="224">
                  <c:v>3.2</c:v>
                </c:pt>
                <c:pt idx="225">
                  <c:v>3.2</c:v>
                </c:pt>
                <c:pt idx="226">
                  <c:v>3.2</c:v>
                </c:pt>
                <c:pt idx="227">
                  <c:v>3.2</c:v>
                </c:pt>
                <c:pt idx="228">
                  <c:v>3.2</c:v>
                </c:pt>
                <c:pt idx="229">
                  <c:v>3.2</c:v>
                </c:pt>
                <c:pt idx="230">
                  <c:v>3.2</c:v>
                </c:pt>
                <c:pt idx="231">
                  <c:v>3.2</c:v>
                </c:pt>
                <c:pt idx="232">
                  <c:v>3.2</c:v>
                </c:pt>
                <c:pt idx="233">
                  <c:v>3.2</c:v>
                </c:pt>
                <c:pt idx="234">
                  <c:v>3.2</c:v>
                </c:pt>
                <c:pt idx="235">
                  <c:v>3.2</c:v>
                </c:pt>
                <c:pt idx="236">
                  <c:v>3.2</c:v>
                </c:pt>
                <c:pt idx="237">
                  <c:v>3.2</c:v>
                </c:pt>
                <c:pt idx="238">
                  <c:v>3.2</c:v>
                </c:pt>
                <c:pt idx="239">
                  <c:v>3.2</c:v>
                </c:pt>
                <c:pt idx="240">
                  <c:v>3.2</c:v>
                </c:pt>
                <c:pt idx="241">
                  <c:v>3.2</c:v>
                </c:pt>
                <c:pt idx="242">
                  <c:v>3.2</c:v>
                </c:pt>
                <c:pt idx="243">
                  <c:v>3.2</c:v>
                </c:pt>
                <c:pt idx="244">
                  <c:v>3.2</c:v>
                </c:pt>
                <c:pt idx="245">
                  <c:v>3.2</c:v>
                </c:pt>
                <c:pt idx="246">
                  <c:v>3.2</c:v>
                </c:pt>
                <c:pt idx="247">
                  <c:v>3.2</c:v>
                </c:pt>
                <c:pt idx="248">
                  <c:v>3.2</c:v>
                </c:pt>
                <c:pt idx="249">
                  <c:v>3.2</c:v>
                </c:pt>
                <c:pt idx="250">
                  <c:v>3.2</c:v>
                </c:pt>
                <c:pt idx="251">
                  <c:v>3.2</c:v>
                </c:pt>
                <c:pt idx="252">
                  <c:v>3.2</c:v>
                </c:pt>
                <c:pt idx="253">
                  <c:v>3.2</c:v>
                </c:pt>
                <c:pt idx="254">
                  <c:v>3.2</c:v>
                </c:pt>
                <c:pt idx="255">
                  <c:v>3.2</c:v>
                </c:pt>
                <c:pt idx="256">
                  <c:v>3.2</c:v>
                </c:pt>
                <c:pt idx="257">
                  <c:v>3.2</c:v>
                </c:pt>
                <c:pt idx="258">
                  <c:v>3.2</c:v>
                </c:pt>
                <c:pt idx="259">
                  <c:v>3.2</c:v>
                </c:pt>
                <c:pt idx="260">
                  <c:v>3.2</c:v>
                </c:pt>
                <c:pt idx="261">
                  <c:v>3.2</c:v>
                </c:pt>
                <c:pt idx="262">
                  <c:v>3.2</c:v>
                </c:pt>
                <c:pt idx="263">
                  <c:v>3.2</c:v>
                </c:pt>
                <c:pt idx="264">
                  <c:v>3.2</c:v>
                </c:pt>
                <c:pt idx="265">
                  <c:v>3.2</c:v>
                </c:pt>
                <c:pt idx="266">
                  <c:v>3.2</c:v>
                </c:pt>
                <c:pt idx="267">
                  <c:v>3.2</c:v>
                </c:pt>
                <c:pt idx="268">
                  <c:v>3.2</c:v>
                </c:pt>
                <c:pt idx="269">
                  <c:v>3.2</c:v>
                </c:pt>
                <c:pt idx="270">
                  <c:v>3.2</c:v>
                </c:pt>
                <c:pt idx="271">
                  <c:v>3.2</c:v>
                </c:pt>
                <c:pt idx="272">
                  <c:v>3.2</c:v>
                </c:pt>
                <c:pt idx="273">
                  <c:v>3.2</c:v>
                </c:pt>
                <c:pt idx="274">
                  <c:v>3.2</c:v>
                </c:pt>
                <c:pt idx="275">
                  <c:v>3.2</c:v>
                </c:pt>
                <c:pt idx="276">
                  <c:v>3.2</c:v>
                </c:pt>
                <c:pt idx="277">
                  <c:v>3.2</c:v>
                </c:pt>
                <c:pt idx="278">
                  <c:v>3.2</c:v>
                </c:pt>
                <c:pt idx="279">
                  <c:v>3.2</c:v>
                </c:pt>
                <c:pt idx="280">
                  <c:v>3.2</c:v>
                </c:pt>
                <c:pt idx="281">
                  <c:v>3.2</c:v>
                </c:pt>
                <c:pt idx="282">
                  <c:v>3.2</c:v>
                </c:pt>
                <c:pt idx="283">
                  <c:v>3.2</c:v>
                </c:pt>
                <c:pt idx="284">
                  <c:v>3.2</c:v>
                </c:pt>
                <c:pt idx="285">
                  <c:v>3.2</c:v>
                </c:pt>
                <c:pt idx="286">
                  <c:v>3.2</c:v>
                </c:pt>
                <c:pt idx="287">
                  <c:v>3.2</c:v>
                </c:pt>
                <c:pt idx="288">
                  <c:v>3.2</c:v>
                </c:pt>
                <c:pt idx="289">
                  <c:v>3.2</c:v>
                </c:pt>
                <c:pt idx="290">
                  <c:v>3.2</c:v>
                </c:pt>
                <c:pt idx="291">
                  <c:v>3.2</c:v>
                </c:pt>
                <c:pt idx="292">
                  <c:v>3.2</c:v>
                </c:pt>
                <c:pt idx="293">
                  <c:v>3.2</c:v>
                </c:pt>
                <c:pt idx="294">
                  <c:v>3.2</c:v>
                </c:pt>
                <c:pt idx="295">
                  <c:v>3.2</c:v>
                </c:pt>
                <c:pt idx="296">
                  <c:v>3.2</c:v>
                </c:pt>
                <c:pt idx="297">
                  <c:v>3.2</c:v>
                </c:pt>
                <c:pt idx="298">
                  <c:v>3.2</c:v>
                </c:pt>
                <c:pt idx="299">
                  <c:v>3.2</c:v>
                </c:pt>
                <c:pt idx="300">
                  <c:v>3.2</c:v>
                </c:pt>
                <c:pt idx="301">
                  <c:v>3.2</c:v>
                </c:pt>
                <c:pt idx="302">
                  <c:v>3.2</c:v>
                </c:pt>
                <c:pt idx="303">
                  <c:v>3.2</c:v>
                </c:pt>
                <c:pt idx="304">
                  <c:v>3.2</c:v>
                </c:pt>
                <c:pt idx="305">
                  <c:v>3.2</c:v>
                </c:pt>
                <c:pt idx="306">
                  <c:v>3.2</c:v>
                </c:pt>
                <c:pt idx="307">
                  <c:v>3.2</c:v>
                </c:pt>
                <c:pt idx="308">
                  <c:v>3.2</c:v>
                </c:pt>
                <c:pt idx="309">
                  <c:v>3.2</c:v>
                </c:pt>
                <c:pt idx="310">
                  <c:v>3.2</c:v>
                </c:pt>
                <c:pt idx="311">
                  <c:v>3.2</c:v>
                </c:pt>
                <c:pt idx="312">
                  <c:v>3.2</c:v>
                </c:pt>
                <c:pt idx="313">
                  <c:v>3.2</c:v>
                </c:pt>
                <c:pt idx="314">
                  <c:v>3.2</c:v>
                </c:pt>
                <c:pt idx="315">
                  <c:v>3.2</c:v>
                </c:pt>
                <c:pt idx="316">
                  <c:v>3.2</c:v>
                </c:pt>
                <c:pt idx="317">
                  <c:v>3.2</c:v>
                </c:pt>
                <c:pt idx="318">
                  <c:v>3.2</c:v>
                </c:pt>
                <c:pt idx="319">
                  <c:v>3.2</c:v>
                </c:pt>
                <c:pt idx="320">
                  <c:v>3.2</c:v>
                </c:pt>
                <c:pt idx="321">
                  <c:v>3.2</c:v>
                </c:pt>
                <c:pt idx="322">
                  <c:v>3.2</c:v>
                </c:pt>
                <c:pt idx="323">
                  <c:v>3.2</c:v>
                </c:pt>
                <c:pt idx="324">
                  <c:v>3.2</c:v>
                </c:pt>
                <c:pt idx="325">
                  <c:v>3.2</c:v>
                </c:pt>
                <c:pt idx="326">
                  <c:v>3.2</c:v>
                </c:pt>
                <c:pt idx="327">
                  <c:v>3.2</c:v>
                </c:pt>
                <c:pt idx="328">
                  <c:v>3.2</c:v>
                </c:pt>
                <c:pt idx="329">
                  <c:v>3.2</c:v>
                </c:pt>
                <c:pt idx="330">
                  <c:v>3.2</c:v>
                </c:pt>
                <c:pt idx="331">
                  <c:v>3.2</c:v>
                </c:pt>
                <c:pt idx="332">
                  <c:v>3.2</c:v>
                </c:pt>
                <c:pt idx="333">
                  <c:v>3.2</c:v>
                </c:pt>
                <c:pt idx="334">
                  <c:v>3.2</c:v>
                </c:pt>
                <c:pt idx="335">
                  <c:v>3.2</c:v>
                </c:pt>
                <c:pt idx="336">
                  <c:v>3.2</c:v>
                </c:pt>
                <c:pt idx="337">
                  <c:v>3.2</c:v>
                </c:pt>
                <c:pt idx="338">
                  <c:v>3.2</c:v>
                </c:pt>
                <c:pt idx="339">
                  <c:v>3.2</c:v>
                </c:pt>
                <c:pt idx="340">
                  <c:v>3.2</c:v>
                </c:pt>
                <c:pt idx="341">
                  <c:v>3.2</c:v>
                </c:pt>
                <c:pt idx="342">
                  <c:v>3.2</c:v>
                </c:pt>
                <c:pt idx="343">
                  <c:v>3.2</c:v>
                </c:pt>
                <c:pt idx="344">
                  <c:v>3.2</c:v>
                </c:pt>
                <c:pt idx="345">
                  <c:v>3.2</c:v>
                </c:pt>
                <c:pt idx="346">
                  <c:v>3.2</c:v>
                </c:pt>
                <c:pt idx="347">
                  <c:v>3.2</c:v>
                </c:pt>
                <c:pt idx="348">
                  <c:v>3.2</c:v>
                </c:pt>
                <c:pt idx="349">
                  <c:v>3.2</c:v>
                </c:pt>
                <c:pt idx="350">
                  <c:v>3.2</c:v>
                </c:pt>
                <c:pt idx="351">
                  <c:v>3.2</c:v>
                </c:pt>
                <c:pt idx="352">
                  <c:v>3.2</c:v>
                </c:pt>
                <c:pt idx="353">
                  <c:v>3.2</c:v>
                </c:pt>
                <c:pt idx="354">
                  <c:v>3.2</c:v>
                </c:pt>
                <c:pt idx="355">
                  <c:v>3.2</c:v>
                </c:pt>
                <c:pt idx="356">
                  <c:v>3.2</c:v>
                </c:pt>
                <c:pt idx="357">
                  <c:v>3.2</c:v>
                </c:pt>
                <c:pt idx="358">
                  <c:v>3.2</c:v>
                </c:pt>
                <c:pt idx="359">
                  <c:v>3.2</c:v>
                </c:pt>
                <c:pt idx="360">
                  <c:v>3.2</c:v>
                </c:pt>
                <c:pt idx="361">
                  <c:v>3.2</c:v>
                </c:pt>
                <c:pt idx="362">
                  <c:v>3.2</c:v>
                </c:pt>
                <c:pt idx="363">
                  <c:v>3.2</c:v>
                </c:pt>
                <c:pt idx="364">
                  <c:v>3.2</c:v>
                </c:pt>
                <c:pt idx="365">
                  <c:v>3.2</c:v>
                </c:pt>
                <c:pt idx="366">
                  <c:v>3.2</c:v>
                </c:pt>
                <c:pt idx="367">
                  <c:v>3.2</c:v>
                </c:pt>
                <c:pt idx="368">
                  <c:v>3.2</c:v>
                </c:pt>
                <c:pt idx="369">
                  <c:v>3.2</c:v>
                </c:pt>
                <c:pt idx="370">
                  <c:v>3.2</c:v>
                </c:pt>
                <c:pt idx="371">
                  <c:v>3.2</c:v>
                </c:pt>
                <c:pt idx="372">
                  <c:v>3.2</c:v>
                </c:pt>
                <c:pt idx="373">
                  <c:v>3.2</c:v>
                </c:pt>
                <c:pt idx="374">
                  <c:v>3.2</c:v>
                </c:pt>
                <c:pt idx="375">
                  <c:v>3.2</c:v>
                </c:pt>
                <c:pt idx="376">
                  <c:v>3.2</c:v>
                </c:pt>
                <c:pt idx="377">
                  <c:v>3.2</c:v>
                </c:pt>
                <c:pt idx="378">
                  <c:v>3.2</c:v>
                </c:pt>
                <c:pt idx="379">
                  <c:v>3.2</c:v>
                </c:pt>
                <c:pt idx="380">
                  <c:v>3.2</c:v>
                </c:pt>
                <c:pt idx="381">
                  <c:v>3.2</c:v>
                </c:pt>
                <c:pt idx="382">
                  <c:v>3.2</c:v>
                </c:pt>
                <c:pt idx="383">
                  <c:v>3.2</c:v>
                </c:pt>
                <c:pt idx="384">
                  <c:v>3.2</c:v>
                </c:pt>
                <c:pt idx="385">
                  <c:v>3.2</c:v>
                </c:pt>
                <c:pt idx="386">
                  <c:v>3.2</c:v>
                </c:pt>
                <c:pt idx="387">
                  <c:v>3.2</c:v>
                </c:pt>
                <c:pt idx="388">
                  <c:v>3.2</c:v>
                </c:pt>
                <c:pt idx="389">
                  <c:v>3.2</c:v>
                </c:pt>
                <c:pt idx="390">
                  <c:v>3.2</c:v>
                </c:pt>
                <c:pt idx="391">
                  <c:v>3.2</c:v>
                </c:pt>
                <c:pt idx="392">
                  <c:v>2.8</c:v>
                </c:pt>
                <c:pt idx="393">
                  <c:v>2.4500000000000002</c:v>
                </c:pt>
                <c:pt idx="394">
                  <c:v>2.1</c:v>
                </c:pt>
                <c:pt idx="395">
                  <c:v>1.75</c:v>
                </c:pt>
                <c:pt idx="396">
                  <c:v>1.4</c:v>
                </c:pt>
                <c:pt idx="397">
                  <c:v>1.05</c:v>
                </c:pt>
                <c:pt idx="398">
                  <c:v>0.8</c:v>
                </c:pt>
                <c:pt idx="399">
                  <c:v>0.6</c:v>
                </c:pt>
                <c:pt idx="400">
                  <c:v>0.45</c:v>
                </c:pt>
                <c:pt idx="401">
                  <c:v>0.35</c:v>
                </c:pt>
                <c:pt idx="402">
                  <c:v>0.25</c:v>
                </c:pt>
                <c:pt idx="403">
                  <c:v>0.2</c:v>
                </c:pt>
                <c:pt idx="404">
                  <c:v>0.15</c:v>
                </c:pt>
                <c:pt idx="405">
                  <c:v>0.1</c:v>
                </c:pt>
                <c:pt idx="406">
                  <c:v>0.1</c:v>
                </c:pt>
                <c:pt idx="407">
                  <c:v>0.05</c:v>
                </c:pt>
                <c:pt idx="408">
                  <c:v>0.05</c:v>
                </c:pt>
                <c:pt idx="409">
                  <c:v>0.05</c:v>
                </c:pt>
                <c:pt idx="410">
                  <c:v>0.05</c:v>
                </c:pt>
                <c:pt idx="411">
                  <c:v>0.05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AE-4D11-B15D-6DCDC0B62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021008"/>
        <c:axId val="296013808"/>
      </c:lineChart>
      <c:catAx>
        <c:axId val="29602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013808"/>
        <c:crosses val="autoZero"/>
        <c:auto val="1"/>
        <c:lblAlgn val="ctr"/>
        <c:lblOffset val="100"/>
        <c:noMultiLvlLbl val="0"/>
      </c:catAx>
      <c:valAx>
        <c:axId val="29601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02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Soustava</a:t>
            </a:r>
            <a:r>
              <a:rPr lang="en-GB" baseline="0"/>
              <a:t> T1 - </a:t>
            </a:r>
            <a:r>
              <a:rPr lang="cs-CZ"/>
              <a:t>I regulátor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skok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List1!$R$2:$R$502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List1!$S$2:$S$502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3.5</c:v>
                </c:pt>
                <c:pt idx="71">
                  <c:v>3.5</c:v>
                </c:pt>
                <c:pt idx="72">
                  <c:v>3.5</c:v>
                </c:pt>
                <c:pt idx="73">
                  <c:v>3.5</c:v>
                </c:pt>
                <c:pt idx="74">
                  <c:v>3.5</c:v>
                </c:pt>
                <c:pt idx="75">
                  <c:v>3.5</c:v>
                </c:pt>
                <c:pt idx="76">
                  <c:v>3.5</c:v>
                </c:pt>
                <c:pt idx="77">
                  <c:v>3.5</c:v>
                </c:pt>
                <c:pt idx="78">
                  <c:v>3.5</c:v>
                </c:pt>
                <c:pt idx="79">
                  <c:v>3.5</c:v>
                </c:pt>
                <c:pt idx="80">
                  <c:v>3.5</c:v>
                </c:pt>
                <c:pt idx="81">
                  <c:v>3.5</c:v>
                </c:pt>
                <c:pt idx="82">
                  <c:v>3.5</c:v>
                </c:pt>
                <c:pt idx="83">
                  <c:v>3.5</c:v>
                </c:pt>
                <c:pt idx="84">
                  <c:v>3.5</c:v>
                </c:pt>
                <c:pt idx="85">
                  <c:v>3.5</c:v>
                </c:pt>
                <c:pt idx="86">
                  <c:v>3.5</c:v>
                </c:pt>
                <c:pt idx="87">
                  <c:v>3.5</c:v>
                </c:pt>
                <c:pt idx="88">
                  <c:v>3.5</c:v>
                </c:pt>
                <c:pt idx="89">
                  <c:v>3.5</c:v>
                </c:pt>
                <c:pt idx="90">
                  <c:v>3.5</c:v>
                </c:pt>
                <c:pt idx="91">
                  <c:v>3.5</c:v>
                </c:pt>
                <c:pt idx="92">
                  <c:v>3.5</c:v>
                </c:pt>
                <c:pt idx="93">
                  <c:v>3.5</c:v>
                </c:pt>
                <c:pt idx="94">
                  <c:v>3.5</c:v>
                </c:pt>
                <c:pt idx="95">
                  <c:v>3.5</c:v>
                </c:pt>
                <c:pt idx="96">
                  <c:v>3.5</c:v>
                </c:pt>
                <c:pt idx="97">
                  <c:v>3.5</c:v>
                </c:pt>
                <c:pt idx="98">
                  <c:v>3.5</c:v>
                </c:pt>
                <c:pt idx="99">
                  <c:v>3.5</c:v>
                </c:pt>
                <c:pt idx="100">
                  <c:v>3.5</c:v>
                </c:pt>
                <c:pt idx="101">
                  <c:v>3.5</c:v>
                </c:pt>
                <c:pt idx="102">
                  <c:v>3.5</c:v>
                </c:pt>
                <c:pt idx="103">
                  <c:v>3.5</c:v>
                </c:pt>
                <c:pt idx="104">
                  <c:v>3.5</c:v>
                </c:pt>
                <c:pt idx="105">
                  <c:v>3.5</c:v>
                </c:pt>
                <c:pt idx="106">
                  <c:v>3.5</c:v>
                </c:pt>
                <c:pt idx="107">
                  <c:v>3.5</c:v>
                </c:pt>
                <c:pt idx="108">
                  <c:v>3.5</c:v>
                </c:pt>
                <c:pt idx="109">
                  <c:v>3.5</c:v>
                </c:pt>
                <c:pt idx="110">
                  <c:v>3.5</c:v>
                </c:pt>
                <c:pt idx="111">
                  <c:v>3.5</c:v>
                </c:pt>
                <c:pt idx="112">
                  <c:v>3.5</c:v>
                </c:pt>
                <c:pt idx="113">
                  <c:v>3.5</c:v>
                </c:pt>
                <c:pt idx="114">
                  <c:v>3.5</c:v>
                </c:pt>
                <c:pt idx="115">
                  <c:v>3.5</c:v>
                </c:pt>
                <c:pt idx="116">
                  <c:v>3.5</c:v>
                </c:pt>
                <c:pt idx="117">
                  <c:v>3.5</c:v>
                </c:pt>
                <c:pt idx="118">
                  <c:v>3.5</c:v>
                </c:pt>
                <c:pt idx="119">
                  <c:v>3.5</c:v>
                </c:pt>
                <c:pt idx="120">
                  <c:v>3.5</c:v>
                </c:pt>
                <c:pt idx="121">
                  <c:v>3.5</c:v>
                </c:pt>
                <c:pt idx="122">
                  <c:v>3.5</c:v>
                </c:pt>
                <c:pt idx="123">
                  <c:v>3.5</c:v>
                </c:pt>
                <c:pt idx="124">
                  <c:v>3.5</c:v>
                </c:pt>
                <c:pt idx="125">
                  <c:v>3.5</c:v>
                </c:pt>
                <c:pt idx="126">
                  <c:v>3.5</c:v>
                </c:pt>
                <c:pt idx="127">
                  <c:v>3.5</c:v>
                </c:pt>
                <c:pt idx="128">
                  <c:v>3.5</c:v>
                </c:pt>
                <c:pt idx="129">
                  <c:v>3.5</c:v>
                </c:pt>
                <c:pt idx="130">
                  <c:v>3.5</c:v>
                </c:pt>
                <c:pt idx="131">
                  <c:v>3.5</c:v>
                </c:pt>
                <c:pt idx="132">
                  <c:v>3.5</c:v>
                </c:pt>
                <c:pt idx="133">
                  <c:v>3.5</c:v>
                </c:pt>
                <c:pt idx="134">
                  <c:v>3.5</c:v>
                </c:pt>
                <c:pt idx="135">
                  <c:v>3.5</c:v>
                </c:pt>
                <c:pt idx="136">
                  <c:v>3.5</c:v>
                </c:pt>
                <c:pt idx="137">
                  <c:v>3.5</c:v>
                </c:pt>
                <c:pt idx="138">
                  <c:v>3.5</c:v>
                </c:pt>
                <c:pt idx="139">
                  <c:v>3.5</c:v>
                </c:pt>
                <c:pt idx="140">
                  <c:v>3.5</c:v>
                </c:pt>
                <c:pt idx="141">
                  <c:v>3.5</c:v>
                </c:pt>
                <c:pt idx="142">
                  <c:v>3.5</c:v>
                </c:pt>
                <c:pt idx="143">
                  <c:v>3.5</c:v>
                </c:pt>
                <c:pt idx="144">
                  <c:v>3.5</c:v>
                </c:pt>
                <c:pt idx="145">
                  <c:v>3.5</c:v>
                </c:pt>
                <c:pt idx="146">
                  <c:v>3.5</c:v>
                </c:pt>
                <c:pt idx="147">
                  <c:v>3.5</c:v>
                </c:pt>
                <c:pt idx="148">
                  <c:v>3.5</c:v>
                </c:pt>
                <c:pt idx="149">
                  <c:v>3.5</c:v>
                </c:pt>
                <c:pt idx="150">
                  <c:v>3.5</c:v>
                </c:pt>
                <c:pt idx="151">
                  <c:v>3.5</c:v>
                </c:pt>
                <c:pt idx="152">
                  <c:v>3.5</c:v>
                </c:pt>
                <c:pt idx="153">
                  <c:v>3.5</c:v>
                </c:pt>
                <c:pt idx="154">
                  <c:v>3.5</c:v>
                </c:pt>
                <c:pt idx="155">
                  <c:v>3.5</c:v>
                </c:pt>
                <c:pt idx="156">
                  <c:v>3.5</c:v>
                </c:pt>
                <c:pt idx="157">
                  <c:v>3.5</c:v>
                </c:pt>
                <c:pt idx="158">
                  <c:v>3.5</c:v>
                </c:pt>
                <c:pt idx="159">
                  <c:v>3.5</c:v>
                </c:pt>
                <c:pt idx="160">
                  <c:v>3.5</c:v>
                </c:pt>
                <c:pt idx="161">
                  <c:v>3.5</c:v>
                </c:pt>
                <c:pt idx="162">
                  <c:v>3.5</c:v>
                </c:pt>
                <c:pt idx="163">
                  <c:v>3.5</c:v>
                </c:pt>
                <c:pt idx="164">
                  <c:v>3.5</c:v>
                </c:pt>
                <c:pt idx="165">
                  <c:v>3.5</c:v>
                </c:pt>
                <c:pt idx="166">
                  <c:v>3.5</c:v>
                </c:pt>
                <c:pt idx="167">
                  <c:v>3.5</c:v>
                </c:pt>
                <c:pt idx="168">
                  <c:v>3.5</c:v>
                </c:pt>
                <c:pt idx="169">
                  <c:v>3.5</c:v>
                </c:pt>
                <c:pt idx="170">
                  <c:v>3.5</c:v>
                </c:pt>
                <c:pt idx="171">
                  <c:v>3.5</c:v>
                </c:pt>
                <c:pt idx="172">
                  <c:v>3.5</c:v>
                </c:pt>
                <c:pt idx="173">
                  <c:v>3.5</c:v>
                </c:pt>
                <c:pt idx="174">
                  <c:v>3.5</c:v>
                </c:pt>
                <c:pt idx="175">
                  <c:v>3.5</c:v>
                </c:pt>
                <c:pt idx="176">
                  <c:v>3.5</c:v>
                </c:pt>
                <c:pt idx="177">
                  <c:v>3.5</c:v>
                </c:pt>
                <c:pt idx="178">
                  <c:v>3.5</c:v>
                </c:pt>
                <c:pt idx="179">
                  <c:v>3.5</c:v>
                </c:pt>
                <c:pt idx="180">
                  <c:v>3.5</c:v>
                </c:pt>
                <c:pt idx="181">
                  <c:v>3.5</c:v>
                </c:pt>
                <c:pt idx="182">
                  <c:v>3.5</c:v>
                </c:pt>
                <c:pt idx="183">
                  <c:v>3.5</c:v>
                </c:pt>
                <c:pt idx="184">
                  <c:v>3.5</c:v>
                </c:pt>
                <c:pt idx="185">
                  <c:v>3.5</c:v>
                </c:pt>
                <c:pt idx="186">
                  <c:v>3.5</c:v>
                </c:pt>
                <c:pt idx="187">
                  <c:v>3.5</c:v>
                </c:pt>
                <c:pt idx="188">
                  <c:v>3.5</c:v>
                </c:pt>
                <c:pt idx="189">
                  <c:v>3.5</c:v>
                </c:pt>
                <c:pt idx="190">
                  <c:v>3.5</c:v>
                </c:pt>
                <c:pt idx="191">
                  <c:v>3.5</c:v>
                </c:pt>
                <c:pt idx="192">
                  <c:v>3.5</c:v>
                </c:pt>
                <c:pt idx="193">
                  <c:v>3.5</c:v>
                </c:pt>
                <c:pt idx="194">
                  <c:v>3.5</c:v>
                </c:pt>
                <c:pt idx="195">
                  <c:v>3.5</c:v>
                </c:pt>
                <c:pt idx="196">
                  <c:v>3.5</c:v>
                </c:pt>
                <c:pt idx="197">
                  <c:v>3.5</c:v>
                </c:pt>
                <c:pt idx="198">
                  <c:v>3.5</c:v>
                </c:pt>
                <c:pt idx="199">
                  <c:v>3.5</c:v>
                </c:pt>
                <c:pt idx="200">
                  <c:v>3.5</c:v>
                </c:pt>
                <c:pt idx="201">
                  <c:v>3.5</c:v>
                </c:pt>
                <c:pt idx="202">
                  <c:v>3.5</c:v>
                </c:pt>
                <c:pt idx="203">
                  <c:v>3.5</c:v>
                </c:pt>
                <c:pt idx="204">
                  <c:v>3.5</c:v>
                </c:pt>
                <c:pt idx="205">
                  <c:v>3.5</c:v>
                </c:pt>
                <c:pt idx="206">
                  <c:v>3.5</c:v>
                </c:pt>
                <c:pt idx="207">
                  <c:v>3.5</c:v>
                </c:pt>
                <c:pt idx="208">
                  <c:v>3.5</c:v>
                </c:pt>
                <c:pt idx="209">
                  <c:v>3.5</c:v>
                </c:pt>
                <c:pt idx="210">
                  <c:v>3.5</c:v>
                </c:pt>
                <c:pt idx="211">
                  <c:v>3.5</c:v>
                </c:pt>
                <c:pt idx="212">
                  <c:v>3.5</c:v>
                </c:pt>
                <c:pt idx="213">
                  <c:v>3.5</c:v>
                </c:pt>
                <c:pt idx="214">
                  <c:v>3.5</c:v>
                </c:pt>
                <c:pt idx="215">
                  <c:v>3.5</c:v>
                </c:pt>
                <c:pt idx="216">
                  <c:v>3.5</c:v>
                </c:pt>
                <c:pt idx="217">
                  <c:v>3.5</c:v>
                </c:pt>
                <c:pt idx="218">
                  <c:v>3.5</c:v>
                </c:pt>
                <c:pt idx="219">
                  <c:v>3.5</c:v>
                </c:pt>
                <c:pt idx="220">
                  <c:v>3.5</c:v>
                </c:pt>
                <c:pt idx="221">
                  <c:v>3.5</c:v>
                </c:pt>
                <c:pt idx="222">
                  <c:v>3.5</c:v>
                </c:pt>
                <c:pt idx="223">
                  <c:v>3.5</c:v>
                </c:pt>
                <c:pt idx="224">
                  <c:v>3.5</c:v>
                </c:pt>
                <c:pt idx="225">
                  <c:v>3.5</c:v>
                </c:pt>
                <c:pt idx="226">
                  <c:v>3.5</c:v>
                </c:pt>
                <c:pt idx="227">
                  <c:v>3.5</c:v>
                </c:pt>
                <c:pt idx="228">
                  <c:v>3.5</c:v>
                </c:pt>
                <c:pt idx="229">
                  <c:v>3.5</c:v>
                </c:pt>
                <c:pt idx="230">
                  <c:v>3.5</c:v>
                </c:pt>
                <c:pt idx="231">
                  <c:v>3.5</c:v>
                </c:pt>
                <c:pt idx="232">
                  <c:v>3.5</c:v>
                </c:pt>
                <c:pt idx="233">
                  <c:v>3.5</c:v>
                </c:pt>
                <c:pt idx="234">
                  <c:v>3.5</c:v>
                </c:pt>
                <c:pt idx="235">
                  <c:v>3.5</c:v>
                </c:pt>
                <c:pt idx="236">
                  <c:v>3.5</c:v>
                </c:pt>
                <c:pt idx="237">
                  <c:v>3.5</c:v>
                </c:pt>
                <c:pt idx="238">
                  <c:v>3.5</c:v>
                </c:pt>
                <c:pt idx="239">
                  <c:v>3.5</c:v>
                </c:pt>
                <c:pt idx="240">
                  <c:v>3.5</c:v>
                </c:pt>
                <c:pt idx="241">
                  <c:v>3.5</c:v>
                </c:pt>
                <c:pt idx="242">
                  <c:v>3.5</c:v>
                </c:pt>
                <c:pt idx="243">
                  <c:v>3.5</c:v>
                </c:pt>
                <c:pt idx="244">
                  <c:v>3.5</c:v>
                </c:pt>
                <c:pt idx="245">
                  <c:v>3.5</c:v>
                </c:pt>
                <c:pt idx="246">
                  <c:v>3.5</c:v>
                </c:pt>
                <c:pt idx="247">
                  <c:v>3.5</c:v>
                </c:pt>
                <c:pt idx="248">
                  <c:v>3.5</c:v>
                </c:pt>
                <c:pt idx="249">
                  <c:v>3.5</c:v>
                </c:pt>
                <c:pt idx="250">
                  <c:v>3.5</c:v>
                </c:pt>
                <c:pt idx="251">
                  <c:v>3.5</c:v>
                </c:pt>
                <c:pt idx="252">
                  <c:v>3.5</c:v>
                </c:pt>
                <c:pt idx="253">
                  <c:v>3.5</c:v>
                </c:pt>
                <c:pt idx="254">
                  <c:v>3.5</c:v>
                </c:pt>
                <c:pt idx="255">
                  <c:v>3.5</c:v>
                </c:pt>
                <c:pt idx="256">
                  <c:v>3.5</c:v>
                </c:pt>
                <c:pt idx="257">
                  <c:v>3.5</c:v>
                </c:pt>
                <c:pt idx="258">
                  <c:v>3.5</c:v>
                </c:pt>
                <c:pt idx="259">
                  <c:v>3.5</c:v>
                </c:pt>
                <c:pt idx="260">
                  <c:v>3.5</c:v>
                </c:pt>
                <c:pt idx="261">
                  <c:v>3.5</c:v>
                </c:pt>
                <c:pt idx="262">
                  <c:v>3.5</c:v>
                </c:pt>
                <c:pt idx="263">
                  <c:v>3.5</c:v>
                </c:pt>
                <c:pt idx="264">
                  <c:v>3.5</c:v>
                </c:pt>
                <c:pt idx="265">
                  <c:v>3.5</c:v>
                </c:pt>
                <c:pt idx="266">
                  <c:v>3.5</c:v>
                </c:pt>
                <c:pt idx="267">
                  <c:v>3.5</c:v>
                </c:pt>
                <c:pt idx="268">
                  <c:v>3.5</c:v>
                </c:pt>
                <c:pt idx="269">
                  <c:v>3.5</c:v>
                </c:pt>
                <c:pt idx="270">
                  <c:v>3.5</c:v>
                </c:pt>
                <c:pt idx="271">
                  <c:v>3.5</c:v>
                </c:pt>
                <c:pt idx="272">
                  <c:v>3.5</c:v>
                </c:pt>
                <c:pt idx="273">
                  <c:v>3.5</c:v>
                </c:pt>
                <c:pt idx="274">
                  <c:v>3.5</c:v>
                </c:pt>
                <c:pt idx="275">
                  <c:v>3.5</c:v>
                </c:pt>
                <c:pt idx="276">
                  <c:v>3.5</c:v>
                </c:pt>
                <c:pt idx="277">
                  <c:v>3.5</c:v>
                </c:pt>
                <c:pt idx="278">
                  <c:v>3.5</c:v>
                </c:pt>
                <c:pt idx="279">
                  <c:v>3.5</c:v>
                </c:pt>
                <c:pt idx="280">
                  <c:v>3.5</c:v>
                </c:pt>
                <c:pt idx="281">
                  <c:v>3.5</c:v>
                </c:pt>
                <c:pt idx="282">
                  <c:v>3.5</c:v>
                </c:pt>
                <c:pt idx="283">
                  <c:v>3.5</c:v>
                </c:pt>
                <c:pt idx="284">
                  <c:v>3.5</c:v>
                </c:pt>
                <c:pt idx="285">
                  <c:v>3.5</c:v>
                </c:pt>
                <c:pt idx="286">
                  <c:v>3.5</c:v>
                </c:pt>
                <c:pt idx="287">
                  <c:v>3.5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3.5</c:v>
                </c:pt>
                <c:pt idx="294">
                  <c:v>3.5</c:v>
                </c:pt>
                <c:pt idx="295">
                  <c:v>3.5</c:v>
                </c:pt>
                <c:pt idx="296">
                  <c:v>3.5</c:v>
                </c:pt>
                <c:pt idx="297">
                  <c:v>3.5</c:v>
                </c:pt>
                <c:pt idx="298">
                  <c:v>3.5</c:v>
                </c:pt>
                <c:pt idx="299">
                  <c:v>3.5</c:v>
                </c:pt>
                <c:pt idx="300">
                  <c:v>3.5</c:v>
                </c:pt>
                <c:pt idx="301">
                  <c:v>3.5</c:v>
                </c:pt>
                <c:pt idx="302">
                  <c:v>3.5</c:v>
                </c:pt>
                <c:pt idx="303">
                  <c:v>3.5</c:v>
                </c:pt>
                <c:pt idx="304">
                  <c:v>3.5</c:v>
                </c:pt>
                <c:pt idx="305">
                  <c:v>3.5</c:v>
                </c:pt>
                <c:pt idx="306">
                  <c:v>3.5</c:v>
                </c:pt>
                <c:pt idx="307">
                  <c:v>3.5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</c:v>
                </c:pt>
                <c:pt idx="319">
                  <c:v>3.5</c:v>
                </c:pt>
                <c:pt idx="320">
                  <c:v>3.5</c:v>
                </c:pt>
                <c:pt idx="321">
                  <c:v>3.5</c:v>
                </c:pt>
                <c:pt idx="322">
                  <c:v>3.5</c:v>
                </c:pt>
                <c:pt idx="323">
                  <c:v>3.5</c:v>
                </c:pt>
                <c:pt idx="324">
                  <c:v>3.5</c:v>
                </c:pt>
                <c:pt idx="325">
                  <c:v>3.5</c:v>
                </c:pt>
                <c:pt idx="326">
                  <c:v>3.5</c:v>
                </c:pt>
                <c:pt idx="327">
                  <c:v>3.5</c:v>
                </c:pt>
                <c:pt idx="328">
                  <c:v>3.5</c:v>
                </c:pt>
                <c:pt idx="329">
                  <c:v>3.5</c:v>
                </c:pt>
                <c:pt idx="330">
                  <c:v>3.5</c:v>
                </c:pt>
                <c:pt idx="331">
                  <c:v>3.5</c:v>
                </c:pt>
                <c:pt idx="332">
                  <c:v>3.5</c:v>
                </c:pt>
                <c:pt idx="333">
                  <c:v>3.5</c:v>
                </c:pt>
                <c:pt idx="334">
                  <c:v>3.5</c:v>
                </c:pt>
                <c:pt idx="335">
                  <c:v>3.5</c:v>
                </c:pt>
                <c:pt idx="336">
                  <c:v>3.5</c:v>
                </c:pt>
                <c:pt idx="337">
                  <c:v>3.5</c:v>
                </c:pt>
                <c:pt idx="338">
                  <c:v>3.5</c:v>
                </c:pt>
                <c:pt idx="339">
                  <c:v>3.5</c:v>
                </c:pt>
                <c:pt idx="340">
                  <c:v>3.5</c:v>
                </c:pt>
                <c:pt idx="341">
                  <c:v>3.5</c:v>
                </c:pt>
                <c:pt idx="342">
                  <c:v>3.5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</c:v>
                </c:pt>
                <c:pt idx="357">
                  <c:v>3.5</c:v>
                </c:pt>
                <c:pt idx="358">
                  <c:v>3.5</c:v>
                </c:pt>
                <c:pt idx="359">
                  <c:v>3.5</c:v>
                </c:pt>
                <c:pt idx="360">
                  <c:v>3.5</c:v>
                </c:pt>
                <c:pt idx="361">
                  <c:v>3.5</c:v>
                </c:pt>
                <c:pt idx="362">
                  <c:v>3.5</c:v>
                </c:pt>
                <c:pt idx="363">
                  <c:v>3.5</c:v>
                </c:pt>
                <c:pt idx="364">
                  <c:v>3.5</c:v>
                </c:pt>
                <c:pt idx="365">
                  <c:v>3.5</c:v>
                </c:pt>
                <c:pt idx="366">
                  <c:v>3.5</c:v>
                </c:pt>
                <c:pt idx="367">
                  <c:v>3.5</c:v>
                </c:pt>
                <c:pt idx="368">
                  <c:v>3.5</c:v>
                </c:pt>
                <c:pt idx="369">
                  <c:v>3.5</c:v>
                </c:pt>
                <c:pt idx="370">
                  <c:v>3.5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</c:v>
                </c:pt>
                <c:pt idx="377">
                  <c:v>3.5</c:v>
                </c:pt>
                <c:pt idx="378">
                  <c:v>3.5</c:v>
                </c:pt>
                <c:pt idx="379">
                  <c:v>3.5</c:v>
                </c:pt>
                <c:pt idx="380">
                  <c:v>3.5</c:v>
                </c:pt>
                <c:pt idx="381">
                  <c:v>3.5</c:v>
                </c:pt>
                <c:pt idx="382">
                  <c:v>3.5</c:v>
                </c:pt>
                <c:pt idx="383">
                  <c:v>3.5</c:v>
                </c:pt>
                <c:pt idx="384">
                  <c:v>3.5</c:v>
                </c:pt>
                <c:pt idx="385">
                  <c:v>3.5</c:v>
                </c:pt>
                <c:pt idx="386">
                  <c:v>3.5</c:v>
                </c:pt>
                <c:pt idx="387">
                  <c:v>3.5</c:v>
                </c:pt>
                <c:pt idx="388">
                  <c:v>3.5</c:v>
                </c:pt>
                <c:pt idx="389">
                  <c:v>3.5</c:v>
                </c:pt>
                <c:pt idx="390">
                  <c:v>3.5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AF-4DCF-A122-679A17304CF4}"/>
            </c:ext>
          </c:extLst>
        </c:ser>
        <c:ser>
          <c:idx val="1"/>
          <c:order val="1"/>
          <c:tx>
            <c:v>bez 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List1!$R$2:$R$502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List1!$T$2:$T$502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0.1</c:v>
                </c:pt>
                <c:pt idx="72">
                  <c:v>0.15</c:v>
                </c:pt>
                <c:pt idx="73">
                  <c:v>0.25</c:v>
                </c:pt>
                <c:pt idx="74">
                  <c:v>0.35</c:v>
                </c:pt>
                <c:pt idx="75">
                  <c:v>0.4</c:v>
                </c:pt>
                <c:pt idx="76">
                  <c:v>0.5</c:v>
                </c:pt>
                <c:pt idx="77">
                  <c:v>0.55000000000000004</c:v>
                </c:pt>
                <c:pt idx="78">
                  <c:v>0.65</c:v>
                </c:pt>
                <c:pt idx="79">
                  <c:v>0.7</c:v>
                </c:pt>
                <c:pt idx="80">
                  <c:v>0.75</c:v>
                </c:pt>
                <c:pt idx="81">
                  <c:v>0.85</c:v>
                </c:pt>
                <c:pt idx="82">
                  <c:v>0.9</c:v>
                </c:pt>
                <c:pt idx="83">
                  <c:v>0.95</c:v>
                </c:pt>
                <c:pt idx="84">
                  <c:v>1.05</c:v>
                </c:pt>
                <c:pt idx="85">
                  <c:v>1.1000000000000001</c:v>
                </c:pt>
                <c:pt idx="86">
                  <c:v>1.1499999999999999</c:v>
                </c:pt>
                <c:pt idx="87">
                  <c:v>1.2</c:v>
                </c:pt>
                <c:pt idx="88">
                  <c:v>1.25</c:v>
                </c:pt>
                <c:pt idx="89">
                  <c:v>1.3</c:v>
                </c:pt>
                <c:pt idx="90">
                  <c:v>1.35</c:v>
                </c:pt>
                <c:pt idx="91">
                  <c:v>1.4</c:v>
                </c:pt>
                <c:pt idx="92">
                  <c:v>1.45</c:v>
                </c:pt>
                <c:pt idx="93">
                  <c:v>1.5</c:v>
                </c:pt>
                <c:pt idx="94">
                  <c:v>1.55</c:v>
                </c:pt>
                <c:pt idx="95">
                  <c:v>1.6</c:v>
                </c:pt>
                <c:pt idx="96">
                  <c:v>1.65</c:v>
                </c:pt>
                <c:pt idx="97">
                  <c:v>1.7</c:v>
                </c:pt>
                <c:pt idx="98">
                  <c:v>1.75</c:v>
                </c:pt>
                <c:pt idx="99">
                  <c:v>1.8</c:v>
                </c:pt>
                <c:pt idx="100">
                  <c:v>1.85</c:v>
                </c:pt>
                <c:pt idx="101">
                  <c:v>1.9</c:v>
                </c:pt>
                <c:pt idx="102">
                  <c:v>1.9</c:v>
                </c:pt>
                <c:pt idx="103">
                  <c:v>1.95</c:v>
                </c:pt>
                <c:pt idx="104">
                  <c:v>2</c:v>
                </c:pt>
                <c:pt idx="105">
                  <c:v>2.0499999999999998</c:v>
                </c:pt>
                <c:pt idx="106">
                  <c:v>2.0499999999999998</c:v>
                </c:pt>
                <c:pt idx="107">
                  <c:v>2.1</c:v>
                </c:pt>
                <c:pt idx="108">
                  <c:v>2.15</c:v>
                </c:pt>
                <c:pt idx="109">
                  <c:v>2.15</c:v>
                </c:pt>
                <c:pt idx="110">
                  <c:v>2.2000000000000002</c:v>
                </c:pt>
                <c:pt idx="111">
                  <c:v>2.25</c:v>
                </c:pt>
                <c:pt idx="112">
                  <c:v>2.25</c:v>
                </c:pt>
                <c:pt idx="113">
                  <c:v>2.2999999999999998</c:v>
                </c:pt>
                <c:pt idx="114">
                  <c:v>2.35</c:v>
                </c:pt>
                <c:pt idx="115">
                  <c:v>2.35</c:v>
                </c:pt>
                <c:pt idx="116">
                  <c:v>2.4</c:v>
                </c:pt>
                <c:pt idx="117">
                  <c:v>2.4</c:v>
                </c:pt>
                <c:pt idx="118">
                  <c:v>2.4500000000000002</c:v>
                </c:pt>
                <c:pt idx="119">
                  <c:v>2.4500000000000002</c:v>
                </c:pt>
                <c:pt idx="120">
                  <c:v>2.5</c:v>
                </c:pt>
                <c:pt idx="121">
                  <c:v>2.5</c:v>
                </c:pt>
                <c:pt idx="122">
                  <c:v>2.5499999999999998</c:v>
                </c:pt>
                <c:pt idx="123">
                  <c:v>2.5499999999999998</c:v>
                </c:pt>
                <c:pt idx="124">
                  <c:v>2.6</c:v>
                </c:pt>
                <c:pt idx="125">
                  <c:v>2.6</c:v>
                </c:pt>
                <c:pt idx="126">
                  <c:v>2.65</c:v>
                </c:pt>
                <c:pt idx="127">
                  <c:v>2.65</c:v>
                </c:pt>
                <c:pt idx="128">
                  <c:v>2.65</c:v>
                </c:pt>
                <c:pt idx="129">
                  <c:v>2.7</c:v>
                </c:pt>
                <c:pt idx="130">
                  <c:v>2.7</c:v>
                </c:pt>
                <c:pt idx="131">
                  <c:v>2.75</c:v>
                </c:pt>
                <c:pt idx="132">
                  <c:v>2.75</c:v>
                </c:pt>
                <c:pt idx="133">
                  <c:v>2.75</c:v>
                </c:pt>
                <c:pt idx="134">
                  <c:v>2.8</c:v>
                </c:pt>
                <c:pt idx="135">
                  <c:v>2.8</c:v>
                </c:pt>
                <c:pt idx="136">
                  <c:v>2.8</c:v>
                </c:pt>
                <c:pt idx="137">
                  <c:v>2.85</c:v>
                </c:pt>
                <c:pt idx="138">
                  <c:v>2.85</c:v>
                </c:pt>
                <c:pt idx="139">
                  <c:v>2.85</c:v>
                </c:pt>
                <c:pt idx="140">
                  <c:v>2.9</c:v>
                </c:pt>
                <c:pt idx="141">
                  <c:v>2.9</c:v>
                </c:pt>
                <c:pt idx="142">
                  <c:v>2.9</c:v>
                </c:pt>
                <c:pt idx="143">
                  <c:v>2.95</c:v>
                </c:pt>
                <c:pt idx="144">
                  <c:v>2.95</c:v>
                </c:pt>
                <c:pt idx="145">
                  <c:v>2.95</c:v>
                </c:pt>
                <c:pt idx="146">
                  <c:v>2.95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3.05</c:v>
                </c:pt>
                <c:pt idx="152">
                  <c:v>3.05</c:v>
                </c:pt>
                <c:pt idx="153">
                  <c:v>3.05</c:v>
                </c:pt>
                <c:pt idx="154">
                  <c:v>3.05</c:v>
                </c:pt>
                <c:pt idx="155">
                  <c:v>3.05</c:v>
                </c:pt>
                <c:pt idx="156">
                  <c:v>3.1</c:v>
                </c:pt>
                <c:pt idx="157">
                  <c:v>3.1</c:v>
                </c:pt>
                <c:pt idx="158">
                  <c:v>3.1</c:v>
                </c:pt>
                <c:pt idx="159">
                  <c:v>3.1</c:v>
                </c:pt>
                <c:pt idx="160">
                  <c:v>3.1</c:v>
                </c:pt>
                <c:pt idx="161">
                  <c:v>3.15</c:v>
                </c:pt>
                <c:pt idx="162">
                  <c:v>3.15</c:v>
                </c:pt>
                <c:pt idx="163">
                  <c:v>3.15</c:v>
                </c:pt>
                <c:pt idx="164">
                  <c:v>3.15</c:v>
                </c:pt>
                <c:pt idx="165">
                  <c:v>3.15</c:v>
                </c:pt>
                <c:pt idx="166">
                  <c:v>3.2</c:v>
                </c:pt>
                <c:pt idx="167">
                  <c:v>3.2</c:v>
                </c:pt>
                <c:pt idx="168">
                  <c:v>3.2</c:v>
                </c:pt>
                <c:pt idx="169">
                  <c:v>3.2</c:v>
                </c:pt>
                <c:pt idx="170">
                  <c:v>3.2</c:v>
                </c:pt>
                <c:pt idx="171">
                  <c:v>3.2</c:v>
                </c:pt>
                <c:pt idx="172">
                  <c:v>3.2</c:v>
                </c:pt>
                <c:pt idx="173">
                  <c:v>3.25</c:v>
                </c:pt>
                <c:pt idx="174">
                  <c:v>3.25</c:v>
                </c:pt>
                <c:pt idx="175">
                  <c:v>3.25</c:v>
                </c:pt>
                <c:pt idx="176">
                  <c:v>3.25</c:v>
                </c:pt>
                <c:pt idx="177">
                  <c:v>3.25</c:v>
                </c:pt>
                <c:pt idx="178">
                  <c:v>3.25</c:v>
                </c:pt>
                <c:pt idx="179">
                  <c:v>3.25</c:v>
                </c:pt>
                <c:pt idx="180">
                  <c:v>3.25</c:v>
                </c:pt>
                <c:pt idx="181">
                  <c:v>3.25</c:v>
                </c:pt>
                <c:pt idx="182">
                  <c:v>3.3</c:v>
                </c:pt>
                <c:pt idx="183">
                  <c:v>3.3</c:v>
                </c:pt>
                <c:pt idx="184">
                  <c:v>3.3</c:v>
                </c:pt>
                <c:pt idx="185">
                  <c:v>3.3</c:v>
                </c:pt>
                <c:pt idx="186">
                  <c:v>3.3</c:v>
                </c:pt>
                <c:pt idx="187">
                  <c:v>3.3</c:v>
                </c:pt>
                <c:pt idx="188">
                  <c:v>3.3</c:v>
                </c:pt>
                <c:pt idx="189">
                  <c:v>3.3</c:v>
                </c:pt>
                <c:pt idx="190">
                  <c:v>3.3</c:v>
                </c:pt>
                <c:pt idx="191">
                  <c:v>3.35</c:v>
                </c:pt>
                <c:pt idx="192">
                  <c:v>3.35</c:v>
                </c:pt>
                <c:pt idx="193">
                  <c:v>3.35</c:v>
                </c:pt>
                <c:pt idx="194">
                  <c:v>3.35</c:v>
                </c:pt>
                <c:pt idx="195">
                  <c:v>3.35</c:v>
                </c:pt>
                <c:pt idx="196">
                  <c:v>3.35</c:v>
                </c:pt>
                <c:pt idx="197">
                  <c:v>3.35</c:v>
                </c:pt>
                <c:pt idx="198">
                  <c:v>3.35</c:v>
                </c:pt>
                <c:pt idx="199">
                  <c:v>3.35</c:v>
                </c:pt>
                <c:pt idx="200">
                  <c:v>3.35</c:v>
                </c:pt>
                <c:pt idx="201">
                  <c:v>3.35</c:v>
                </c:pt>
                <c:pt idx="202">
                  <c:v>3.35</c:v>
                </c:pt>
                <c:pt idx="203">
                  <c:v>3.35</c:v>
                </c:pt>
                <c:pt idx="204">
                  <c:v>3.35</c:v>
                </c:pt>
                <c:pt idx="205">
                  <c:v>3.4</c:v>
                </c:pt>
                <c:pt idx="206">
                  <c:v>3.4</c:v>
                </c:pt>
                <c:pt idx="207">
                  <c:v>3.4</c:v>
                </c:pt>
                <c:pt idx="208">
                  <c:v>3.4</c:v>
                </c:pt>
                <c:pt idx="209">
                  <c:v>3.4</c:v>
                </c:pt>
                <c:pt idx="210">
                  <c:v>3.4</c:v>
                </c:pt>
                <c:pt idx="211">
                  <c:v>3.4</c:v>
                </c:pt>
                <c:pt idx="212">
                  <c:v>3.4</c:v>
                </c:pt>
                <c:pt idx="213">
                  <c:v>3.4</c:v>
                </c:pt>
                <c:pt idx="214">
                  <c:v>3.4</c:v>
                </c:pt>
                <c:pt idx="215">
                  <c:v>3.4</c:v>
                </c:pt>
                <c:pt idx="216">
                  <c:v>3.4</c:v>
                </c:pt>
                <c:pt idx="217">
                  <c:v>3.4</c:v>
                </c:pt>
                <c:pt idx="218">
                  <c:v>3.4</c:v>
                </c:pt>
                <c:pt idx="219">
                  <c:v>3.4</c:v>
                </c:pt>
                <c:pt idx="220">
                  <c:v>3.4</c:v>
                </c:pt>
                <c:pt idx="221">
                  <c:v>3.4</c:v>
                </c:pt>
                <c:pt idx="222">
                  <c:v>3.4</c:v>
                </c:pt>
                <c:pt idx="223">
                  <c:v>3.4</c:v>
                </c:pt>
                <c:pt idx="224">
                  <c:v>3.4</c:v>
                </c:pt>
                <c:pt idx="225">
                  <c:v>3.4</c:v>
                </c:pt>
                <c:pt idx="226">
                  <c:v>3.45</c:v>
                </c:pt>
                <c:pt idx="227">
                  <c:v>3.45</c:v>
                </c:pt>
                <c:pt idx="228">
                  <c:v>3.45</c:v>
                </c:pt>
                <c:pt idx="229">
                  <c:v>3.45</c:v>
                </c:pt>
                <c:pt idx="230">
                  <c:v>3.45</c:v>
                </c:pt>
                <c:pt idx="231">
                  <c:v>3.45</c:v>
                </c:pt>
                <c:pt idx="232">
                  <c:v>3.45</c:v>
                </c:pt>
                <c:pt idx="233">
                  <c:v>3.45</c:v>
                </c:pt>
                <c:pt idx="234">
                  <c:v>3.45</c:v>
                </c:pt>
                <c:pt idx="235">
                  <c:v>3.45</c:v>
                </c:pt>
                <c:pt idx="236">
                  <c:v>3.45</c:v>
                </c:pt>
                <c:pt idx="237">
                  <c:v>3.45</c:v>
                </c:pt>
                <c:pt idx="238">
                  <c:v>3.45</c:v>
                </c:pt>
                <c:pt idx="239">
                  <c:v>3.45</c:v>
                </c:pt>
                <c:pt idx="240">
                  <c:v>3.45</c:v>
                </c:pt>
                <c:pt idx="241">
                  <c:v>3.45</c:v>
                </c:pt>
                <c:pt idx="242">
                  <c:v>3.45</c:v>
                </c:pt>
                <c:pt idx="243">
                  <c:v>3.45</c:v>
                </c:pt>
                <c:pt idx="244">
                  <c:v>3.45</c:v>
                </c:pt>
                <c:pt idx="245">
                  <c:v>3.45</c:v>
                </c:pt>
                <c:pt idx="246">
                  <c:v>3.45</c:v>
                </c:pt>
                <c:pt idx="247">
                  <c:v>3.45</c:v>
                </c:pt>
                <c:pt idx="248">
                  <c:v>3.45</c:v>
                </c:pt>
                <c:pt idx="249">
                  <c:v>3.45</c:v>
                </c:pt>
                <c:pt idx="250">
                  <c:v>3.45</c:v>
                </c:pt>
                <c:pt idx="251">
                  <c:v>3.45</c:v>
                </c:pt>
                <c:pt idx="252">
                  <c:v>3.45</c:v>
                </c:pt>
                <c:pt idx="253">
                  <c:v>3.45</c:v>
                </c:pt>
                <c:pt idx="254">
                  <c:v>3.45</c:v>
                </c:pt>
                <c:pt idx="255">
                  <c:v>3.45</c:v>
                </c:pt>
                <c:pt idx="256">
                  <c:v>3.45</c:v>
                </c:pt>
                <c:pt idx="257">
                  <c:v>3.45</c:v>
                </c:pt>
                <c:pt idx="258">
                  <c:v>3.45</c:v>
                </c:pt>
                <c:pt idx="259">
                  <c:v>3.45</c:v>
                </c:pt>
                <c:pt idx="260">
                  <c:v>3.45</c:v>
                </c:pt>
                <c:pt idx="261">
                  <c:v>3.45</c:v>
                </c:pt>
                <c:pt idx="262">
                  <c:v>3.45</c:v>
                </c:pt>
                <c:pt idx="263">
                  <c:v>3.45</c:v>
                </c:pt>
                <c:pt idx="264">
                  <c:v>3.45</c:v>
                </c:pt>
                <c:pt idx="265">
                  <c:v>3.45</c:v>
                </c:pt>
                <c:pt idx="266">
                  <c:v>3.45</c:v>
                </c:pt>
                <c:pt idx="267">
                  <c:v>3.45</c:v>
                </c:pt>
                <c:pt idx="268">
                  <c:v>3.5</c:v>
                </c:pt>
                <c:pt idx="269">
                  <c:v>3.45</c:v>
                </c:pt>
                <c:pt idx="270">
                  <c:v>3.45</c:v>
                </c:pt>
                <c:pt idx="271">
                  <c:v>3.5</c:v>
                </c:pt>
                <c:pt idx="272">
                  <c:v>3.5</c:v>
                </c:pt>
                <c:pt idx="273">
                  <c:v>3.5</c:v>
                </c:pt>
                <c:pt idx="274">
                  <c:v>3.45</c:v>
                </c:pt>
                <c:pt idx="275">
                  <c:v>3.45</c:v>
                </c:pt>
                <c:pt idx="276">
                  <c:v>3.5</c:v>
                </c:pt>
                <c:pt idx="277">
                  <c:v>3.45</c:v>
                </c:pt>
                <c:pt idx="278">
                  <c:v>3.5</c:v>
                </c:pt>
                <c:pt idx="279">
                  <c:v>3.5</c:v>
                </c:pt>
                <c:pt idx="280">
                  <c:v>3.5</c:v>
                </c:pt>
                <c:pt idx="281">
                  <c:v>3.5</c:v>
                </c:pt>
                <c:pt idx="282">
                  <c:v>3.5</c:v>
                </c:pt>
                <c:pt idx="283">
                  <c:v>3.5</c:v>
                </c:pt>
                <c:pt idx="284">
                  <c:v>3.5</c:v>
                </c:pt>
                <c:pt idx="285">
                  <c:v>3.5</c:v>
                </c:pt>
                <c:pt idx="286">
                  <c:v>3.5</c:v>
                </c:pt>
                <c:pt idx="287">
                  <c:v>3.5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3.5</c:v>
                </c:pt>
                <c:pt idx="294">
                  <c:v>3.5</c:v>
                </c:pt>
                <c:pt idx="295">
                  <c:v>3.5</c:v>
                </c:pt>
                <c:pt idx="296">
                  <c:v>3.5</c:v>
                </c:pt>
                <c:pt idx="297">
                  <c:v>3.5</c:v>
                </c:pt>
                <c:pt idx="298">
                  <c:v>3.5</c:v>
                </c:pt>
                <c:pt idx="299">
                  <c:v>3.5</c:v>
                </c:pt>
                <c:pt idx="300">
                  <c:v>3.5</c:v>
                </c:pt>
                <c:pt idx="301">
                  <c:v>3.5</c:v>
                </c:pt>
                <c:pt idx="302">
                  <c:v>3.5</c:v>
                </c:pt>
                <c:pt idx="303">
                  <c:v>3.5</c:v>
                </c:pt>
                <c:pt idx="304">
                  <c:v>3.5</c:v>
                </c:pt>
                <c:pt idx="305">
                  <c:v>3.5</c:v>
                </c:pt>
                <c:pt idx="306">
                  <c:v>3.5</c:v>
                </c:pt>
                <c:pt idx="307">
                  <c:v>3.5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</c:v>
                </c:pt>
                <c:pt idx="319">
                  <c:v>3.5</c:v>
                </c:pt>
                <c:pt idx="320">
                  <c:v>3.5</c:v>
                </c:pt>
                <c:pt idx="321">
                  <c:v>3.5</c:v>
                </c:pt>
                <c:pt idx="322">
                  <c:v>3.5</c:v>
                </c:pt>
                <c:pt idx="323">
                  <c:v>3.5</c:v>
                </c:pt>
                <c:pt idx="324">
                  <c:v>3.5</c:v>
                </c:pt>
                <c:pt idx="325">
                  <c:v>3.5</c:v>
                </c:pt>
                <c:pt idx="326">
                  <c:v>3.5</c:v>
                </c:pt>
                <c:pt idx="327">
                  <c:v>3.5</c:v>
                </c:pt>
                <c:pt idx="328">
                  <c:v>3.5</c:v>
                </c:pt>
                <c:pt idx="329">
                  <c:v>3.5</c:v>
                </c:pt>
                <c:pt idx="330">
                  <c:v>3.5</c:v>
                </c:pt>
                <c:pt idx="331">
                  <c:v>3.5</c:v>
                </c:pt>
                <c:pt idx="332">
                  <c:v>3.5</c:v>
                </c:pt>
                <c:pt idx="333">
                  <c:v>3.5</c:v>
                </c:pt>
                <c:pt idx="334">
                  <c:v>3.5</c:v>
                </c:pt>
                <c:pt idx="335">
                  <c:v>3.5</c:v>
                </c:pt>
                <c:pt idx="336">
                  <c:v>3.5</c:v>
                </c:pt>
                <c:pt idx="337">
                  <c:v>3.5</c:v>
                </c:pt>
                <c:pt idx="338">
                  <c:v>3.5</c:v>
                </c:pt>
                <c:pt idx="339">
                  <c:v>3.5</c:v>
                </c:pt>
                <c:pt idx="340">
                  <c:v>3.5</c:v>
                </c:pt>
                <c:pt idx="341">
                  <c:v>3.5</c:v>
                </c:pt>
                <c:pt idx="342">
                  <c:v>3.5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</c:v>
                </c:pt>
                <c:pt idx="357">
                  <c:v>3.5</c:v>
                </c:pt>
                <c:pt idx="358">
                  <c:v>3.5</c:v>
                </c:pt>
                <c:pt idx="359">
                  <c:v>3.5</c:v>
                </c:pt>
                <c:pt idx="360">
                  <c:v>3.5</c:v>
                </c:pt>
                <c:pt idx="361">
                  <c:v>3.5</c:v>
                </c:pt>
                <c:pt idx="362">
                  <c:v>3.5</c:v>
                </c:pt>
                <c:pt idx="363">
                  <c:v>3.5</c:v>
                </c:pt>
                <c:pt idx="364">
                  <c:v>3.5</c:v>
                </c:pt>
                <c:pt idx="365">
                  <c:v>3.5</c:v>
                </c:pt>
                <c:pt idx="366">
                  <c:v>3.5</c:v>
                </c:pt>
                <c:pt idx="367">
                  <c:v>3.5</c:v>
                </c:pt>
                <c:pt idx="368">
                  <c:v>3.5</c:v>
                </c:pt>
                <c:pt idx="369">
                  <c:v>3.5</c:v>
                </c:pt>
                <c:pt idx="370">
                  <c:v>3.5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</c:v>
                </c:pt>
                <c:pt idx="377">
                  <c:v>3.5</c:v>
                </c:pt>
                <c:pt idx="378">
                  <c:v>3.5</c:v>
                </c:pt>
                <c:pt idx="379">
                  <c:v>3.5</c:v>
                </c:pt>
                <c:pt idx="380">
                  <c:v>3.5</c:v>
                </c:pt>
                <c:pt idx="381">
                  <c:v>3.5</c:v>
                </c:pt>
                <c:pt idx="382">
                  <c:v>3.5</c:v>
                </c:pt>
                <c:pt idx="383">
                  <c:v>3.5</c:v>
                </c:pt>
                <c:pt idx="384">
                  <c:v>3.5</c:v>
                </c:pt>
                <c:pt idx="385">
                  <c:v>3.5</c:v>
                </c:pt>
                <c:pt idx="386">
                  <c:v>3.5</c:v>
                </c:pt>
                <c:pt idx="387">
                  <c:v>3.5</c:v>
                </c:pt>
                <c:pt idx="388">
                  <c:v>3.5</c:v>
                </c:pt>
                <c:pt idx="389">
                  <c:v>3.5</c:v>
                </c:pt>
                <c:pt idx="390">
                  <c:v>3.5</c:v>
                </c:pt>
                <c:pt idx="391">
                  <c:v>3.5</c:v>
                </c:pt>
                <c:pt idx="392">
                  <c:v>3.4</c:v>
                </c:pt>
                <c:pt idx="393">
                  <c:v>3.35</c:v>
                </c:pt>
                <c:pt idx="394">
                  <c:v>3.25</c:v>
                </c:pt>
                <c:pt idx="395">
                  <c:v>3.15</c:v>
                </c:pt>
                <c:pt idx="396">
                  <c:v>3.1</c:v>
                </c:pt>
                <c:pt idx="397">
                  <c:v>3</c:v>
                </c:pt>
                <c:pt idx="398">
                  <c:v>2.95</c:v>
                </c:pt>
                <c:pt idx="399">
                  <c:v>2.85</c:v>
                </c:pt>
                <c:pt idx="400">
                  <c:v>2.8</c:v>
                </c:pt>
                <c:pt idx="401">
                  <c:v>2.7</c:v>
                </c:pt>
                <c:pt idx="402">
                  <c:v>2.65</c:v>
                </c:pt>
                <c:pt idx="403">
                  <c:v>2.6</c:v>
                </c:pt>
                <c:pt idx="404">
                  <c:v>2.5499999999999998</c:v>
                </c:pt>
                <c:pt idx="405">
                  <c:v>2.4500000000000002</c:v>
                </c:pt>
                <c:pt idx="406">
                  <c:v>2.4</c:v>
                </c:pt>
                <c:pt idx="407">
                  <c:v>2.35</c:v>
                </c:pt>
                <c:pt idx="408">
                  <c:v>2.2999999999999998</c:v>
                </c:pt>
                <c:pt idx="409">
                  <c:v>2.25</c:v>
                </c:pt>
                <c:pt idx="410">
                  <c:v>2.2000000000000002</c:v>
                </c:pt>
                <c:pt idx="411">
                  <c:v>2.1</c:v>
                </c:pt>
                <c:pt idx="412">
                  <c:v>2.0499999999999998</c:v>
                </c:pt>
                <c:pt idx="413">
                  <c:v>2</c:v>
                </c:pt>
                <c:pt idx="414">
                  <c:v>1.95</c:v>
                </c:pt>
                <c:pt idx="415">
                  <c:v>1.9</c:v>
                </c:pt>
                <c:pt idx="416">
                  <c:v>1.85</c:v>
                </c:pt>
                <c:pt idx="417">
                  <c:v>1.85</c:v>
                </c:pt>
                <c:pt idx="418">
                  <c:v>1.8</c:v>
                </c:pt>
                <c:pt idx="419">
                  <c:v>1.75</c:v>
                </c:pt>
                <c:pt idx="420">
                  <c:v>1.7</c:v>
                </c:pt>
                <c:pt idx="421">
                  <c:v>1.65</c:v>
                </c:pt>
                <c:pt idx="422">
                  <c:v>1.6</c:v>
                </c:pt>
                <c:pt idx="423">
                  <c:v>1.55</c:v>
                </c:pt>
                <c:pt idx="424">
                  <c:v>1.55</c:v>
                </c:pt>
                <c:pt idx="425">
                  <c:v>1.5</c:v>
                </c:pt>
                <c:pt idx="426">
                  <c:v>1.45</c:v>
                </c:pt>
                <c:pt idx="427">
                  <c:v>1.45</c:v>
                </c:pt>
                <c:pt idx="428">
                  <c:v>1.4</c:v>
                </c:pt>
                <c:pt idx="429">
                  <c:v>1.35</c:v>
                </c:pt>
                <c:pt idx="430">
                  <c:v>1.3</c:v>
                </c:pt>
                <c:pt idx="431">
                  <c:v>1.3</c:v>
                </c:pt>
                <c:pt idx="432">
                  <c:v>1.25</c:v>
                </c:pt>
                <c:pt idx="433">
                  <c:v>1.25</c:v>
                </c:pt>
                <c:pt idx="434">
                  <c:v>1.2</c:v>
                </c:pt>
                <c:pt idx="435">
                  <c:v>1.1499999999999999</c:v>
                </c:pt>
                <c:pt idx="436">
                  <c:v>1.1499999999999999</c:v>
                </c:pt>
                <c:pt idx="437">
                  <c:v>1.1000000000000001</c:v>
                </c:pt>
                <c:pt idx="438">
                  <c:v>1.1000000000000001</c:v>
                </c:pt>
                <c:pt idx="439">
                  <c:v>1.05</c:v>
                </c:pt>
                <c:pt idx="440">
                  <c:v>1.05</c:v>
                </c:pt>
                <c:pt idx="441">
                  <c:v>1</c:v>
                </c:pt>
                <c:pt idx="442">
                  <c:v>1</c:v>
                </c:pt>
                <c:pt idx="443">
                  <c:v>0.95</c:v>
                </c:pt>
                <c:pt idx="444">
                  <c:v>0.95</c:v>
                </c:pt>
                <c:pt idx="445">
                  <c:v>0.9</c:v>
                </c:pt>
                <c:pt idx="446">
                  <c:v>0.9</c:v>
                </c:pt>
                <c:pt idx="447">
                  <c:v>0.85</c:v>
                </c:pt>
                <c:pt idx="448">
                  <c:v>0.85</c:v>
                </c:pt>
                <c:pt idx="449">
                  <c:v>0.8</c:v>
                </c:pt>
                <c:pt idx="450">
                  <c:v>0.8</c:v>
                </c:pt>
                <c:pt idx="451">
                  <c:v>0.8</c:v>
                </c:pt>
                <c:pt idx="452">
                  <c:v>0.75</c:v>
                </c:pt>
                <c:pt idx="453">
                  <c:v>0.75</c:v>
                </c:pt>
                <c:pt idx="454">
                  <c:v>0.7</c:v>
                </c:pt>
                <c:pt idx="455">
                  <c:v>0.7</c:v>
                </c:pt>
                <c:pt idx="456">
                  <c:v>0.7</c:v>
                </c:pt>
                <c:pt idx="457">
                  <c:v>0.65</c:v>
                </c:pt>
                <c:pt idx="458">
                  <c:v>0.65</c:v>
                </c:pt>
                <c:pt idx="459">
                  <c:v>0.65</c:v>
                </c:pt>
                <c:pt idx="460">
                  <c:v>0.6</c:v>
                </c:pt>
                <c:pt idx="461">
                  <c:v>0.6</c:v>
                </c:pt>
                <c:pt idx="462">
                  <c:v>0.6</c:v>
                </c:pt>
                <c:pt idx="463">
                  <c:v>0.6</c:v>
                </c:pt>
                <c:pt idx="464">
                  <c:v>0.55000000000000004</c:v>
                </c:pt>
                <c:pt idx="465">
                  <c:v>0.55000000000000004</c:v>
                </c:pt>
                <c:pt idx="466">
                  <c:v>0.55000000000000004</c:v>
                </c:pt>
                <c:pt idx="467">
                  <c:v>0.55000000000000004</c:v>
                </c:pt>
                <c:pt idx="468">
                  <c:v>0.5</c:v>
                </c:pt>
                <c:pt idx="469">
                  <c:v>0.5</c:v>
                </c:pt>
                <c:pt idx="470">
                  <c:v>0.5</c:v>
                </c:pt>
                <c:pt idx="471">
                  <c:v>0.5</c:v>
                </c:pt>
                <c:pt idx="472">
                  <c:v>0.45</c:v>
                </c:pt>
                <c:pt idx="473">
                  <c:v>0.45</c:v>
                </c:pt>
                <c:pt idx="474">
                  <c:v>0.45</c:v>
                </c:pt>
                <c:pt idx="475">
                  <c:v>0.45</c:v>
                </c:pt>
                <c:pt idx="476">
                  <c:v>0.4</c:v>
                </c:pt>
                <c:pt idx="477">
                  <c:v>0.4</c:v>
                </c:pt>
                <c:pt idx="478">
                  <c:v>0.4</c:v>
                </c:pt>
                <c:pt idx="479">
                  <c:v>0.4</c:v>
                </c:pt>
                <c:pt idx="480">
                  <c:v>0.4</c:v>
                </c:pt>
                <c:pt idx="481">
                  <c:v>0.35</c:v>
                </c:pt>
                <c:pt idx="482">
                  <c:v>0.35</c:v>
                </c:pt>
                <c:pt idx="483">
                  <c:v>0.35</c:v>
                </c:pt>
                <c:pt idx="484">
                  <c:v>0.35</c:v>
                </c:pt>
                <c:pt idx="485">
                  <c:v>0.35</c:v>
                </c:pt>
                <c:pt idx="486">
                  <c:v>0.35</c:v>
                </c:pt>
                <c:pt idx="487">
                  <c:v>0.3</c:v>
                </c:pt>
                <c:pt idx="488">
                  <c:v>0.3</c:v>
                </c:pt>
                <c:pt idx="489">
                  <c:v>0.3</c:v>
                </c:pt>
                <c:pt idx="490">
                  <c:v>0.3</c:v>
                </c:pt>
                <c:pt idx="491">
                  <c:v>0.3</c:v>
                </c:pt>
                <c:pt idx="492">
                  <c:v>0.3</c:v>
                </c:pt>
                <c:pt idx="493">
                  <c:v>0.25</c:v>
                </c:pt>
                <c:pt idx="494">
                  <c:v>0.25</c:v>
                </c:pt>
                <c:pt idx="495">
                  <c:v>0.25</c:v>
                </c:pt>
                <c:pt idx="496">
                  <c:v>0.25</c:v>
                </c:pt>
                <c:pt idx="497">
                  <c:v>0.25</c:v>
                </c:pt>
                <c:pt idx="498">
                  <c:v>0.25</c:v>
                </c:pt>
                <c:pt idx="499">
                  <c:v>0.25</c:v>
                </c:pt>
                <c:pt idx="500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AF-4DCF-A122-679A17304CF4}"/>
            </c:ext>
          </c:extLst>
        </c:ser>
        <c:ser>
          <c:idx val="2"/>
          <c:order val="2"/>
          <c:tx>
            <c:v>R=20k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List1!$R$2:$R$502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List1!$U$2:$U$502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0.1</c:v>
                </c:pt>
                <c:pt idx="73">
                  <c:v>0.2</c:v>
                </c:pt>
                <c:pt idx="74">
                  <c:v>0.35</c:v>
                </c:pt>
                <c:pt idx="75">
                  <c:v>0.5</c:v>
                </c:pt>
                <c:pt idx="76">
                  <c:v>0.7</c:v>
                </c:pt>
                <c:pt idx="77">
                  <c:v>0.95</c:v>
                </c:pt>
                <c:pt idx="78">
                  <c:v>1.2</c:v>
                </c:pt>
                <c:pt idx="79">
                  <c:v>1.5</c:v>
                </c:pt>
                <c:pt idx="80">
                  <c:v>1.75</c:v>
                </c:pt>
                <c:pt idx="81">
                  <c:v>2</c:v>
                </c:pt>
                <c:pt idx="82">
                  <c:v>2.25</c:v>
                </c:pt>
                <c:pt idx="83">
                  <c:v>2.4500000000000002</c:v>
                </c:pt>
                <c:pt idx="84">
                  <c:v>2.7</c:v>
                </c:pt>
                <c:pt idx="85">
                  <c:v>2.95</c:v>
                </c:pt>
                <c:pt idx="86">
                  <c:v>3.15</c:v>
                </c:pt>
                <c:pt idx="87">
                  <c:v>3.35</c:v>
                </c:pt>
                <c:pt idx="88">
                  <c:v>3.6</c:v>
                </c:pt>
                <c:pt idx="89">
                  <c:v>3.8</c:v>
                </c:pt>
                <c:pt idx="90">
                  <c:v>4</c:v>
                </c:pt>
                <c:pt idx="91">
                  <c:v>4.2</c:v>
                </c:pt>
                <c:pt idx="92">
                  <c:v>4.4000000000000004</c:v>
                </c:pt>
                <c:pt idx="93">
                  <c:v>4.55</c:v>
                </c:pt>
                <c:pt idx="94">
                  <c:v>4.75</c:v>
                </c:pt>
                <c:pt idx="95">
                  <c:v>4.95</c:v>
                </c:pt>
                <c:pt idx="96">
                  <c:v>5.0999999999999996</c:v>
                </c:pt>
                <c:pt idx="97">
                  <c:v>5.25</c:v>
                </c:pt>
                <c:pt idx="98">
                  <c:v>5.4</c:v>
                </c:pt>
                <c:pt idx="99">
                  <c:v>5.5</c:v>
                </c:pt>
                <c:pt idx="100">
                  <c:v>5.6</c:v>
                </c:pt>
                <c:pt idx="101">
                  <c:v>5.65</c:v>
                </c:pt>
                <c:pt idx="102">
                  <c:v>5.7</c:v>
                </c:pt>
                <c:pt idx="103">
                  <c:v>5.7</c:v>
                </c:pt>
                <c:pt idx="104">
                  <c:v>5.7</c:v>
                </c:pt>
                <c:pt idx="105">
                  <c:v>5.65</c:v>
                </c:pt>
                <c:pt idx="106">
                  <c:v>5.55</c:v>
                </c:pt>
                <c:pt idx="107">
                  <c:v>5.45</c:v>
                </c:pt>
                <c:pt idx="108">
                  <c:v>5.35</c:v>
                </c:pt>
                <c:pt idx="109">
                  <c:v>5.2</c:v>
                </c:pt>
                <c:pt idx="110">
                  <c:v>5.05</c:v>
                </c:pt>
                <c:pt idx="111">
                  <c:v>4.8499999999999996</c:v>
                </c:pt>
                <c:pt idx="112">
                  <c:v>4.7</c:v>
                </c:pt>
                <c:pt idx="113">
                  <c:v>4.5</c:v>
                </c:pt>
                <c:pt idx="114">
                  <c:v>4.3</c:v>
                </c:pt>
                <c:pt idx="115">
                  <c:v>4.0999999999999996</c:v>
                </c:pt>
                <c:pt idx="116">
                  <c:v>3.9</c:v>
                </c:pt>
                <c:pt idx="117">
                  <c:v>3.65</c:v>
                </c:pt>
                <c:pt idx="118">
                  <c:v>3.45</c:v>
                </c:pt>
                <c:pt idx="119">
                  <c:v>3.25</c:v>
                </c:pt>
                <c:pt idx="120">
                  <c:v>3.1</c:v>
                </c:pt>
                <c:pt idx="121">
                  <c:v>2.9</c:v>
                </c:pt>
                <c:pt idx="122">
                  <c:v>2.75</c:v>
                </c:pt>
                <c:pt idx="123">
                  <c:v>2.5499999999999998</c:v>
                </c:pt>
                <c:pt idx="124">
                  <c:v>2.4500000000000002</c:v>
                </c:pt>
                <c:pt idx="125">
                  <c:v>2.2999999999999998</c:v>
                </c:pt>
                <c:pt idx="126">
                  <c:v>2.2000000000000002</c:v>
                </c:pt>
                <c:pt idx="127">
                  <c:v>2.1</c:v>
                </c:pt>
                <c:pt idx="128">
                  <c:v>2.0499999999999998</c:v>
                </c:pt>
                <c:pt idx="129">
                  <c:v>2</c:v>
                </c:pt>
                <c:pt idx="130">
                  <c:v>1.95</c:v>
                </c:pt>
                <c:pt idx="131">
                  <c:v>1.95</c:v>
                </c:pt>
                <c:pt idx="132">
                  <c:v>1.95</c:v>
                </c:pt>
                <c:pt idx="133">
                  <c:v>2</c:v>
                </c:pt>
                <c:pt idx="134">
                  <c:v>2.0499999999999998</c:v>
                </c:pt>
                <c:pt idx="135">
                  <c:v>2.1</c:v>
                </c:pt>
                <c:pt idx="136">
                  <c:v>2.2000000000000002</c:v>
                </c:pt>
                <c:pt idx="137">
                  <c:v>2.2999999999999998</c:v>
                </c:pt>
                <c:pt idx="138">
                  <c:v>2.4</c:v>
                </c:pt>
                <c:pt idx="139">
                  <c:v>2.5</c:v>
                </c:pt>
                <c:pt idx="140">
                  <c:v>2.65</c:v>
                </c:pt>
                <c:pt idx="141">
                  <c:v>2.75</c:v>
                </c:pt>
                <c:pt idx="142">
                  <c:v>2.9</c:v>
                </c:pt>
                <c:pt idx="143">
                  <c:v>3.05</c:v>
                </c:pt>
                <c:pt idx="144">
                  <c:v>3.2</c:v>
                </c:pt>
                <c:pt idx="145">
                  <c:v>3.35</c:v>
                </c:pt>
                <c:pt idx="146">
                  <c:v>3.45</c:v>
                </c:pt>
                <c:pt idx="147">
                  <c:v>3.6</c:v>
                </c:pt>
                <c:pt idx="148">
                  <c:v>3.75</c:v>
                </c:pt>
                <c:pt idx="149">
                  <c:v>3.9</c:v>
                </c:pt>
                <c:pt idx="150">
                  <c:v>4</c:v>
                </c:pt>
                <c:pt idx="151">
                  <c:v>4.0999999999999996</c:v>
                </c:pt>
                <c:pt idx="152">
                  <c:v>4.2</c:v>
                </c:pt>
                <c:pt idx="153">
                  <c:v>4.3</c:v>
                </c:pt>
                <c:pt idx="154">
                  <c:v>4.4000000000000004</c:v>
                </c:pt>
                <c:pt idx="155">
                  <c:v>4.45</c:v>
                </c:pt>
                <c:pt idx="156">
                  <c:v>4.5</c:v>
                </c:pt>
                <c:pt idx="157">
                  <c:v>4.55</c:v>
                </c:pt>
                <c:pt idx="158">
                  <c:v>4.5999999999999996</c:v>
                </c:pt>
                <c:pt idx="159">
                  <c:v>4.5999999999999996</c:v>
                </c:pt>
                <c:pt idx="160">
                  <c:v>4.5999999999999996</c:v>
                </c:pt>
                <c:pt idx="161">
                  <c:v>4.55</c:v>
                </c:pt>
                <c:pt idx="162">
                  <c:v>4.55</c:v>
                </c:pt>
                <c:pt idx="163">
                  <c:v>4.5</c:v>
                </c:pt>
                <c:pt idx="164">
                  <c:v>4.45</c:v>
                </c:pt>
                <c:pt idx="165">
                  <c:v>4.4000000000000004</c:v>
                </c:pt>
                <c:pt idx="166">
                  <c:v>4.3</c:v>
                </c:pt>
                <c:pt idx="167">
                  <c:v>4.25</c:v>
                </c:pt>
                <c:pt idx="168">
                  <c:v>4.1500000000000004</c:v>
                </c:pt>
                <c:pt idx="169">
                  <c:v>4.05</c:v>
                </c:pt>
                <c:pt idx="170">
                  <c:v>3.95</c:v>
                </c:pt>
                <c:pt idx="171">
                  <c:v>3.85</c:v>
                </c:pt>
                <c:pt idx="172">
                  <c:v>3.75</c:v>
                </c:pt>
                <c:pt idx="173">
                  <c:v>3.65</c:v>
                </c:pt>
                <c:pt idx="174">
                  <c:v>3.55</c:v>
                </c:pt>
                <c:pt idx="175">
                  <c:v>3.45</c:v>
                </c:pt>
                <c:pt idx="176">
                  <c:v>3.35</c:v>
                </c:pt>
                <c:pt idx="177">
                  <c:v>3.25</c:v>
                </c:pt>
                <c:pt idx="178">
                  <c:v>3.2</c:v>
                </c:pt>
                <c:pt idx="179">
                  <c:v>3.1</c:v>
                </c:pt>
                <c:pt idx="180">
                  <c:v>3</c:v>
                </c:pt>
                <c:pt idx="181">
                  <c:v>2.95</c:v>
                </c:pt>
                <c:pt idx="182">
                  <c:v>2.9</c:v>
                </c:pt>
                <c:pt idx="183">
                  <c:v>2.85</c:v>
                </c:pt>
                <c:pt idx="184">
                  <c:v>2.8</c:v>
                </c:pt>
                <c:pt idx="185">
                  <c:v>2.75</c:v>
                </c:pt>
                <c:pt idx="186">
                  <c:v>2.75</c:v>
                </c:pt>
                <c:pt idx="187">
                  <c:v>2.75</c:v>
                </c:pt>
                <c:pt idx="188">
                  <c:v>2.75</c:v>
                </c:pt>
                <c:pt idx="189">
                  <c:v>2.75</c:v>
                </c:pt>
                <c:pt idx="190">
                  <c:v>2.75</c:v>
                </c:pt>
                <c:pt idx="191">
                  <c:v>2.8</c:v>
                </c:pt>
                <c:pt idx="192">
                  <c:v>2.8</c:v>
                </c:pt>
                <c:pt idx="193">
                  <c:v>2.85</c:v>
                </c:pt>
                <c:pt idx="194">
                  <c:v>2.9</c:v>
                </c:pt>
                <c:pt idx="195">
                  <c:v>2.95</c:v>
                </c:pt>
                <c:pt idx="196">
                  <c:v>3.05</c:v>
                </c:pt>
                <c:pt idx="197">
                  <c:v>3.1</c:v>
                </c:pt>
                <c:pt idx="198">
                  <c:v>3.15</c:v>
                </c:pt>
                <c:pt idx="199">
                  <c:v>3.25</c:v>
                </c:pt>
                <c:pt idx="200">
                  <c:v>3.3</c:v>
                </c:pt>
                <c:pt idx="201">
                  <c:v>3.35</c:v>
                </c:pt>
                <c:pt idx="202">
                  <c:v>3.45</c:v>
                </c:pt>
                <c:pt idx="203">
                  <c:v>3.5</c:v>
                </c:pt>
                <c:pt idx="204">
                  <c:v>3.6</c:v>
                </c:pt>
                <c:pt idx="205">
                  <c:v>3.65</c:v>
                </c:pt>
                <c:pt idx="206">
                  <c:v>3.7</c:v>
                </c:pt>
                <c:pt idx="207">
                  <c:v>3.75</c:v>
                </c:pt>
                <c:pt idx="208">
                  <c:v>3.8</c:v>
                </c:pt>
                <c:pt idx="209">
                  <c:v>3.85</c:v>
                </c:pt>
                <c:pt idx="210">
                  <c:v>3.9</c:v>
                </c:pt>
                <c:pt idx="211">
                  <c:v>3.95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4.05</c:v>
                </c:pt>
                <c:pt idx="216">
                  <c:v>4.05</c:v>
                </c:pt>
                <c:pt idx="217">
                  <c:v>4.05</c:v>
                </c:pt>
                <c:pt idx="218">
                  <c:v>4.05</c:v>
                </c:pt>
                <c:pt idx="219">
                  <c:v>4</c:v>
                </c:pt>
                <c:pt idx="220">
                  <c:v>4</c:v>
                </c:pt>
                <c:pt idx="221">
                  <c:v>3.95</c:v>
                </c:pt>
                <c:pt idx="222">
                  <c:v>3.95</c:v>
                </c:pt>
                <c:pt idx="223">
                  <c:v>3.9</c:v>
                </c:pt>
                <c:pt idx="224">
                  <c:v>3.85</c:v>
                </c:pt>
                <c:pt idx="225">
                  <c:v>3.8</c:v>
                </c:pt>
                <c:pt idx="226">
                  <c:v>3.75</c:v>
                </c:pt>
                <c:pt idx="227">
                  <c:v>3.7</c:v>
                </c:pt>
                <c:pt idx="228">
                  <c:v>3.65</c:v>
                </c:pt>
                <c:pt idx="229">
                  <c:v>3.6</c:v>
                </c:pt>
                <c:pt idx="230">
                  <c:v>3.55</c:v>
                </c:pt>
                <c:pt idx="231">
                  <c:v>3.5</c:v>
                </c:pt>
                <c:pt idx="232">
                  <c:v>3.45</c:v>
                </c:pt>
                <c:pt idx="233">
                  <c:v>3.4</c:v>
                </c:pt>
                <c:pt idx="234">
                  <c:v>3.35</c:v>
                </c:pt>
                <c:pt idx="235">
                  <c:v>3.35</c:v>
                </c:pt>
                <c:pt idx="236">
                  <c:v>3.3</c:v>
                </c:pt>
                <c:pt idx="237">
                  <c:v>3.25</c:v>
                </c:pt>
                <c:pt idx="238">
                  <c:v>3.2</c:v>
                </c:pt>
                <c:pt idx="239">
                  <c:v>3.2</c:v>
                </c:pt>
                <c:pt idx="240">
                  <c:v>3.15</c:v>
                </c:pt>
                <c:pt idx="241">
                  <c:v>3.15</c:v>
                </c:pt>
                <c:pt idx="242">
                  <c:v>3.15</c:v>
                </c:pt>
                <c:pt idx="243">
                  <c:v>3.15</c:v>
                </c:pt>
                <c:pt idx="244">
                  <c:v>3.15</c:v>
                </c:pt>
                <c:pt idx="245">
                  <c:v>3.1</c:v>
                </c:pt>
                <c:pt idx="246">
                  <c:v>3.15</c:v>
                </c:pt>
                <c:pt idx="247">
                  <c:v>3.15</c:v>
                </c:pt>
                <c:pt idx="248">
                  <c:v>3.15</c:v>
                </c:pt>
                <c:pt idx="249">
                  <c:v>3.15</c:v>
                </c:pt>
                <c:pt idx="250">
                  <c:v>3.2</c:v>
                </c:pt>
                <c:pt idx="251">
                  <c:v>3.2</c:v>
                </c:pt>
                <c:pt idx="252">
                  <c:v>3.25</c:v>
                </c:pt>
                <c:pt idx="253">
                  <c:v>3.3</c:v>
                </c:pt>
                <c:pt idx="254">
                  <c:v>3.3</c:v>
                </c:pt>
                <c:pt idx="255">
                  <c:v>3.35</c:v>
                </c:pt>
                <c:pt idx="256">
                  <c:v>3.4</c:v>
                </c:pt>
                <c:pt idx="257">
                  <c:v>3.4</c:v>
                </c:pt>
                <c:pt idx="258">
                  <c:v>3.45</c:v>
                </c:pt>
                <c:pt idx="259">
                  <c:v>3.5</c:v>
                </c:pt>
                <c:pt idx="260">
                  <c:v>3.5</c:v>
                </c:pt>
                <c:pt idx="261">
                  <c:v>3.55</c:v>
                </c:pt>
                <c:pt idx="262">
                  <c:v>3.6</c:v>
                </c:pt>
                <c:pt idx="263">
                  <c:v>3.6</c:v>
                </c:pt>
                <c:pt idx="264">
                  <c:v>3.65</c:v>
                </c:pt>
                <c:pt idx="265">
                  <c:v>3.65</c:v>
                </c:pt>
                <c:pt idx="266">
                  <c:v>3.7</c:v>
                </c:pt>
                <c:pt idx="267">
                  <c:v>3.7</c:v>
                </c:pt>
                <c:pt idx="268">
                  <c:v>3.75</c:v>
                </c:pt>
                <c:pt idx="269">
                  <c:v>3.75</c:v>
                </c:pt>
                <c:pt idx="270">
                  <c:v>3.75</c:v>
                </c:pt>
                <c:pt idx="271">
                  <c:v>3.75</c:v>
                </c:pt>
                <c:pt idx="272">
                  <c:v>3.75</c:v>
                </c:pt>
                <c:pt idx="273">
                  <c:v>3.75</c:v>
                </c:pt>
                <c:pt idx="274">
                  <c:v>3.75</c:v>
                </c:pt>
                <c:pt idx="275">
                  <c:v>3.75</c:v>
                </c:pt>
                <c:pt idx="276">
                  <c:v>3.75</c:v>
                </c:pt>
                <c:pt idx="277">
                  <c:v>3.75</c:v>
                </c:pt>
                <c:pt idx="278">
                  <c:v>3.7</c:v>
                </c:pt>
                <c:pt idx="279">
                  <c:v>3.7</c:v>
                </c:pt>
                <c:pt idx="280">
                  <c:v>3.7</c:v>
                </c:pt>
                <c:pt idx="281">
                  <c:v>3.65</c:v>
                </c:pt>
                <c:pt idx="282">
                  <c:v>3.65</c:v>
                </c:pt>
                <c:pt idx="283">
                  <c:v>3.6</c:v>
                </c:pt>
                <c:pt idx="284">
                  <c:v>3.6</c:v>
                </c:pt>
                <c:pt idx="285">
                  <c:v>3.55</c:v>
                </c:pt>
                <c:pt idx="286">
                  <c:v>3.55</c:v>
                </c:pt>
                <c:pt idx="287">
                  <c:v>3.5</c:v>
                </c:pt>
                <c:pt idx="288">
                  <c:v>3.5</c:v>
                </c:pt>
                <c:pt idx="289">
                  <c:v>3.45</c:v>
                </c:pt>
                <c:pt idx="290">
                  <c:v>3.45</c:v>
                </c:pt>
                <c:pt idx="291">
                  <c:v>3.45</c:v>
                </c:pt>
                <c:pt idx="292">
                  <c:v>3.4</c:v>
                </c:pt>
                <c:pt idx="293">
                  <c:v>3.4</c:v>
                </c:pt>
                <c:pt idx="294">
                  <c:v>3.35</c:v>
                </c:pt>
                <c:pt idx="295">
                  <c:v>3.35</c:v>
                </c:pt>
                <c:pt idx="296">
                  <c:v>3.35</c:v>
                </c:pt>
                <c:pt idx="297">
                  <c:v>3.35</c:v>
                </c:pt>
                <c:pt idx="298">
                  <c:v>3.35</c:v>
                </c:pt>
                <c:pt idx="299">
                  <c:v>3.3</c:v>
                </c:pt>
                <c:pt idx="300">
                  <c:v>3.3</c:v>
                </c:pt>
                <c:pt idx="301">
                  <c:v>3.3</c:v>
                </c:pt>
                <c:pt idx="302">
                  <c:v>3.3</c:v>
                </c:pt>
                <c:pt idx="303">
                  <c:v>3.3</c:v>
                </c:pt>
                <c:pt idx="304">
                  <c:v>3.35</c:v>
                </c:pt>
                <c:pt idx="305">
                  <c:v>3.35</c:v>
                </c:pt>
                <c:pt idx="306">
                  <c:v>3.35</c:v>
                </c:pt>
                <c:pt idx="307">
                  <c:v>3.35</c:v>
                </c:pt>
                <c:pt idx="308">
                  <c:v>3.35</c:v>
                </c:pt>
                <c:pt idx="309">
                  <c:v>3.4</c:v>
                </c:pt>
                <c:pt idx="310">
                  <c:v>3.4</c:v>
                </c:pt>
                <c:pt idx="311">
                  <c:v>3.4</c:v>
                </c:pt>
                <c:pt idx="312">
                  <c:v>3.45</c:v>
                </c:pt>
                <c:pt idx="313">
                  <c:v>3.45</c:v>
                </c:pt>
                <c:pt idx="314">
                  <c:v>3.45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3.55</c:v>
                </c:pt>
                <c:pt idx="319">
                  <c:v>3.55</c:v>
                </c:pt>
                <c:pt idx="320">
                  <c:v>3.55</c:v>
                </c:pt>
                <c:pt idx="321">
                  <c:v>3.6</c:v>
                </c:pt>
                <c:pt idx="322">
                  <c:v>3.6</c:v>
                </c:pt>
                <c:pt idx="323">
                  <c:v>3.6</c:v>
                </c:pt>
                <c:pt idx="324">
                  <c:v>3.6</c:v>
                </c:pt>
                <c:pt idx="325">
                  <c:v>3.6</c:v>
                </c:pt>
                <c:pt idx="326">
                  <c:v>3.6</c:v>
                </c:pt>
                <c:pt idx="327">
                  <c:v>3.6</c:v>
                </c:pt>
                <c:pt idx="328">
                  <c:v>3.65</c:v>
                </c:pt>
                <c:pt idx="329">
                  <c:v>3.65</c:v>
                </c:pt>
                <c:pt idx="330">
                  <c:v>3.65</c:v>
                </c:pt>
                <c:pt idx="331">
                  <c:v>3.65</c:v>
                </c:pt>
                <c:pt idx="332">
                  <c:v>3.65</c:v>
                </c:pt>
                <c:pt idx="333">
                  <c:v>3.6</c:v>
                </c:pt>
                <c:pt idx="334">
                  <c:v>3.6</c:v>
                </c:pt>
                <c:pt idx="335">
                  <c:v>3.6</c:v>
                </c:pt>
                <c:pt idx="336">
                  <c:v>3.6</c:v>
                </c:pt>
                <c:pt idx="337">
                  <c:v>3.6</c:v>
                </c:pt>
                <c:pt idx="338">
                  <c:v>3.6</c:v>
                </c:pt>
                <c:pt idx="339">
                  <c:v>3.55</c:v>
                </c:pt>
                <c:pt idx="340">
                  <c:v>3.55</c:v>
                </c:pt>
                <c:pt idx="341">
                  <c:v>3.55</c:v>
                </c:pt>
                <c:pt idx="342">
                  <c:v>3.55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3.45</c:v>
                </c:pt>
                <c:pt idx="348">
                  <c:v>3.45</c:v>
                </c:pt>
                <c:pt idx="349">
                  <c:v>3.45</c:v>
                </c:pt>
                <c:pt idx="350">
                  <c:v>3.45</c:v>
                </c:pt>
                <c:pt idx="351">
                  <c:v>3.45</c:v>
                </c:pt>
                <c:pt idx="352">
                  <c:v>3.45</c:v>
                </c:pt>
                <c:pt idx="353">
                  <c:v>3.4</c:v>
                </c:pt>
                <c:pt idx="354">
                  <c:v>3.4</c:v>
                </c:pt>
                <c:pt idx="355">
                  <c:v>3.4</c:v>
                </c:pt>
                <c:pt idx="356">
                  <c:v>3.4</c:v>
                </c:pt>
                <c:pt idx="357">
                  <c:v>3.4</c:v>
                </c:pt>
                <c:pt idx="358">
                  <c:v>3.4</c:v>
                </c:pt>
                <c:pt idx="359">
                  <c:v>3.4</c:v>
                </c:pt>
                <c:pt idx="360">
                  <c:v>3.4</c:v>
                </c:pt>
                <c:pt idx="361">
                  <c:v>3.4</c:v>
                </c:pt>
                <c:pt idx="362">
                  <c:v>3.4</c:v>
                </c:pt>
                <c:pt idx="363">
                  <c:v>3.45</c:v>
                </c:pt>
                <c:pt idx="364">
                  <c:v>3.45</c:v>
                </c:pt>
                <c:pt idx="365">
                  <c:v>3.45</c:v>
                </c:pt>
                <c:pt idx="366">
                  <c:v>3.45</c:v>
                </c:pt>
                <c:pt idx="367">
                  <c:v>3.45</c:v>
                </c:pt>
                <c:pt idx="368">
                  <c:v>3.45</c:v>
                </c:pt>
                <c:pt idx="369">
                  <c:v>3.45</c:v>
                </c:pt>
                <c:pt idx="370">
                  <c:v>3.45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3.55</c:v>
                </c:pt>
                <c:pt idx="377">
                  <c:v>3.55</c:v>
                </c:pt>
                <c:pt idx="378">
                  <c:v>3.55</c:v>
                </c:pt>
                <c:pt idx="379">
                  <c:v>3.55</c:v>
                </c:pt>
                <c:pt idx="380">
                  <c:v>3.55</c:v>
                </c:pt>
                <c:pt idx="381">
                  <c:v>3.55</c:v>
                </c:pt>
                <c:pt idx="382">
                  <c:v>3.55</c:v>
                </c:pt>
                <c:pt idx="383">
                  <c:v>3.55</c:v>
                </c:pt>
                <c:pt idx="384">
                  <c:v>3.55</c:v>
                </c:pt>
                <c:pt idx="385">
                  <c:v>3.55</c:v>
                </c:pt>
                <c:pt idx="386">
                  <c:v>3.55</c:v>
                </c:pt>
                <c:pt idx="387">
                  <c:v>3.55</c:v>
                </c:pt>
                <c:pt idx="388">
                  <c:v>3.55</c:v>
                </c:pt>
                <c:pt idx="389">
                  <c:v>3.55</c:v>
                </c:pt>
                <c:pt idx="390">
                  <c:v>3.55</c:v>
                </c:pt>
                <c:pt idx="391">
                  <c:v>3.55</c:v>
                </c:pt>
                <c:pt idx="392">
                  <c:v>3.55</c:v>
                </c:pt>
                <c:pt idx="393">
                  <c:v>3.45</c:v>
                </c:pt>
                <c:pt idx="394">
                  <c:v>3.35</c:v>
                </c:pt>
                <c:pt idx="395">
                  <c:v>3.2</c:v>
                </c:pt>
                <c:pt idx="396">
                  <c:v>3.05</c:v>
                </c:pt>
                <c:pt idx="397">
                  <c:v>2.8</c:v>
                </c:pt>
                <c:pt idx="398">
                  <c:v>2.5499999999999998</c:v>
                </c:pt>
                <c:pt idx="399">
                  <c:v>2.2999999999999998</c:v>
                </c:pt>
                <c:pt idx="400">
                  <c:v>2</c:v>
                </c:pt>
                <c:pt idx="401">
                  <c:v>1.7</c:v>
                </c:pt>
                <c:pt idx="402">
                  <c:v>1.35</c:v>
                </c:pt>
                <c:pt idx="403">
                  <c:v>1.05</c:v>
                </c:pt>
                <c:pt idx="404">
                  <c:v>0.7</c:v>
                </c:pt>
                <c:pt idx="405">
                  <c:v>0.4</c:v>
                </c:pt>
                <c:pt idx="406">
                  <c:v>0.1</c:v>
                </c:pt>
                <c:pt idx="407">
                  <c:v>-0.2</c:v>
                </c:pt>
                <c:pt idx="408">
                  <c:v>-0.5</c:v>
                </c:pt>
                <c:pt idx="409">
                  <c:v>-0.8</c:v>
                </c:pt>
                <c:pt idx="410">
                  <c:v>-1.05</c:v>
                </c:pt>
                <c:pt idx="411">
                  <c:v>-1.3</c:v>
                </c:pt>
                <c:pt idx="412">
                  <c:v>-1.55</c:v>
                </c:pt>
                <c:pt idx="413">
                  <c:v>-1.8</c:v>
                </c:pt>
                <c:pt idx="414">
                  <c:v>-2</c:v>
                </c:pt>
                <c:pt idx="415">
                  <c:v>-2.15</c:v>
                </c:pt>
                <c:pt idx="416">
                  <c:v>-2.2999999999999998</c:v>
                </c:pt>
                <c:pt idx="417">
                  <c:v>-2.4</c:v>
                </c:pt>
                <c:pt idx="418">
                  <c:v>-2.4500000000000002</c:v>
                </c:pt>
                <c:pt idx="419">
                  <c:v>-2.5</c:v>
                </c:pt>
                <c:pt idx="420">
                  <c:v>-2.5</c:v>
                </c:pt>
                <c:pt idx="421">
                  <c:v>-2.4500000000000002</c:v>
                </c:pt>
                <c:pt idx="422">
                  <c:v>-2.4</c:v>
                </c:pt>
                <c:pt idx="423">
                  <c:v>-2.35</c:v>
                </c:pt>
                <c:pt idx="424">
                  <c:v>-2.25</c:v>
                </c:pt>
                <c:pt idx="425">
                  <c:v>-2.1</c:v>
                </c:pt>
                <c:pt idx="426">
                  <c:v>-1.95</c:v>
                </c:pt>
                <c:pt idx="427">
                  <c:v>-1.75</c:v>
                </c:pt>
                <c:pt idx="428">
                  <c:v>-1.55</c:v>
                </c:pt>
                <c:pt idx="429">
                  <c:v>-1.35</c:v>
                </c:pt>
                <c:pt idx="430">
                  <c:v>-1.1499999999999999</c:v>
                </c:pt>
                <c:pt idx="431">
                  <c:v>-0.9</c:v>
                </c:pt>
                <c:pt idx="432">
                  <c:v>-0.7</c:v>
                </c:pt>
                <c:pt idx="433">
                  <c:v>-0.45</c:v>
                </c:pt>
                <c:pt idx="434">
                  <c:v>-0.2</c:v>
                </c:pt>
                <c:pt idx="435">
                  <c:v>0</c:v>
                </c:pt>
                <c:pt idx="436">
                  <c:v>0.25</c:v>
                </c:pt>
                <c:pt idx="437">
                  <c:v>0.45</c:v>
                </c:pt>
                <c:pt idx="438">
                  <c:v>0.65</c:v>
                </c:pt>
                <c:pt idx="439">
                  <c:v>0.85</c:v>
                </c:pt>
                <c:pt idx="440">
                  <c:v>1.05</c:v>
                </c:pt>
                <c:pt idx="441">
                  <c:v>1.2</c:v>
                </c:pt>
                <c:pt idx="442">
                  <c:v>1.35</c:v>
                </c:pt>
                <c:pt idx="443">
                  <c:v>1.45</c:v>
                </c:pt>
                <c:pt idx="444">
                  <c:v>1.55</c:v>
                </c:pt>
                <c:pt idx="445">
                  <c:v>1.65</c:v>
                </c:pt>
                <c:pt idx="446">
                  <c:v>1.7</c:v>
                </c:pt>
                <c:pt idx="447">
                  <c:v>1.75</c:v>
                </c:pt>
                <c:pt idx="448">
                  <c:v>1.75</c:v>
                </c:pt>
                <c:pt idx="449">
                  <c:v>1.75</c:v>
                </c:pt>
                <c:pt idx="450">
                  <c:v>1.7</c:v>
                </c:pt>
                <c:pt idx="451">
                  <c:v>1.65</c:v>
                </c:pt>
                <c:pt idx="452">
                  <c:v>1.6</c:v>
                </c:pt>
                <c:pt idx="453">
                  <c:v>1.5</c:v>
                </c:pt>
                <c:pt idx="454">
                  <c:v>1.4</c:v>
                </c:pt>
                <c:pt idx="455">
                  <c:v>1.3</c:v>
                </c:pt>
                <c:pt idx="456">
                  <c:v>1.1499999999999999</c:v>
                </c:pt>
                <c:pt idx="457">
                  <c:v>1</c:v>
                </c:pt>
                <c:pt idx="458">
                  <c:v>0.85</c:v>
                </c:pt>
                <c:pt idx="459">
                  <c:v>0.7</c:v>
                </c:pt>
                <c:pt idx="460">
                  <c:v>0.55000000000000004</c:v>
                </c:pt>
                <c:pt idx="461">
                  <c:v>0.35</c:v>
                </c:pt>
                <c:pt idx="462">
                  <c:v>0.2</c:v>
                </c:pt>
                <c:pt idx="463">
                  <c:v>0.05</c:v>
                </c:pt>
                <c:pt idx="464">
                  <c:v>-0.1</c:v>
                </c:pt>
                <c:pt idx="465">
                  <c:v>-0.3</c:v>
                </c:pt>
                <c:pt idx="466">
                  <c:v>-0.45</c:v>
                </c:pt>
                <c:pt idx="467">
                  <c:v>-0.55000000000000004</c:v>
                </c:pt>
                <c:pt idx="468">
                  <c:v>-0.7</c:v>
                </c:pt>
                <c:pt idx="469">
                  <c:v>-0.8</c:v>
                </c:pt>
                <c:pt idx="470">
                  <c:v>-0.9</c:v>
                </c:pt>
                <c:pt idx="471">
                  <c:v>-1</c:v>
                </c:pt>
                <c:pt idx="472">
                  <c:v>-1.1000000000000001</c:v>
                </c:pt>
                <c:pt idx="473">
                  <c:v>-1.1499999999999999</c:v>
                </c:pt>
                <c:pt idx="474">
                  <c:v>-1.2</c:v>
                </c:pt>
                <c:pt idx="475">
                  <c:v>-1.2</c:v>
                </c:pt>
                <c:pt idx="476">
                  <c:v>-1.25</c:v>
                </c:pt>
                <c:pt idx="477">
                  <c:v>-1.25</c:v>
                </c:pt>
                <c:pt idx="478">
                  <c:v>-1.2</c:v>
                </c:pt>
                <c:pt idx="479">
                  <c:v>-1.2</c:v>
                </c:pt>
                <c:pt idx="480">
                  <c:v>-1.1499999999999999</c:v>
                </c:pt>
                <c:pt idx="481">
                  <c:v>-1.1000000000000001</c:v>
                </c:pt>
                <c:pt idx="482">
                  <c:v>-1</c:v>
                </c:pt>
                <c:pt idx="483">
                  <c:v>-0.95</c:v>
                </c:pt>
                <c:pt idx="484">
                  <c:v>-0.85</c:v>
                </c:pt>
                <c:pt idx="485">
                  <c:v>-0.75</c:v>
                </c:pt>
                <c:pt idx="486">
                  <c:v>-0.65</c:v>
                </c:pt>
                <c:pt idx="487">
                  <c:v>-0.55000000000000004</c:v>
                </c:pt>
                <c:pt idx="488">
                  <c:v>-0.4</c:v>
                </c:pt>
                <c:pt idx="489">
                  <c:v>-0.3</c:v>
                </c:pt>
                <c:pt idx="490">
                  <c:v>-0.2</c:v>
                </c:pt>
                <c:pt idx="491">
                  <c:v>-0.05</c:v>
                </c:pt>
                <c:pt idx="492">
                  <c:v>0.05</c:v>
                </c:pt>
                <c:pt idx="493">
                  <c:v>0.15</c:v>
                </c:pt>
                <c:pt idx="494">
                  <c:v>0.25</c:v>
                </c:pt>
                <c:pt idx="495">
                  <c:v>0.35</c:v>
                </c:pt>
                <c:pt idx="496">
                  <c:v>0.45</c:v>
                </c:pt>
                <c:pt idx="497">
                  <c:v>0.55000000000000004</c:v>
                </c:pt>
                <c:pt idx="498">
                  <c:v>0.6</c:v>
                </c:pt>
                <c:pt idx="499">
                  <c:v>0.7</c:v>
                </c:pt>
                <c:pt idx="500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AF-4DCF-A122-679A17304CF4}"/>
            </c:ext>
          </c:extLst>
        </c:ser>
        <c:ser>
          <c:idx val="3"/>
          <c:order val="3"/>
          <c:tx>
            <c:v>R=90k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List1!$R$2:$R$502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List1!$V$2:$V$502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0.05</c:v>
                </c:pt>
                <c:pt idx="74">
                  <c:v>0.1</c:v>
                </c:pt>
                <c:pt idx="75">
                  <c:v>0.1</c:v>
                </c:pt>
                <c:pt idx="76">
                  <c:v>0.15</c:v>
                </c:pt>
                <c:pt idx="77">
                  <c:v>0.2</c:v>
                </c:pt>
                <c:pt idx="78">
                  <c:v>0.3</c:v>
                </c:pt>
                <c:pt idx="79">
                  <c:v>0.35</c:v>
                </c:pt>
                <c:pt idx="80">
                  <c:v>0.45</c:v>
                </c:pt>
                <c:pt idx="81">
                  <c:v>0.5</c:v>
                </c:pt>
                <c:pt idx="82">
                  <c:v>0.6</c:v>
                </c:pt>
                <c:pt idx="83">
                  <c:v>0.7</c:v>
                </c:pt>
                <c:pt idx="84">
                  <c:v>0.8</c:v>
                </c:pt>
                <c:pt idx="85">
                  <c:v>0.9</c:v>
                </c:pt>
                <c:pt idx="86">
                  <c:v>1.05</c:v>
                </c:pt>
                <c:pt idx="87">
                  <c:v>1.1499999999999999</c:v>
                </c:pt>
                <c:pt idx="88">
                  <c:v>1.25</c:v>
                </c:pt>
                <c:pt idx="89">
                  <c:v>1.4</c:v>
                </c:pt>
                <c:pt idx="90">
                  <c:v>1.5</c:v>
                </c:pt>
                <c:pt idx="91">
                  <c:v>1.65</c:v>
                </c:pt>
                <c:pt idx="92">
                  <c:v>1.75</c:v>
                </c:pt>
                <c:pt idx="93">
                  <c:v>1.9</c:v>
                </c:pt>
                <c:pt idx="94">
                  <c:v>2.0499999999999998</c:v>
                </c:pt>
                <c:pt idx="95">
                  <c:v>2.15</c:v>
                </c:pt>
                <c:pt idx="96">
                  <c:v>2.2999999999999998</c:v>
                </c:pt>
                <c:pt idx="97">
                  <c:v>2.4500000000000002</c:v>
                </c:pt>
                <c:pt idx="98">
                  <c:v>2.5499999999999998</c:v>
                </c:pt>
                <c:pt idx="99">
                  <c:v>2.7</c:v>
                </c:pt>
                <c:pt idx="100">
                  <c:v>2.8</c:v>
                </c:pt>
                <c:pt idx="101">
                  <c:v>2.95</c:v>
                </c:pt>
                <c:pt idx="102">
                  <c:v>3.1</c:v>
                </c:pt>
                <c:pt idx="103">
                  <c:v>3.2</c:v>
                </c:pt>
                <c:pt idx="104">
                  <c:v>3.35</c:v>
                </c:pt>
                <c:pt idx="105">
                  <c:v>3.45</c:v>
                </c:pt>
                <c:pt idx="106">
                  <c:v>3.55</c:v>
                </c:pt>
                <c:pt idx="107">
                  <c:v>3.7</c:v>
                </c:pt>
                <c:pt idx="108">
                  <c:v>3.8</c:v>
                </c:pt>
                <c:pt idx="109">
                  <c:v>3.9</c:v>
                </c:pt>
                <c:pt idx="110">
                  <c:v>4</c:v>
                </c:pt>
                <c:pt idx="111">
                  <c:v>4.0999999999999996</c:v>
                </c:pt>
                <c:pt idx="112">
                  <c:v>4.2</c:v>
                </c:pt>
                <c:pt idx="113">
                  <c:v>4.3</c:v>
                </c:pt>
                <c:pt idx="114">
                  <c:v>4.4000000000000004</c:v>
                </c:pt>
                <c:pt idx="115">
                  <c:v>4.45</c:v>
                </c:pt>
                <c:pt idx="116">
                  <c:v>4.55</c:v>
                </c:pt>
                <c:pt idx="117">
                  <c:v>4.5999999999999996</c:v>
                </c:pt>
                <c:pt idx="118">
                  <c:v>4.7</c:v>
                </c:pt>
                <c:pt idx="119">
                  <c:v>4.75</c:v>
                </c:pt>
                <c:pt idx="120">
                  <c:v>4.8</c:v>
                </c:pt>
                <c:pt idx="121">
                  <c:v>4.8499999999999996</c:v>
                </c:pt>
                <c:pt idx="122">
                  <c:v>4.9000000000000004</c:v>
                </c:pt>
                <c:pt idx="123">
                  <c:v>4.95</c:v>
                </c:pt>
                <c:pt idx="124">
                  <c:v>5</c:v>
                </c:pt>
                <c:pt idx="125">
                  <c:v>5.05</c:v>
                </c:pt>
                <c:pt idx="126">
                  <c:v>5.05</c:v>
                </c:pt>
                <c:pt idx="127">
                  <c:v>5.0999999999999996</c:v>
                </c:pt>
                <c:pt idx="128">
                  <c:v>5.0999999999999996</c:v>
                </c:pt>
                <c:pt idx="129">
                  <c:v>5.0999999999999996</c:v>
                </c:pt>
                <c:pt idx="130">
                  <c:v>5.0999999999999996</c:v>
                </c:pt>
                <c:pt idx="131">
                  <c:v>5.15</c:v>
                </c:pt>
                <c:pt idx="132">
                  <c:v>5.15</c:v>
                </c:pt>
                <c:pt idx="133">
                  <c:v>5.0999999999999996</c:v>
                </c:pt>
                <c:pt idx="134">
                  <c:v>5.0999999999999996</c:v>
                </c:pt>
                <c:pt idx="135">
                  <c:v>5.0999999999999996</c:v>
                </c:pt>
                <c:pt idx="136">
                  <c:v>5.0999999999999996</c:v>
                </c:pt>
                <c:pt idx="137">
                  <c:v>5.05</c:v>
                </c:pt>
                <c:pt idx="138">
                  <c:v>5.05</c:v>
                </c:pt>
                <c:pt idx="139">
                  <c:v>5</c:v>
                </c:pt>
                <c:pt idx="140">
                  <c:v>5</c:v>
                </c:pt>
                <c:pt idx="141">
                  <c:v>4.95</c:v>
                </c:pt>
                <c:pt idx="142">
                  <c:v>4.9000000000000004</c:v>
                </c:pt>
                <c:pt idx="143">
                  <c:v>4.8499999999999996</c:v>
                </c:pt>
                <c:pt idx="144">
                  <c:v>4.8</c:v>
                </c:pt>
                <c:pt idx="145">
                  <c:v>4.75</c:v>
                </c:pt>
                <c:pt idx="146">
                  <c:v>4.7</c:v>
                </c:pt>
                <c:pt idx="147">
                  <c:v>4.6500000000000004</c:v>
                </c:pt>
                <c:pt idx="148">
                  <c:v>4.5999999999999996</c:v>
                </c:pt>
                <c:pt idx="149">
                  <c:v>4.55</c:v>
                </c:pt>
                <c:pt idx="150">
                  <c:v>4.5</c:v>
                </c:pt>
                <c:pt idx="151">
                  <c:v>4.45</c:v>
                </c:pt>
                <c:pt idx="152">
                  <c:v>4.4000000000000004</c:v>
                </c:pt>
                <c:pt idx="153">
                  <c:v>4.3499999999999996</c:v>
                </c:pt>
                <c:pt idx="154">
                  <c:v>4.3</c:v>
                </c:pt>
                <c:pt idx="155">
                  <c:v>4.2</c:v>
                </c:pt>
                <c:pt idx="156">
                  <c:v>4.1500000000000004</c:v>
                </c:pt>
                <c:pt idx="157">
                  <c:v>4.0999999999999996</c:v>
                </c:pt>
                <c:pt idx="158">
                  <c:v>4.05</c:v>
                </c:pt>
                <c:pt idx="159">
                  <c:v>3.95</c:v>
                </c:pt>
                <c:pt idx="160">
                  <c:v>3.9</c:v>
                </c:pt>
                <c:pt idx="161">
                  <c:v>3.85</c:v>
                </c:pt>
                <c:pt idx="162">
                  <c:v>3.8</c:v>
                </c:pt>
                <c:pt idx="163">
                  <c:v>3.75</c:v>
                </c:pt>
                <c:pt idx="164">
                  <c:v>3.65</c:v>
                </c:pt>
                <c:pt idx="165">
                  <c:v>3.6</c:v>
                </c:pt>
                <c:pt idx="166">
                  <c:v>3.55</c:v>
                </c:pt>
                <c:pt idx="167">
                  <c:v>3.5</c:v>
                </c:pt>
                <c:pt idx="168">
                  <c:v>3.45</c:v>
                </c:pt>
                <c:pt idx="169">
                  <c:v>3.4</c:v>
                </c:pt>
                <c:pt idx="170">
                  <c:v>3.35</c:v>
                </c:pt>
                <c:pt idx="171">
                  <c:v>3.3</c:v>
                </c:pt>
                <c:pt idx="172">
                  <c:v>3.25</c:v>
                </c:pt>
                <c:pt idx="173">
                  <c:v>3.2</c:v>
                </c:pt>
                <c:pt idx="174">
                  <c:v>3.15</c:v>
                </c:pt>
                <c:pt idx="175">
                  <c:v>3.1</c:v>
                </c:pt>
                <c:pt idx="176">
                  <c:v>3.05</c:v>
                </c:pt>
                <c:pt idx="177">
                  <c:v>3.05</c:v>
                </c:pt>
                <c:pt idx="178">
                  <c:v>3</c:v>
                </c:pt>
                <c:pt idx="179">
                  <c:v>2.95</c:v>
                </c:pt>
                <c:pt idx="180">
                  <c:v>2.95</c:v>
                </c:pt>
                <c:pt idx="181">
                  <c:v>2.9</c:v>
                </c:pt>
                <c:pt idx="182">
                  <c:v>2.9</c:v>
                </c:pt>
                <c:pt idx="183">
                  <c:v>2.85</c:v>
                </c:pt>
                <c:pt idx="184">
                  <c:v>2.85</c:v>
                </c:pt>
                <c:pt idx="185">
                  <c:v>2.8</c:v>
                </c:pt>
                <c:pt idx="186">
                  <c:v>2.8</c:v>
                </c:pt>
                <c:pt idx="187">
                  <c:v>2.8</c:v>
                </c:pt>
                <c:pt idx="188">
                  <c:v>2.75</c:v>
                </c:pt>
                <c:pt idx="189">
                  <c:v>2.75</c:v>
                </c:pt>
                <c:pt idx="190">
                  <c:v>2.75</c:v>
                </c:pt>
                <c:pt idx="191">
                  <c:v>2.75</c:v>
                </c:pt>
                <c:pt idx="192">
                  <c:v>2.75</c:v>
                </c:pt>
                <c:pt idx="193">
                  <c:v>2.75</c:v>
                </c:pt>
                <c:pt idx="194">
                  <c:v>2.75</c:v>
                </c:pt>
                <c:pt idx="195">
                  <c:v>2.75</c:v>
                </c:pt>
                <c:pt idx="196">
                  <c:v>2.75</c:v>
                </c:pt>
                <c:pt idx="197">
                  <c:v>2.75</c:v>
                </c:pt>
                <c:pt idx="198">
                  <c:v>2.75</c:v>
                </c:pt>
                <c:pt idx="199">
                  <c:v>2.8</c:v>
                </c:pt>
                <c:pt idx="200">
                  <c:v>2.8</c:v>
                </c:pt>
                <c:pt idx="201">
                  <c:v>2.8</c:v>
                </c:pt>
                <c:pt idx="202">
                  <c:v>2.8</c:v>
                </c:pt>
                <c:pt idx="203">
                  <c:v>2.85</c:v>
                </c:pt>
                <c:pt idx="204">
                  <c:v>2.85</c:v>
                </c:pt>
                <c:pt idx="205">
                  <c:v>2.9</c:v>
                </c:pt>
                <c:pt idx="206">
                  <c:v>2.9</c:v>
                </c:pt>
                <c:pt idx="207">
                  <c:v>2.9</c:v>
                </c:pt>
                <c:pt idx="208">
                  <c:v>2.95</c:v>
                </c:pt>
                <c:pt idx="209">
                  <c:v>2.95</c:v>
                </c:pt>
                <c:pt idx="210">
                  <c:v>3</c:v>
                </c:pt>
                <c:pt idx="211">
                  <c:v>3</c:v>
                </c:pt>
                <c:pt idx="212">
                  <c:v>3.05</c:v>
                </c:pt>
                <c:pt idx="213">
                  <c:v>3.05</c:v>
                </c:pt>
                <c:pt idx="214">
                  <c:v>3.1</c:v>
                </c:pt>
                <c:pt idx="215">
                  <c:v>3.15</c:v>
                </c:pt>
                <c:pt idx="216">
                  <c:v>3.15</c:v>
                </c:pt>
                <c:pt idx="217">
                  <c:v>3.2</c:v>
                </c:pt>
                <c:pt idx="218">
                  <c:v>3.2</c:v>
                </c:pt>
                <c:pt idx="219">
                  <c:v>3.25</c:v>
                </c:pt>
                <c:pt idx="220">
                  <c:v>3.25</c:v>
                </c:pt>
                <c:pt idx="221">
                  <c:v>3.3</c:v>
                </c:pt>
                <c:pt idx="222">
                  <c:v>3.35</c:v>
                </c:pt>
                <c:pt idx="223">
                  <c:v>3.35</c:v>
                </c:pt>
                <c:pt idx="224">
                  <c:v>3.4</c:v>
                </c:pt>
                <c:pt idx="225">
                  <c:v>3.4</c:v>
                </c:pt>
                <c:pt idx="226">
                  <c:v>3.45</c:v>
                </c:pt>
                <c:pt idx="227">
                  <c:v>3.45</c:v>
                </c:pt>
                <c:pt idx="228">
                  <c:v>3.5</c:v>
                </c:pt>
                <c:pt idx="229">
                  <c:v>3.5</c:v>
                </c:pt>
                <c:pt idx="230">
                  <c:v>3.55</c:v>
                </c:pt>
                <c:pt idx="231">
                  <c:v>3.55</c:v>
                </c:pt>
                <c:pt idx="232">
                  <c:v>3.6</c:v>
                </c:pt>
                <c:pt idx="233">
                  <c:v>3.6</c:v>
                </c:pt>
                <c:pt idx="234">
                  <c:v>3.65</c:v>
                </c:pt>
                <c:pt idx="235">
                  <c:v>3.65</c:v>
                </c:pt>
                <c:pt idx="236">
                  <c:v>3.65</c:v>
                </c:pt>
                <c:pt idx="237">
                  <c:v>3.7</c:v>
                </c:pt>
                <c:pt idx="238">
                  <c:v>3.7</c:v>
                </c:pt>
                <c:pt idx="239">
                  <c:v>3.75</c:v>
                </c:pt>
                <c:pt idx="240">
                  <c:v>3.75</c:v>
                </c:pt>
                <c:pt idx="241">
                  <c:v>3.75</c:v>
                </c:pt>
                <c:pt idx="242">
                  <c:v>3.75</c:v>
                </c:pt>
                <c:pt idx="243">
                  <c:v>3.8</c:v>
                </c:pt>
                <c:pt idx="244">
                  <c:v>3.8</c:v>
                </c:pt>
                <c:pt idx="245">
                  <c:v>3.8</c:v>
                </c:pt>
                <c:pt idx="246">
                  <c:v>3.8</c:v>
                </c:pt>
                <c:pt idx="247">
                  <c:v>3.8</c:v>
                </c:pt>
                <c:pt idx="248">
                  <c:v>3.85</c:v>
                </c:pt>
                <c:pt idx="249">
                  <c:v>3.85</c:v>
                </c:pt>
                <c:pt idx="250">
                  <c:v>3.85</c:v>
                </c:pt>
                <c:pt idx="251">
                  <c:v>3.85</c:v>
                </c:pt>
                <c:pt idx="252">
                  <c:v>3.85</c:v>
                </c:pt>
                <c:pt idx="253">
                  <c:v>3.85</c:v>
                </c:pt>
                <c:pt idx="254">
                  <c:v>3.85</c:v>
                </c:pt>
                <c:pt idx="255">
                  <c:v>3.85</c:v>
                </c:pt>
                <c:pt idx="256">
                  <c:v>3.85</c:v>
                </c:pt>
                <c:pt idx="257">
                  <c:v>3.85</c:v>
                </c:pt>
                <c:pt idx="258">
                  <c:v>3.85</c:v>
                </c:pt>
                <c:pt idx="259">
                  <c:v>3.85</c:v>
                </c:pt>
                <c:pt idx="260">
                  <c:v>3.85</c:v>
                </c:pt>
                <c:pt idx="261">
                  <c:v>3.85</c:v>
                </c:pt>
                <c:pt idx="262">
                  <c:v>3.85</c:v>
                </c:pt>
                <c:pt idx="263">
                  <c:v>3.8</c:v>
                </c:pt>
                <c:pt idx="264">
                  <c:v>3.8</c:v>
                </c:pt>
                <c:pt idx="265">
                  <c:v>3.8</c:v>
                </c:pt>
                <c:pt idx="266">
                  <c:v>3.8</c:v>
                </c:pt>
                <c:pt idx="267">
                  <c:v>3.8</c:v>
                </c:pt>
                <c:pt idx="268">
                  <c:v>3.75</c:v>
                </c:pt>
                <c:pt idx="269">
                  <c:v>3.75</c:v>
                </c:pt>
                <c:pt idx="270">
                  <c:v>3.75</c:v>
                </c:pt>
                <c:pt idx="271">
                  <c:v>3.75</c:v>
                </c:pt>
                <c:pt idx="272">
                  <c:v>3.75</c:v>
                </c:pt>
                <c:pt idx="273">
                  <c:v>3.7</c:v>
                </c:pt>
                <c:pt idx="274">
                  <c:v>3.7</c:v>
                </c:pt>
                <c:pt idx="275">
                  <c:v>3.7</c:v>
                </c:pt>
                <c:pt idx="276">
                  <c:v>3.7</c:v>
                </c:pt>
                <c:pt idx="277">
                  <c:v>3.65</c:v>
                </c:pt>
                <c:pt idx="278">
                  <c:v>3.65</c:v>
                </c:pt>
                <c:pt idx="279">
                  <c:v>3.65</c:v>
                </c:pt>
                <c:pt idx="280">
                  <c:v>3.65</c:v>
                </c:pt>
                <c:pt idx="281">
                  <c:v>3.6</c:v>
                </c:pt>
                <c:pt idx="282">
                  <c:v>3.6</c:v>
                </c:pt>
                <c:pt idx="283">
                  <c:v>3.6</c:v>
                </c:pt>
                <c:pt idx="284">
                  <c:v>3.6</c:v>
                </c:pt>
                <c:pt idx="285">
                  <c:v>3.55</c:v>
                </c:pt>
                <c:pt idx="286">
                  <c:v>3.55</c:v>
                </c:pt>
                <c:pt idx="287">
                  <c:v>3.55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3.45</c:v>
                </c:pt>
                <c:pt idx="294">
                  <c:v>3.45</c:v>
                </c:pt>
                <c:pt idx="295">
                  <c:v>3.45</c:v>
                </c:pt>
                <c:pt idx="296">
                  <c:v>3.45</c:v>
                </c:pt>
                <c:pt idx="297">
                  <c:v>3.45</c:v>
                </c:pt>
                <c:pt idx="298">
                  <c:v>3.4</c:v>
                </c:pt>
                <c:pt idx="299">
                  <c:v>3.4</c:v>
                </c:pt>
                <c:pt idx="300">
                  <c:v>3.4</c:v>
                </c:pt>
                <c:pt idx="301">
                  <c:v>3.4</c:v>
                </c:pt>
                <c:pt idx="302">
                  <c:v>3.4</c:v>
                </c:pt>
                <c:pt idx="303">
                  <c:v>3.4</c:v>
                </c:pt>
                <c:pt idx="304">
                  <c:v>3.35</c:v>
                </c:pt>
                <c:pt idx="305">
                  <c:v>3.35</c:v>
                </c:pt>
                <c:pt idx="306">
                  <c:v>3.35</c:v>
                </c:pt>
                <c:pt idx="307">
                  <c:v>3.35</c:v>
                </c:pt>
                <c:pt idx="308">
                  <c:v>3.35</c:v>
                </c:pt>
                <c:pt idx="309">
                  <c:v>3.35</c:v>
                </c:pt>
                <c:pt idx="310">
                  <c:v>3.35</c:v>
                </c:pt>
                <c:pt idx="311">
                  <c:v>3.35</c:v>
                </c:pt>
                <c:pt idx="312">
                  <c:v>3.35</c:v>
                </c:pt>
                <c:pt idx="313">
                  <c:v>3.35</c:v>
                </c:pt>
                <c:pt idx="314">
                  <c:v>3.35</c:v>
                </c:pt>
                <c:pt idx="315">
                  <c:v>3.35</c:v>
                </c:pt>
                <c:pt idx="316">
                  <c:v>3.35</c:v>
                </c:pt>
                <c:pt idx="317">
                  <c:v>3.35</c:v>
                </c:pt>
                <c:pt idx="318">
                  <c:v>3.35</c:v>
                </c:pt>
                <c:pt idx="319">
                  <c:v>3.35</c:v>
                </c:pt>
                <c:pt idx="320">
                  <c:v>3.35</c:v>
                </c:pt>
                <c:pt idx="321">
                  <c:v>3.35</c:v>
                </c:pt>
                <c:pt idx="322">
                  <c:v>3.35</c:v>
                </c:pt>
                <c:pt idx="323">
                  <c:v>3.35</c:v>
                </c:pt>
                <c:pt idx="324">
                  <c:v>3.35</c:v>
                </c:pt>
                <c:pt idx="325">
                  <c:v>3.35</c:v>
                </c:pt>
                <c:pt idx="326">
                  <c:v>3.35</c:v>
                </c:pt>
                <c:pt idx="327">
                  <c:v>3.35</c:v>
                </c:pt>
                <c:pt idx="328">
                  <c:v>3.35</c:v>
                </c:pt>
                <c:pt idx="329">
                  <c:v>3.35</c:v>
                </c:pt>
                <c:pt idx="330">
                  <c:v>3.35</c:v>
                </c:pt>
                <c:pt idx="331">
                  <c:v>3.4</c:v>
                </c:pt>
                <c:pt idx="332">
                  <c:v>3.4</c:v>
                </c:pt>
                <c:pt idx="333">
                  <c:v>3.4</c:v>
                </c:pt>
                <c:pt idx="334">
                  <c:v>3.4</c:v>
                </c:pt>
                <c:pt idx="335">
                  <c:v>3.4</c:v>
                </c:pt>
                <c:pt idx="336">
                  <c:v>3.4</c:v>
                </c:pt>
                <c:pt idx="337">
                  <c:v>3.4</c:v>
                </c:pt>
                <c:pt idx="338">
                  <c:v>3.4</c:v>
                </c:pt>
                <c:pt idx="339">
                  <c:v>3.45</c:v>
                </c:pt>
                <c:pt idx="340">
                  <c:v>3.45</c:v>
                </c:pt>
                <c:pt idx="341">
                  <c:v>3.45</c:v>
                </c:pt>
                <c:pt idx="342">
                  <c:v>3.45</c:v>
                </c:pt>
                <c:pt idx="343">
                  <c:v>3.45</c:v>
                </c:pt>
                <c:pt idx="344">
                  <c:v>3.45</c:v>
                </c:pt>
                <c:pt idx="345">
                  <c:v>3.45</c:v>
                </c:pt>
                <c:pt idx="346">
                  <c:v>3.45</c:v>
                </c:pt>
                <c:pt idx="347">
                  <c:v>3.45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3.55</c:v>
                </c:pt>
                <c:pt idx="357">
                  <c:v>3.55</c:v>
                </c:pt>
                <c:pt idx="358">
                  <c:v>3.55</c:v>
                </c:pt>
                <c:pt idx="359">
                  <c:v>3.55</c:v>
                </c:pt>
                <c:pt idx="360">
                  <c:v>3.55</c:v>
                </c:pt>
                <c:pt idx="361">
                  <c:v>3.55</c:v>
                </c:pt>
                <c:pt idx="362">
                  <c:v>3.55</c:v>
                </c:pt>
                <c:pt idx="363">
                  <c:v>3.55</c:v>
                </c:pt>
                <c:pt idx="364">
                  <c:v>3.55</c:v>
                </c:pt>
                <c:pt idx="365">
                  <c:v>3.55</c:v>
                </c:pt>
                <c:pt idx="366">
                  <c:v>3.55</c:v>
                </c:pt>
                <c:pt idx="367">
                  <c:v>3.55</c:v>
                </c:pt>
                <c:pt idx="368">
                  <c:v>3.55</c:v>
                </c:pt>
                <c:pt idx="369">
                  <c:v>3.55</c:v>
                </c:pt>
                <c:pt idx="370">
                  <c:v>3.55</c:v>
                </c:pt>
                <c:pt idx="371">
                  <c:v>3.55</c:v>
                </c:pt>
                <c:pt idx="372">
                  <c:v>3.55</c:v>
                </c:pt>
                <c:pt idx="373">
                  <c:v>3.6</c:v>
                </c:pt>
                <c:pt idx="374">
                  <c:v>3.6</c:v>
                </c:pt>
                <c:pt idx="375">
                  <c:v>3.6</c:v>
                </c:pt>
                <c:pt idx="376">
                  <c:v>3.6</c:v>
                </c:pt>
                <c:pt idx="377">
                  <c:v>3.6</c:v>
                </c:pt>
                <c:pt idx="378">
                  <c:v>3.6</c:v>
                </c:pt>
                <c:pt idx="379">
                  <c:v>3.6</c:v>
                </c:pt>
                <c:pt idx="380">
                  <c:v>3.6</c:v>
                </c:pt>
                <c:pt idx="381">
                  <c:v>3.6</c:v>
                </c:pt>
                <c:pt idx="382">
                  <c:v>3.6</c:v>
                </c:pt>
                <c:pt idx="383">
                  <c:v>3.55</c:v>
                </c:pt>
                <c:pt idx="384">
                  <c:v>3.55</c:v>
                </c:pt>
                <c:pt idx="385">
                  <c:v>3.55</c:v>
                </c:pt>
                <c:pt idx="386">
                  <c:v>3.55</c:v>
                </c:pt>
                <c:pt idx="387">
                  <c:v>3.55</c:v>
                </c:pt>
                <c:pt idx="388">
                  <c:v>3.55</c:v>
                </c:pt>
                <c:pt idx="389">
                  <c:v>3.55</c:v>
                </c:pt>
                <c:pt idx="390">
                  <c:v>3.55</c:v>
                </c:pt>
                <c:pt idx="391">
                  <c:v>3.55</c:v>
                </c:pt>
                <c:pt idx="392">
                  <c:v>3.55</c:v>
                </c:pt>
                <c:pt idx="393">
                  <c:v>3.55</c:v>
                </c:pt>
                <c:pt idx="394">
                  <c:v>3.5</c:v>
                </c:pt>
                <c:pt idx="395">
                  <c:v>3.5</c:v>
                </c:pt>
                <c:pt idx="396">
                  <c:v>3.45</c:v>
                </c:pt>
                <c:pt idx="397">
                  <c:v>3.4</c:v>
                </c:pt>
                <c:pt idx="398">
                  <c:v>3.3</c:v>
                </c:pt>
                <c:pt idx="399">
                  <c:v>3.25</c:v>
                </c:pt>
                <c:pt idx="400">
                  <c:v>3.2</c:v>
                </c:pt>
                <c:pt idx="401">
                  <c:v>3.1</c:v>
                </c:pt>
                <c:pt idx="402">
                  <c:v>3</c:v>
                </c:pt>
                <c:pt idx="403">
                  <c:v>2.9</c:v>
                </c:pt>
                <c:pt idx="404">
                  <c:v>2.8</c:v>
                </c:pt>
                <c:pt idx="405">
                  <c:v>2.7</c:v>
                </c:pt>
                <c:pt idx="406">
                  <c:v>2.6</c:v>
                </c:pt>
                <c:pt idx="407">
                  <c:v>2.5</c:v>
                </c:pt>
                <c:pt idx="408">
                  <c:v>2.35</c:v>
                </c:pt>
                <c:pt idx="409">
                  <c:v>2.25</c:v>
                </c:pt>
                <c:pt idx="410">
                  <c:v>2.1</c:v>
                </c:pt>
                <c:pt idx="411">
                  <c:v>2</c:v>
                </c:pt>
                <c:pt idx="412">
                  <c:v>1.85</c:v>
                </c:pt>
                <c:pt idx="413">
                  <c:v>1.75</c:v>
                </c:pt>
                <c:pt idx="414">
                  <c:v>1.6</c:v>
                </c:pt>
                <c:pt idx="415">
                  <c:v>1.45</c:v>
                </c:pt>
                <c:pt idx="416">
                  <c:v>1.35</c:v>
                </c:pt>
                <c:pt idx="417">
                  <c:v>1.2</c:v>
                </c:pt>
                <c:pt idx="418">
                  <c:v>1.05</c:v>
                </c:pt>
                <c:pt idx="419">
                  <c:v>0.95</c:v>
                </c:pt>
                <c:pt idx="420">
                  <c:v>0.8</c:v>
                </c:pt>
                <c:pt idx="421">
                  <c:v>0.65</c:v>
                </c:pt>
                <c:pt idx="422">
                  <c:v>0.55000000000000004</c:v>
                </c:pt>
                <c:pt idx="423">
                  <c:v>0.4</c:v>
                </c:pt>
                <c:pt idx="424">
                  <c:v>0.25</c:v>
                </c:pt>
                <c:pt idx="425">
                  <c:v>0.15</c:v>
                </c:pt>
                <c:pt idx="426">
                  <c:v>0</c:v>
                </c:pt>
                <c:pt idx="427">
                  <c:v>-0.1</c:v>
                </c:pt>
                <c:pt idx="428">
                  <c:v>-0.2</c:v>
                </c:pt>
                <c:pt idx="429">
                  <c:v>-0.35</c:v>
                </c:pt>
                <c:pt idx="430">
                  <c:v>-0.45</c:v>
                </c:pt>
                <c:pt idx="431">
                  <c:v>-0.55000000000000004</c:v>
                </c:pt>
                <c:pt idx="432">
                  <c:v>-0.65</c:v>
                </c:pt>
                <c:pt idx="433">
                  <c:v>-0.75</c:v>
                </c:pt>
                <c:pt idx="434">
                  <c:v>-0.85</c:v>
                </c:pt>
                <c:pt idx="435">
                  <c:v>-0.9</c:v>
                </c:pt>
                <c:pt idx="436">
                  <c:v>-1</c:v>
                </c:pt>
                <c:pt idx="437">
                  <c:v>-1.1000000000000001</c:v>
                </c:pt>
                <c:pt idx="438">
                  <c:v>-1.1499999999999999</c:v>
                </c:pt>
                <c:pt idx="439">
                  <c:v>-1.2</c:v>
                </c:pt>
                <c:pt idx="440">
                  <c:v>-1.3</c:v>
                </c:pt>
                <c:pt idx="441">
                  <c:v>-1.35</c:v>
                </c:pt>
                <c:pt idx="442">
                  <c:v>-1.4</c:v>
                </c:pt>
                <c:pt idx="443">
                  <c:v>-1.45</c:v>
                </c:pt>
                <c:pt idx="444">
                  <c:v>-1.5</c:v>
                </c:pt>
                <c:pt idx="445">
                  <c:v>-1.55</c:v>
                </c:pt>
                <c:pt idx="446">
                  <c:v>-1.55</c:v>
                </c:pt>
                <c:pt idx="447">
                  <c:v>-1.6</c:v>
                </c:pt>
                <c:pt idx="448">
                  <c:v>-1.6</c:v>
                </c:pt>
                <c:pt idx="449">
                  <c:v>-1.65</c:v>
                </c:pt>
                <c:pt idx="450">
                  <c:v>-1.65</c:v>
                </c:pt>
                <c:pt idx="451">
                  <c:v>-1.65</c:v>
                </c:pt>
                <c:pt idx="452">
                  <c:v>-1.65</c:v>
                </c:pt>
                <c:pt idx="453">
                  <c:v>-1.65</c:v>
                </c:pt>
                <c:pt idx="454">
                  <c:v>-1.65</c:v>
                </c:pt>
                <c:pt idx="455">
                  <c:v>-1.65</c:v>
                </c:pt>
                <c:pt idx="456">
                  <c:v>-1.6</c:v>
                </c:pt>
                <c:pt idx="457">
                  <c:v>-1.6</c:v>
                </c:pt>
                <c:pt idx="458">
                  <c:v>-1.6</c:v>
                </c:pt>
                <c:pt idx="459">
                  <c:v>-1.55</c:v>
                </c:pt>
                <c:pt idx="460">
                  <c:v>-1.55</c:v>
                </c:pt>
                <c:pt idx="461">
                  <c:v>-1.5</c:v>
                </c:pt>
                <c:pt idx="462">
                  <c:v>-1.45</c:v>
                </c:pt>
                <c:pt idx="463">
                  <c:v>-1.4</c:v>
                </c:pt>
                <c:pt idx="464">
                  <c:v>-1.4</c:v>
                </c:pt>
                <c:pt idx="465">
                  <c:v>-1.35</c:v>
                </c:pt>
                <c:pt idx="466">
                  <c:v>-1.3</c:v>
                </c:pt>
                <c:pt idx="467">
                  <c:v>-1.25</c:v>
                </c:pt>
                <c:pt idx="468">
                  <c:v>-1.2</c:v>
                </c:pt>
                <c:pt idx="469">
                  <c:v>-1.1499999999999999</c:v>
                </c:pt>
                <c:pt idx="470">
                  <c:v>-1.1000000000000001</c:v>
                </c:pt>
                <c:pt idx="471">
                  <c:v>-1</c:v>
                </c:pt>
                <c:pt idx="472">
                  <c:v>-0.95</c:v>
                </c:pt>
                <c:pt idx="473">
                  <c:v>-0.9</c:v>
                </c:pt>
                <c:pt idx="474">
                  <c:v>-0.85</c:v>
                </c:pt>
                <c:pt idx="475">
                  <c:v>-0.75</c:v>
                </c:pt>
                <c:pt idx="476">
                  <c:v>-0.7</c:v>
                </c:pt>
                <c:pt idx="477">
                  <c:v>-0.65</c:v>
                </c:pt>
                <c:pt idx="478">
                  <c:v>-0.6</c:v>
                </c:pt>
                <c:pt idx="479">
                  <c:v>-0.5</c:v>
                </c:pt>
                <c:pt idx="480">
                  <c:v>-0.45</c:v>
                </c:pt>
                <c:pt idx="481">
                  <c:v>-0.4</c:v>
                </c:pt>
                <c:pt idx="482">
                  <c:v>-0.35</c:v>
                </c:pt>
                <c:pt idx="483">
                  <c:v>-0.3</c:v>
                </c:pt>
                <c:pt idx="484">
                  <c:v>-0.2</c:v>
                </c:pt>
                <c:pt idx="485">
                  <c:v>-0.15</c:v>
                </c:pt>
                <c:pt idx="486">
                  <c:v>-0.1</c:v>
                </c:pt>
                <c:pt idx="487">
                  <c:v>-0.05</c:v>
                </c:pt>
                <c:pt idx="488">
                  <c:v>0</c:v>
                </c:pt>
                <c:pt idx="489">
                  <c:v>0.05</c:v>
                </c:pt>
                <c:pt idx="490">
                  <c:v>0.1</c:v>
                </c:pt>
                <c:pt idx="491">
                  <c:v>0.2</c:v>
                </c:pt>
                <c:pt idx="492">
                  <c:v>0.2</c:v>
                </c:pt>
                <c:pt idx="493">
                  <c:v>0.25</c:v>
                </c:pt>
                <c:pt idx="494">
                  <c:v>0.3</c:v>
                </c:pt>
                <c:pt idx="495">
                  <c:v>0.35</c:v>
                </c:pt>
                <c:pt idx="496">
                  <c:v>0.4</c:v>
                </c:pt>
                <c:pt idx="497">
                  <c:v>0.45</c:v>
                </c:pt>
                <c:pt idx="498">
                  <c:v>0.5</c:v>
                </c:pt>
                <c:pt idx="499">
                  <c:v>0.5</c:v>
                </c:pt>
                <c:pt idx="500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AF-4DCF-A122-679A17304CF4}"/>
            </c:ext>
          </c:extLst>
        </c:ser>
        <c:ser>
          <c:idx val="4"/>
          <c:order val="4"/>
          <c:tx>
            <c:v>R=190k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List1!$R$2:$R$502</c:f>
              <c:numCache>
                <c:formatCode>General</c:formatCode>
                <c:ptCount val="5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</c:numCache>
            </c:numRef>
          </c:cat>
          <c:val>
            <c:numRef>
              <c:f>List1!$W$2:$W$502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0.05</c:v>
                </c:pt>
                <c:pt idx="75">
                  <c:v>0.05</c:v>
                </c:pt>
                <c:pt idx="76">
                  <c:v>0.1</c:v>
                </c:pt>
                <c:pt idx="77">
                  <c:v>0.1</c:v>
                </c:pt>
                <c:pt idx="78">
                  <c:v>0.15</c:v>
                </c:pt>
                <c:pt idx="79">
                  <c:v>0.15</c:v>
                </c:pt>
                <c:pt idx="80">
                  <c:v>0.2</c:v>
                </c:pt>
                <c:pt idx="81">
                  <c:v>0.25</c:v>
                </c:pt>
                <c:pt idx="82">
                  <c:v>0.3</c:v>
                </c:pt>
                <c:pt idx="83">
                  <c:v>0.35</c:v>
                </c:pt>
                <c:pt idx="84">
                  <c:v>0.4</c:v>
                </c:pt>
                <c:pt idx="85">
                  <c:v>0.45</c:v>
                </c:pt>
                <c:pt idx="86">
                  <c:v>0.5</c:v>
                </c:pt>
                <c:pt idx="87">
                  <c:v>0.55000000000000004</c:v>
                </c:pt>
                <c:pt idx="88">
                  <c:v>0.6</c:v>
                </c:pt>
                <c:pt idx="89">
                  <c:v>0.7</c:v>
                </c:pt>
                <c:pt idx="90">
                  <c:v>0.75</c:v>
                </c:pt>
                <c:pt idx="91">
                  <c:v>0.8</c:v>
                </c:pt>
                <c:pt idx="92">
                  <c:v>0.9</c:v>
                </c:pt>
                <c:pt idx="93">
                  <c:v>0.95</c:v>
                </c:pt>
                <c:pt idx="94">
                  <c:v>1.05</c:v>
                </c:pt>
                <c:pt idx="95">
                  <c:v>1.1000000000000001</c:v>
                </c:pt>
                <c:pt idx="96">
                  <c:v>1.2</c:v>
                </c:pt>
                <c:pt idx="97">
                  <c:v>1.25</c:v>
                </c:pt>
                <c:pt idx="98">
                  <c:v>1.35</c:v>
                </c:pt>
                <c:pt idx="99">
                  <c:v>1.4</c:v>
                </c:pt>
                <c:pt idx="100">
                  <c:v>1.5</c:v>
                </c:pt>
                <c:pt idx="101">
                  <c:v>1.55</c:v>
                </c:pt>
                <c:pt idx="102">
                  <c:v>1.65</c:v>
                </c:pt>
                <c:pt idx="103">
                  <c:v>1.7</c:v>
                </c:pt>
                <c:pt idx="104">
                  <c:v>1.8</c:v>
                </c:pt>
                <c:pt idx="105">
                  <c:v>1.9</c:v>
                </c:pt>
                <c:pt idx="106">
                  <c:v>1.95</c:v>
                </c:pt>
                <c:pt idx="107">
                  <c:v>2.0499999999999998</c:v>
                </c:pt>
                <c:pt idx="108">
                  <c:v>2.15</c:v>
                </c:pt>
                <c:pt idx="109">
                  <c:v>2.2000000000000002</c:v>
                </c:pt>
                <c:pt idx="110">
                  <c:v>2.2999999999999998</c:v>
                </c:pt>
                <c:pt idx="111">
                  <c:v>2.35</c:v>
                </c:pt>
                <c:pt idx="112">
                  <c:v>2.4500000000000002</c:v>
                </c:pt>
                <c:pt idx="113">
                  <c:v>2.5499999999999998</c:v>
                </c:pt>
                <c:pt idx="114">
                  <c:v>2.6</c:v>
                </c:pt>
                <c:pt idx="115">
                  <c:v>2.7</c:v>
                </c:pt>
                <c:pt idx="116">
                  <c:v>2.75</c:v>
                </c:pt>
                <c:pt idx="117">
                  <c:v>2.85</c:v>
                </c:pt>
                <c:pt idx="118">
                  <c:v>2.9</c:v>
                </c:pt>
                <c:pt idx="119">
                  <c:v>3</c:v>
                </c:pt>
                <c:pt idx="120">
                  <c:v>3.05</c:v>
                </c:pt>
                <c:pt idx="121">
                  <c:v>3.15</c:v>
                </c:pt>
                <c:pt idx="122">
                  <c:v>3.2</c:v>
                </c:pt>
                <c:pt idx="123">
                  <c:v>3.25</c:v>
                </c:pt>
                <c:pt idx="124">
                  <c:v>3.35</c:v>
                </c:pt>
                <c:pt idx="125">
                  <c:v>3.4</c:v>
                </c:pt>
                <c:pt idx="126">
                  <c:v>3.45</c:v>
                </c:pt>
                <c:pt idx="127">
                  <c:v>3.55</c:v>
                </c:pt>
                <c:pt idx="128">
                  <c:v>3.6</c:v>
                </c:pt>
                <c:pt idx="129">
                  <c:v>3.65</c:v>
                </c:pt>
                <c:pt idx="130">
                  <c:v>3.7</c:v>
                </c:pt>
                <c:pt idx="131">
                  <c:v>3.75</c:v>
                </c:pt>
                <c:pt idx="132">
                  <c:v>3.8</c:v>
                </c:pt>
                <c:pt idx="133">
                  <c:v>3.85</c:v>
                </c:pt>
                <c:pt idx="134">
                  <c:v>3.9</c:v>
                </c:pt>
                <c:pt idx="135">
                  <c:v>3.95</c:v>
                </c:pt>
                <c:pt idx="136">
                  <c:v>4</c:v>
                </c:pt>
                <c:pt idx="137">
                  <c:v>4.05</c:v>
                </c:pt>
                <c:pt idx="138">
                  <c:v>4.0999999999999996</c:v>
                </c:pt>
                <c:pt idx="139">
                  <c:v>4.1500000000000004</c:v>
                </c:pt>
                <c:pt idx="140">
                  <c:v>4.2</c:v>
                </c:pt>
                <c:pt idx="141">
                  <c:v>4.25</c:v>
                </c:pt>
                <c:pt idx="142">
                  <c:v>4.25</c:v>
                </c:pt>
                <c:pt idx="143">
                  <c:v>4.3</c:v>
                </c:pt>
                <c:pt idx="144">
                  <c:v>4.3499999999999996</c:v>
                </c:pt>
                <c:pt idx="145">
                  <c:v>4.3499999999999996</c:v>
                </c:pt>
                <c:pt idx="146">
                  <c:v>4.4000000000000004</c:v>
                </c:pt>
                <c:pt idx="147">
                  <c:v>4.4000000000000004</c:v>
                </c:pt>
                <c:pt idx="148">
                  <c:v>4.45</c:v>
                </c:pt>
                <c:pt idx="149">
                  <c:v>4.45</c:v>
                </c:pt>
                <c:pt idx="150">
                  <c:v>4.5</c:v>
                </c:pt>
                <c:pt idx="151">
                  <c:v>4.5</c:v>
                </c:pt>
                <c:pt idx="152">
                  <c:v>4.5</c:v>
                </c:pt>
                <c:pt idx="153">
                  <c:v>4.55</c:v>
                </c:pt>
                <c:pt idx="154">
                  <c:v>4.55</c:v>
                </c:pt>
                <c:pt idx="155">
                  <c:v>4.55</c:v>
                </c:pt>
                <c:pt idx="156">
                  <c:v>4.5999999999999996</c:v>
                </c:pt>
                <c:pt idx="157">
                  <c:v>4.5999999999999996</c:v>
                </c:pt>
                <c:pt idx="158">
                  <c:v>4.5999999999999996</c:v>
                </c:pt>
                <c:pt idx="159">
                  <c:v>4.5999999999999996</c:v>
                </c:pt>
                <c:pt idx="160">
                  <c:v>4.5999999999999996</c:v>
                </c:pt>
                <c:pt idx="161">
                  <c:v>4.5999999999999996</c:v>
                </c:pt>
                <c:pt idx="162">
                  <c:v>4.5999999999999996</c:v>
                </c:pt>
                <c:pt idx="163">
                  <c:v>4.5999999999999996</c:v>
                </c:pt>
                <c:pt idx="164">
                  <c:v>4.5999999999999996</c:v>
                </c:pt>
                <c:pt idx="165">
                  <c:v>4.5999999999999996</c:v>
                </c:pt>
                <c:pt idx="166">
                  <c:v>4.5999999999999996</c:v>
                </c:pt>
                <c:pt idx="167">
                  <c:v>4.5999999999999996</c:v>
                </c:pt>
                <c:pt idx="168">
                  <c:v>4.5999999999999996</c:v>
                </c:pt>
                <c:pt idx="169">
                  <c:v>4.5999999999999996</c:v>
                </c:pt>
                <c:pt idx="170">
                  <c:v>4.55</c:v>
                </c:pt>
                <c:pt idx="171">
                  <c:v>4.55</c:v>
                </c:pt>
                <c:pt idx="172">
                  <c:v>4.55</c:v>
                </c:pt>
                <c:pt idx="173">
                  <c:v>4.55</c:v>
                </c:pt>
                <c:pt idx="174">
                  <c:v>4.5</c:v>
                </c:pt>
                <c:pt idx="175">
                  <c:v>4.5</c:v>
                </c:pt>
                <c:pt idx="176">
                  <c:v>4.5</c:v>
                </c:pt>
                <c:pt idx="177">
                  <c:v>4.45</c:v>
                </c:pt>
                <c:pt idx="178">
                  <c:v>4.45</c:v>
                </c:pt>
                <c:pt idx="179">
                  <c:v>4.45</c:v>
                </c:pt>
                <c:pt idx="180">
                  <c:v>4.4000000000000004</c:v>
                </c:pt>
                <c:pt idx="181">
                  <c:v>4.4000000000000004</c:v>
                </c:pt>
                <c:pt idx="182">
                  <c:v>4.4000000000000004</c:v>
                </c:pt>
                <c:pt idx="183">
                  <c:v>4.3499999999999996</c:v>
                </c:pt>
                <c:pt idx="184">
                  <c:v>4.3499999999999996</c:v>
                </c:pt>
                <c:pt idx="185">
                  <c:v>4.3</c:v>
                </c:pt>
                <c:pt idx="186">
                  <c:v>4.3</c:v>
                </c:pt>
                <c:pt idx="187">
                  <c:v>4.25</c:v>
                </c:pt>
                <c:pt idx="188">
                  <c:v>4.25</c:v>
                </c:pt>
                <c:pt idx="189">
                  <c:v>4.2</c:v>
                </c:pt>
                <c:pt idx="190">
                  <c:v>4.2</c:v>
                </c:pt>
                <c:pt idx="191">
                  <c:v>4.2</c:v>
                </c:pt>
                <c:pt idx="192">
                  <c:v>4.1500000000000004</c:v>
                </c:pt>
                <c:pt idx="193">
                  <c:v>4.1500000000000004</c:v>
                </c:pt>
                <c:pt idx="194">
                  <c:v>4.0999999999999996</c:v>
                </c:pt>
                <c:pt idx="195">
                  <c:v>4.05</c:v>
                </c:pt>
                <c:pt idx="196">
                  <c:v>4.05</c:v>
                </c:pt>
                <c:pt idx="197">
                  <c:v>4</c:v>
                </c:pt>
                <c:pt idx="198">
                  <c:v>4</c:v>
                </c:pt>
                <c:pt idx="199">
                  <c:v>3.95</c:v>
                </c:pt>
                <c:pt idx="200">
                  <c:v>3.95</c:v>
                </c:pt>
                <c:pt idx="201">
                  <c:v>3.9</c:v>
                </c:pt>
                <c:pt idx="202">
                  <c:v>3.9</c:v>
                </c:pt>
                <c:pt idx="203">
                  <c:v>3.85</c:v>
                </c:pt>
                <c:pt idx="204">
                  <c:v>3.85</c:v>
                </c:pt>
                <c:pt idx="205">
                  <c:v>3.8</c:v>
                </c:pt>
                <c:pt idx="206">
                  <c:v>3.8</c:v>
                </c:pt>
                <c:pt idx="207">
                  <c:v>3.75</c:v>
                </c:pt>
                <c:pt idx="208">
                  <c:v>3.75</c:v>
                </c:pt>
                <c:pt idx="209">
                  <c:v>3.7</c:v>
                </c:pt>
                <c:pt idx="210">
                  <c:v>3.7</c:v>
                </c:pt>
                <c:pt idx="211">
                  <c:v>3.7</c:v>
                </c:pt>
                <c:pt idx="212">
                  <c:v>3.65</c:v>
                </c:pt>
                <c:pt idx="213">
                  <c:v>3.65</c:v>
                </c:pt>
                <c:pt idx="214">
                  <c:v>3.6</c:v>
                </c:pt>
                <c:pt idx="215">
                  <c:v>3.6</c:v>
                </c:pt>
                <c:pt idx="216">
                  <c:v>3.55</c:v>
                </c:pt>
                <c:pt idx="217">
                  <c:v>3.55</c:v>
                </c:pt>
                <c:pt idx="218">
                  <c:v>3.5</c:v>
                </c:pt>
                <c:pt idx="219">
                  <c:v>3.5</c:v>
                </c:pt>
                <c:pt idx="220">
                  <c:v>3.5</c:v>
                </c:pt>
                <c:pt idx="221">
                  <c:v>3.45</c:v>
                </c:pt>
                <c:pt idx="222">
                  <c:v>3.45</c:v>
                </c:pt>
                <c:pt idx="223">
                  <c:v>3.4</c:v>
                </c:pt>
                <c:pt idx="224">
                  <c:v>3.4</c:v>
                </c:pt>
                <c:pt idx="225">
                  <c:v>3.4</c:v>
                </c:pt>
                <c:pt idx="226">
                  <c:v>3.35</c:v>
                </c:pt>
                <c:pt idx="227">
                  <c:v>3.35</c:v>
                </c:pt>
                <c:pt idx="228">
                  <c:v>3.35</c:v>
                </c:pt>
                <c:pt idx="229">
                  <c:v>3.35</c:v>
                </c:pt>
                <c:pt idx="230">
                  <c:v>3.3</c:v>
                </c:pt>
                <c:pt idx="231">
                  <c:v>3.3</c:v>
                </c:pt>
                <c:pt idx="232">
                  <c:v>3.3</c:v>
                </c:pt>
                <c:pt idx="233">
                  <c:v>3.3</c:v>
                </c:pt>
                <c:pt idx="234">
                  <c:v>3.25</c:v>
                </c:pt>
                <c:pt idx="235">
                  <c:v>3.25</c:v>
                </c:pt>
                <c:pt idx="236">
                  <c:v>3.25</c:v>
                </c:pt>
                <c:pt idx="237">
                  <c:v>3.25</c:v>
                </c:pt>
                <c:pt idx="238">
                  <c:v>3.2</c:v>
                </c:pt>
                <c:pt idx="239">
                  <c:v>3.2</c:v>
                </c:pt>
                <c:pt idx="240">
                  <c:v>3.2</c:v>
                </c:pt>
                <c:pt idx="241">
                  <c:v>3.2</c:v>
                </c:pt>
                <c:pt idx="242">
                  <c:v>3.2</c:v>
                </c:pt>
                <c:pt idx="243">
                  <c:v>3.2</c:v>
                </c:pt>
                <c:pt idx="244">
                  <c:v>3.2</c:v>
                </c:pt>
                <c:pt idx="245">
                  <c:v>3.15</c:v>
                </c:pt>
                <c:pt idx="246">
                  <c:v>3.15</c:v>
                </c:pt>
                <c:pt idx="247">
                  <c:v>3.15</c:v>
                </c:pt>
                <c:pt idx="248">
                  <c:v>3.15</c:v>
                </c:pt>
                <c:pt idx="249">
                  <c:v>3.15</c:v>
                </c:pt>
                <c:pt idx="250">
                  <c:v>3.15</c:v>
                </c:pt>
                <c:pt idx="251">
                  <c:v>3.15</c:v>
                </c:pt>
                <c:pt idx="252">
                  <c:v>3.15</c:v>
                </c:pt>
                <c:pt idx="253">
                  <c:v>3.15</c:v>
                </c:pt>
                <c:pt idx="254">
                  <c:v>3.15</c:v>
                </c:pt>
                <c:pt idx="255">
                  <c:v>3.15</c:v>
                </c:pt>
                <c:pt idx="256">
                  <c:v>3.15</c:v>
                </c:pt>
                <c:pt idx="257">
                  <c:v>3.15</c:v>
                </c:pt>
                <c:pt idx="258">
                  <c:v>3.15</c:v>
                </c:pt>
                <c:pt idx="259">
                  <c:v>3.15</c:v>
                </c:pt>
                <c:pt idx="260">
                  <c:v>3.15</c:v>
                </c:pt>
                <c:pt idx="261">
                  <c:v>3.15</c:v>
                </c:pt>
                <c:pt idx="262">
                  <c:v>3.15</c:v>
                </c:pt>
                <c:pt idx="263">
                  <c:v>3.15</c:v>
                </c:pt>
                <c:pt idx="264">
                  <c:v>3.15</c:v>
                </c:pt>
                <c:pt idx="265">
                  <c:v>3.15</c:v>
                </c:pt>
                <c:pt idx="266">
                  <c:v>3.15</c:v>
                </c:pt>
                <c:pt idx="267">
                  <c:v>3.2</c:v>
                </c:pt>
                <c:pt idx="268">
                  <c:v>3.2</c:v>
                </c:pt>
                <c:pt idx="269">
                  <c:v>3.2</c:v>
                </c:pt>
                <c:pt idx="270">
                  <c:v>3.2</c:v>
                </c:pt>
                <c:pt idx="271">
                  <c:v>3.2</c:v>
                </c:pt>
                <c:pt idx="272">
                  <c:v>3.2</c:v>
                </c:pt>
                <c:pt idx="273">
                  <c:v>3.2</c:v>
                </c:pt>
                <c:pt idx="274">
                  <c:v>3.2</c:v>
                </c:pt>
                <c:pt idx="275">
                  <c:v>3.25</c:v>
                </c:pt>
                <c:pt idx="276">
                  <c:v>3.25</c:v>
                </c:pt>
                <c:pt idx="277">
                  <c:v>3.25</c:v>
                </c:pt>
                <c:pt idx="278">
                  <c:v>3.25</c:v>
                </c:pt>
                <c:pt idx="279">
                  <c:v>3.25</c:v>
                </c:pt>
                <c:pt idx="280">
                  <c:v>3.25</c:v>
                </c:pt>
                <c:pt idx="281">
                  <c:v>3.25</c:v>
                </c:pt>
                <c:pt idx="282">
                  <c:v>3.25</c:v>
                </c:pt>
                <c:pt idx="283">
                  <c:v>3.3</c:v>
                </c:pt>
                <c:pt idx="284">
                  <c:v>3.3</c:v>
                </c:pt>
                <c:pt idx="285">
                  <c:v>3.3</c:v>
                </c:pt>
                <c:pt idx="286">
                  <c:v>3.3</c:v>
                </c:pt>
                <c:pt idx="287">
                  <c:v>3.3</c:v>
                </c:pt>
                <c:pt idx="288">
                  <c:v>3.3</c:v>
                </c:pt>
                <c:pt idx="289">
                  <c:v>3.35</c:v>
                </c:pt>
                <c:pt idx="290">
                  <c:v>3.35</c:v>
                </c:pt>
                <c:pt idx="291">
                  <c:v>3.35</c:v>
                </c:pt>
                <c:pt idx="292">
                  <c:v>3.35</c:v>
                </c:pt>
                <c:pt idx="293">
                  <c:v>3.35</c:v>
                </c:pt>
                <c:pt idx="294">
                  <c:v>3.35</c:v>
                </c:pt>
                <c:pt idx="295">
                  <c:v>3.4</c:v>
                </c:pt>
                <c:pt idx="296">
                  <c:v>3.4</c:v>
                </c:pt>
                <c:pt idx="297">
                  <c:v>3.4</c:v>
                </c:pt>
                <c:pt idx="298">
                  <c:v>3.4</c:v>
                </c:pt>
                <c:pt idx="299">
                  <c:v>3.4</c:v>
                </c:pt>
                <c:pt idx="300">
                  <c:v>3.4</c:v>
                </c:pt>
                <c:pt idx="301">
                  <c:v>3.4</c:v>
                </c:pt>
                <c:pt idx="302">
                  <c:v>3.45</c:v>
                </c:pt>
                <c:pt idx="303">
                  <c:v>3.45</c:v>
                </c:pt>
                <c:pt idx="304">
                  <c:v>3.45</c:v>
                </c:pt>
                <c:pt idx="305">
                  <c:v>3.45</c:v>
                </c:pt>
                <c:pt idx="306">
                  <c:v>3.45</c:v>
                </c:pt>
                <c:pt idx="307">
                  <c:v>3.45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3.55</c:v>
                </c:pt>
                <c:pt idx="317">
                  <c:v>3.55</c:v>
                </c:pt>
                <c:pt idx="318">
                  <c:v>3.55</c:v>
                </c:pt>
                <c:pt idx="319">
                  <c:v>3.55</c:v>
                </c:pt>
                <c:pt idx="320">
                  <c:v>3.55</c:v>
                </c:pt>
                <c:pt idx="321">
                  <c:v>3.55</c:v>
                </c:pt>
                <c:pt idx="322">
                  <c:v>3.55</c:v>
                </c:pt>
                <c:pt idx="323">
                  <c:v>3.55</c:v>
                </c:pt>
                <c:pt idx="324">
                  <c:v>3.55</c:v>
                </c:pt>
                <c:pt idx="325">
                  <c:v>3.55</c:v>
                </c:pt>
                <c:pt idx="326">
                  <c:v>3.55</c:v>
                </c:pt>
                <c:pt idx="327">
                  <c:v>3.6</c:v>
                </c:pt>
                <c:pt idx="328">
                  <c:v>3.6</c:v>
                </c:pt>
                <c:pt idx="329">
                  <c:v>3.6</c:v>
                </c:pt>
                <c:pt idx="330">
                  <c:v>3.6</c:v>
                </c:pt>
                <c:pt idx="331">
                  <c:v>3.6</c:v>
                </c:pt>
                <c:pt idx="332">
                  <c:v>3.6</c:v>
                </c:pt>
                <c:pt idx="333">
                  <c:v>3.6</c:v>
                </c:pt>
                <c:pt idx="334">
                  <c:v>3.6</c:v>
                </c:pt>
                <c:pt idx="335">
                  <c:v>3.6</c:v>
                </c:pt>
                <c:pt idx="336">
                  <c:v>3.6</c:v>
                </c:pt>
                <c:pt idx="337">
                  <c:v>3.6</c:v>
                </c:pt>
                <c:pt idx="338">
                  <c:v>3.6</c:v>
                </c:pt>
                <c:pt idx="339">
                  <c:v>3.6</c:v>
                </c:pt>
                <c:pt idx="340">
                  <c:v>3.6</c:v>
                </c:pt>
                <c:pt idx="341">
                  <c:v>3.6</c:v>
                </c:pt>
                <c:pt idx="342">
                  <c:v>3.6</c:v>
                </c:pt>
                <c:pt idx="343">
                  <c:v>3.6</c:v>
                </c:pt>
                <c:pt idx="344">
                  <c:v>3.6</c:v>
                </c:pt>
                <c:pt idx="345">
                  <c:v>3.6</c:v>
                </c:pt>
                <c:pt idx="346">
                  <c:v>3.6</c:v>
                </c:pt>
                <c:pt idx="347">
                  <c:v>3.6</c:v>
                </c:pt>
                <c:pt idx="348">
                  <c:v>3.6</c:v>
                </c:pt>
                <c:pt idx="349">
                  <c:v>3.6</c:v>
                </c:pt>
                <c:pt idx="350">
                  <c:v>3.6</c:v>
                </c:pt>
                <c:pt idx="351">
                  <c:v>3.6</c:v>
                </c:pt>
                <c:pt idx="352">
                  <c:v>3.6</c:v>
                </c:pt>
                <c:pt idx="353">
                  <c:v>3.6</c:v>
                </c:pt>
                <c:pt idx="354">
                  <c:v>3.6</c:v>
                </c:pt>
                <c:pt idx="355">
                  <c:v>3.6</c:v>
                </c:pt>
                <c:pt idx="356">
                  <c:v>3.6</c:v>
                </c:pt>
                <c:pt idx="357">
                  <c:v>3.6</c:v>
                </c:pt>
                <c:pt idx="358">
                  <c:v>3.6</c:v>
                </c:pt>
                <c:pt idx="359">
                  <c:v>3.6</c:v>
                </c:pt>
                <c:pt idx="360">
                  <c:v>3.6</c:v>
                </c:pt>
                <c:pt idx="361">
                  <c:v>3.6</c:v>
                </c:pt>
                <c:pt idx="362">
                  <c:v>3.6</c:v>
                </c:pt>
                <c:pt idx="363">
                  <c:v>3.6</c:v>
                </c:pt>
                <c:pt idx="364">
                  <c:v>3.6</c:v>
                </c:pt>
                <c:pt idx="365">
                  <c:v>3.6</c:v>
                </c:pt>
                <c:pt idx="366">
                  <c:v>3.6</c:v>
                </c:pt>
                <c:pt idx="367">
                  <c:v>3.6</c:v>
                </c:pt>
                <c:pt idx="368">
                  <c:v>3.6</c:v>
                </c:pt>
                <c:pt idx="369">
                  <c:v>3.6</c:v>
                </c:pt>
                <c:pt idx="370">
                  <c:v>3.6</c:v>
                </c:pt>
                <c:pt idx="371">
                  <c:v>3.6</c:v>
                </c:pt>
                <c:pt idx="372">
                  <c:v>3.6</c:v>
                </c:pt>
                <c:pt idx="373">
                  <c:v>3.6</c:v>
                </c:pt>
                <c:pt idx="374">
                  <c:v>3.55</c:v>
                </c:pt>
                <c:pt idx="375">
                  <c:v>3.55</c:v>
                </c:pt>
                <c:pt idx="376">
                  <c:v>3.55</c:v>
                </c:pt>
                <c:pt idx="377">
                  <c:v>3.55</c:v>
                </c:pt>
                <c:pt idx="378">
                  <c:v>3.55</c:v>
                </c:pt>
                <c:pt idx="379">
                  <c:v>3.55</c:v>
                </c:pt>
                <c:pt idx="380">
                  <c:v>3.55</c:v>
                </c:pt>
                <c:pt idx="381">
                  <c:v>3.55</c:v>
                </c:pt>
                <c:pt idx="382">
                  <c:v>3.55</c:v>
                </c:pt>
                <c:pt idx="383">
                  <c:v>3.55</c:v>
                </c:pt>
                <c:pt idx="384">
                  <c:v>3.55</c:v>
                </c:pt>
                <c:pt idx="385">
                  <c:v>3.55</c:v>
                </c:pt>
                <c:pt idx="386">
                  <c:v>3.55</c:v>
                </c:pt>
                <c:pt idx="387">
                  <c:v>3.55</c:v>
                </c:pt>
                <c:pt idx="388">
                  <c:v>3.55</c:v>
                </c:pt>
                <c:pt idx="389">
                  <c:v>3.55</c:v>
                </c:pt>
                <c:pt idx="390">
                  <c:v>3.55</c:v>
                </c:pt>
                <c:pt idx="391">
                  <c:v>3.55</c:v>
                </c:pt>
                <c:pt idx="392">
                  <c:v>3.55</c:v>
                </c:pt>
                <c:pt idx="393">
                  <c:v>3.5</c:v>
                </c:pt>
                <c:pt idx="394">
                  <c:v>3.5</c:v>
                </c:pt>
                <c:pt idx="395">
                  <c:v>3.5</c:v>
                </c:pt>
                <c:pt idx="396">
                  <c:v>3.45</c:v>
                </c:pt>
                <c:pt idx="397">
                  <c:v>3.45</c:v>
                </c:pt>
                <c:pt idx="398">
                  <c:v>3.4</c:v>
                </c:pt>
                <c:pt idx="399">
                  <c:v>3.35</c:v>
                </c:pt>
                <c:pt idx="400">
                  <c:v>3.35</c:v>
                </c:pt>
                <c:pt idx="401">
                  <c:v>3.3</c:v>
                </c:pt>
                <c:pt idx="402">
                  <c:v>3.25</c:v>
                </c:pt>
                <c:pt idx="403">
                  <c:v>3.2</c:v>
                </c:pt>
                <c:pt idx="404">
                  <c:v>3.15</c:v>
                </c:pt>
                <c:pt idx="405">
                  <c:v>3.1</c:v>
                </c:pt>
                <c:pt idx="406">
                  <c:v>3.05</c:v>
                </c:pt>
                <c:pt idx="407">
                  <c:v>3</c:v>
                </c:pt>
                <c:pt idx="408">
                  <c:v>2.95</c:v>
                </c:pt>
                <c:pt idx="409">
                  <c:v>2.85</c:v>
                </c:pt>
                <c:pt idx="410">
                  <c:v>2.8</c:v>
                </c:pt>
                <c:pt idx="411">
                  <c:v>2.75</c:v>
                </c:pt>
                <c:pt idx="412">
                  <c:v>2.65</c:v>
                </c:pt>
                <c:pt idx="413">
                  <c:v>2.6</c:v>
                </c:pt>
                <c:pt idx="414">
                  <c:v>2.5499999999999998</c:v>
                </c:pt>
                <c:pt idx="415">
                  <c:v>2.4500000000000002</c:v>
                </c:pt>
                <c:pt idx="416">
                  <c:v>2.4</c:v>
                </c:pt>
                <c:pt idx="417">
                  <c:v>2.2999999999999998</c:v>
                </c:pt>
                <c:pt idx="418">
                  <c:v>2.2000000000000002</c:v>
                </c:pt>
                <c:pt idx="419">
                  <c:v>2.15</c:v>
                </c:pt>
                <c:pt idx="420">
                  <c:v>2.0499999999999998</c:v>
                </c:pt>
                <c:pt idx="421">
                  <c:v>2</c:v>
                </c:pt>
                <c:pt idx="422">
                  <c:v>1.9</c:v>
                </c:pt>
                <c:pt idx="423">
                  <c:v>1.8</c:v>
                </c:pt>
                <c:pt idx="424">
                  <c:v>1.75</c:v>
                </c:pt>
                <c:pt idx="425">
                  <c:v>1.65</c:v>
                </c:pt>
                <c:pt idx="426">
                  <c:v>1.6</c:v>
                </c:pt>
                <c:pt idx="427">
                  <c:v>1.5</c:v>
                </c:pt>
                <c:pt idx="428">
                  <c:v>1.4</c:v>
                </c:pt>
                <c:pt idx="429">
                  <c:v>1.35</c:v>
                </c:pt>
                <c:pt idx="430">
                  <c:v>1.25</c:v>
                </c:pt>
                <c:pt idx="431">
                  <c:v>1.2</c:v>
                </c:pt>
                <c:pt idx="432">
                  <c:v>1.1000000000000001</c:v>
                </c:pt>
                <c:pt idx="433">
                  <c:v>1</c:v>
                </c:pt>
                <c:pt idx="434">
                  <c:v>0.95</c:v>
                </c:pt>
                <c:pt idx="435">
                  <c:v>0.85</c:v>
                </c:pt>
                <c:pt idx="436">
                  <c:v>0.8</c:v>
                </c:pt>
                <c:pt idx="437">
                  <c:v>0.7</c:v>
                </c:pt>
                <c:pt idx="438">
                  <c:v>0.65</c:v>
                </c:pt>
                <c:pt idx="439">
                  <c:v>0.55000000000000004</c:v>
                </c:pt>
                <c:pt idx="440">
                  <c:v>0.5</c:v>
                </c:pt>
                <c:pt idx="441">
                  <c:v>0.4</c:v>
                </c:pt>
                <c:pt idx="442">
                  <c:v>0.35</c:v>
                </c:pt>
                <c:pt idx="443">
                  <c:v>0.25</c:v>
                </c:pt>
                <c:pt idx="444">
                  <c:v>0.2</c:v>
                </c:pt>
                <c:pt idx="445">
                  <c:v>0.15</c:v>
                </c:pt>
                <c:pt idx="446">
                  <c:v>0.05</c:v>
                </c:pt>
                <c:pt idx="447">
                  <c:v>0</c:v>
                </c:pt>
                <c:pt idx="448">
                  <c:v>-0.05</c:v>
                </c:pt>
                <c:pt idx="449">
                  <c:v>-0.1</c:v>
                </c:pt>
                <c:pt idx="450">
                  <c:v>-0.2</c:v>
                </c:pt>
                <c:pt idx="451">
                  <c:v>-0.25</c:v>
                </c:pt>
                <c:pt idx="452">
                  <c:v>-0.3</c:v>
                </c:pt>
                <c:pt idx="453">
                  <c:v>-0.35</c:v>
                </c:pt>
                <c:pt idx="454">
                  <c:v>-0.4</c:v>
                </c:pt>
                <c:pt idx="455">
                  <c:v>-0.45</c:v>
                </c:pt>
                <c:pt idx="456">
                  <c:v>-0.5</c:v>
                </c:pt>
                <c:pt idx="457">
                  <c:v>-0.55000000000000004</c:v>
                </c:pt>
                <c:pt idx="458">
                  <c:v>-0.6</c:v>
                </c:pt>
                <c:pt idx="459">
                  <c:v>-0.65</c:v>
                </c:pt>
                <c:pt idx="460">
                  <c:v>-0.7</c:v>
                </c:pt>
                <c:pt idx="461">
                  <c:v>-0.7</c:v>
                </c:pt>
                <c:pt idx="462">
                  <c:v>-0.75</c:v>
                </c:pt>
                <c:pt idx="463">
                  <c:v>-0.8</c:v>
                </c:pt>
                <c:pt idx="464">
                  <c:v>-0.8</c:v>
                </c:pt>
                <c:pt idx="465">
                  <c:v>-0.85</c:v>
                </c:pt>
                <c:pt idx="466">
                  <c:v>-0.9</c:v>
                </c:pt>
                <c:pt idx="467">
                  <c:v>-0.9</c:v>
                </c:pt>
                <c:pt idx="468">
                  <c:v>-0.95</c:v>
                </c:pt>
                <c:pt idx="469">
                  <c:v>-0.95</c:v>
                </c:pt>
                <c:pt idx="470">
                  <c:v>-1</c:v>
                </c:pt>
                <c:pt idx="471">
                  <c:v>-1</c:v>
                </c:pt>
                <c:pt idx="472">
                  <c:v>-1</c:v>
                </c:pt>
                <c:pt idx="473">
                  <c:v>-1.05</c:v>
                </c:pt>
                <c:pt idx="474">
                  <c:v>-1.05</c:v>
                </c:pt>
                <c:pt idx="475">
                  <c:v>-1.05</c:v>
                </c:pt>
                <c:pt idx="476">
                  <c:v>-1.1000000000000001</c:v>
                </c:pt>
                <c:pt idx="477">
                  <c:v>-1.1000000000000001</c:v>
                </c:pt>
                <c:pt idx="478">
                  <c:v>-1.1000000000000001</c:v>
                </c:pt>
                <c:pt idx="479">
                  <c:v>-1.1000000000000001</c:v>
                </c:pt>
                <c:pt idx="480">
                  <c:v>-1.1000000000000001</c:v>
                </c:pt>
                <c:pt idx="481">
                  <c:v>-1.1000000000000001</c:v>
                </c:pt>
                <c:pt idx="482">
                  <c:v>-1.1000000000000001</c:v>
                </c:pt>
                <c:pt idx="483">
                  <c:v>-1.1000000000000001</c:v>
                </c:pt>
                <c:pt idx="484">
                  <c:v>-1.1000000000000001</c:v>
                </c:pt>
                <c:pt idx="485">
                  <c:v>-1.1000000000000001</c:v>
                </c:pt>
                <c:pt idx="486">
                  <c:v>-1.1000000000000001</c:v>
                </c:pt>
                <c:pt idx="487">
                  <c:v>-1.1000000000000001</c:v>
                </c:pt>
                <c:pt idx="488">
                  <c:v>-1.1000000000000001</c:v>
                </c:pt>
                <c:pt idx="489">
                  <c:v>-1.1000000000000001</c:v>
                </c:pt>
                <c:pt idx="490">
                  <c:v>-1.1000000000000001</c:v>
                </c:pt>
                <c:pt idx="491">
                  <c:v>-1.05</c:v>
                </c:pt>
                <c:pt idx="492">
                  <c:v>-1.05</c:v>
                </c:pt>
                <c:pt idx="493">
                  <c:v>-1.05</c:v>
                </c:pt>
                <c:pt idx="494">
                  <c:v>-1.05</c:v>
                </c:pt>
                <c:pt idx="495">
                  <c:v>-1</c:v>
                </c:pt>
                <c:pt idx="496">
                  <c:v>-1</c:v>
                </c:pt>
                <c:pt idx="497">
                  <c:v>-1</c:v>
                </c:pt>
                <c:pt idx="498">
                  <c:v>-0.95</c:v>
                </c:pt>
                <c:pt idx="499">
                  <c:v>-0.95</c:v>
                </c:pt>
                <c:pt idx="500">
                  <c:v>-0.95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AF-4DCF-A122-679A17304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360848"/>
        <c:axId val="368357488"/>
      </c:lineChart>
      <c:catAx>
        <c:axId val="36836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8357488"/>
        <c:crosses val="autoZero"/>
        <c:auto val="1"/>
        <c:lblAlgn val="ctr"/>
        <c:lblOffset val="100"/>
        <c:noMultiLvlLbl val="0"/>
      </c:catAx>
      <c:valAx>
        <c:axId val="36835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836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Soustava T1 - </a:t>
            </a:r>
            <a:r>
              <a:rPr lang="cs-CZ"/>
              <a:t>PI regulátor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skok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List1!$AG$4:$AG$504</c:f>
              <c:numCache>
                <c:formatCode>General</c:formatCode>
                <c:ptCount val="50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  <c:pt idx="237">
                  <c:v>119</c:v>
                </c:pt>
                <c:pt idx="238">
                  <c:v>119.5</c:v>
                </c:pt>
                <c:pt idx="239">
                  <c:v>120</c:v>
                </c:pt>
                <c:pt idx="240">
                  <c:v>120.5</c:v>
                </c:pt>
                <c:pt idx="241">
                  <c:v>121</c:v>
                </c:pt>
                <c:pt idx="242">
                  <c:v>121.5</c:v>
                </c:pt>
                <c:pt idx="243">
                  <c:v>122</c:v>
                </c:pt>
                <c:pt idx="244">
                  <c:v>122.5</c:v>
                </c:pt>
                <c:pt idx="245">
                  <c:v>123</c:v>
                </c:pt>
                <c:pt idx="246">
                  <c:v>123.5</c:v>
                </c:pt>
                <c:pt idx="247">
                  <c:v>124</c:v>
                </c:pt>
                <c:pt idx="248">
                  <c:v>124.5</c:v>
                </c:pt>
                <c:pt idx="249">
                  <c:v>125</c:v>
                </c:pt>
                <c:pt idx="250">
                  <c:v>125.5</c:v>
                </c:pt>
                <c:pt idx="251">
                  <c:v>126</c:v>
                </c:pt>
                <c:pt idx="252">
                  <c:v>126.5</c:v>
                </c:pt>
                <c:pt idx="253">
                  <c:v>127</c:v>
                </c:pt>
                <c:pt idx="254">
                  <c:v>127.5</c:v>
                </c:pt>
                <c:pt idx="255">
                  <c:v>128</c:v>
                </c:pt>
                <c:pt idx="256">
                  <c:v>128.5</c:v>
                </c:pt>
                <c:pt idx="257">
                  <c:v>129</c:v>
                </c:pt>
                <c:pt idx="258">
                  <c:v>129.5</c:v>
                </c:pt>
                <c:pt idx="259">
                  <c:v>130</c:v>
                </c:pt>
                <c:pt idx="260">
                  <c:v>130.5</c:v>
                </c:pt>
                <c:pt idx="261">
                  <c:v>131</c:v>
                </c:pt>
                <c:pt idx="262">
                  <c:v>131.5</c:v>
                </c:pt>
                <c:pt idx="263">
                  <c:v>132</c:v>
                </c:pt>
                <c:pt idx="264">
                  <c:v>132.5</c:v>
                </c:pt>
                <c:pt idx="265">
                  <c:v>133</c:v>
                </c:pt>
                <c:pt idx="266">
                  <c:v>133.5</c:v>
                </c:pt>
                <c:pt idx="267">
                  <c:v>134</c:v>
                </c:pt>
                <c:pt idx="268">
                  <c:v>134.5</c:v>
                </c:pt>
                <c:pt idx="269">
                  <c:v>135</c:v>
                </c:pt>
                <c:pt idx="270">
                  <c:v>135.5</c:v>
                </c:pt>
                <c:pt idx="271">
                  <c:v>136</c:v>
                </c:pt>
                <c:pt idx="272">
                  <c:v>136.5</c:v>
                </c:pt>
                <c:pt idx="273">
                  <c:v>137</c:v>
                </c:pt>
                <c:pt idx="274">
                  <c:v>137.5</c:v>
                </c:pt>
                <c:pt idx="275">
                  <c:v>138</c:v>
                </c:pt>
                <c:pt idx="276">
                  <c:v>138.5</c:v>
                </c:pt>
                <c:pt idx="277">
                  <c:v>139</c:v>
                </c:pt>
                <c:pt idx="278">
                  <c:v>139.5</c:v>
                </c:pt>
                <c:pt idx="279">
                  <c:v>140</c:v>
                </c:pt>
                <c:pt idx="280">
                  <c:v>140.5</c:v>
                </c:pt>
                <c:pt idx="281">
                  <c:v>141</c:v>
                </c:pt>
                <c:pt idx="282">
                  <c:v>141.5</c:v>
                </c:pt>
                <c:pt idx="283">
                  <c:v>142</c:v>
                </c:pt>
                <c:pt idx="284">
                  <c:v>142.5</c:v>
                </c:pt>
                <c:pt idx="285">
                  <c:v>143</c:v>
                </c:pt>
                <c:pt idx="286">
                  <c:v>143.5</c:v>
                </c:pt>
                <c:pt idx="287">
                  <c:v>144</c:v>
                </c:pt>
                <c:pt idx="288">
                  <c:v>144.5</c:v>
                </c:pt>
                <c:pt idx="289">
                  <c:v>145</c:v>
                </c:pt>
                <c:pt idx="290">
                  <c:v>145.5</c:v>
                </c:pt>
                <c:pt idx="291">
                  <c:v>146</c:v>
                </c:pt>
                <c:pt idx="292">
                  <c:v>146.5</c:v>
                </c:pt>
                <c:pt idx="293">
                  <c:v>147</c:v>
                </c:pt>
                <c:pt idx="294">
                  <c:v>147.5</c:v>
                </c:pt>
                <c:pt idx="295">
                  <c:v>148</c:v>
                </c:pt>
                <c:pt idx="296">
                  <c:v>148.5</c:v>
                </c:pt>
                <c:pt idx="297">
                  <c:v>149</c:v>
                </c:pt>
                <c:pt idx="298">
                  <c:v>149.5</c:v>
                </c:pt>
                <c:pt idx="299">
                  <c:v>150</c:v>
                </c:pt>
                <c:pt idx="300">
                  <c:v>150.5</c:v>
                </c:pt>
                <c:pt idx="301">
                  <c:v>151</c:v>
                </c:pt>
                <c:pt idx="302">
                  <c:v>151.5</c:v>
                </c:pt>
                <c:pt idx="303">
                  <c:v>152</c:v>
                </c:pt>
                <c:pt idx="304">
                  <c:v>152.5</c:v>
                </c:pt>
                <c:pt idx="305">
                  <c:v>153</c:v>
                </c:pt>
                <c:pt idx="306">
                  <c:v>153.5</c:v>
                </c:pt>
                <c:pt idx="307">
                  <c:v>154</c:v>
                </c:pt>
                <c:pt idx="308">
                  <c:v>154.5</c:v>
                </c:pt>
                <c:pt idx="309">
                  <c:v>155</c:v>
                </c:pt>
                <c:pt idx="310">
                  <c:v>155.5</c:v>
                </c:pt>
                <c:pt idx="311">
                  <c:v>156</c:v>
                </c:pt>
                <c:pt idx="312">
                  <c:v>156.5</c:v>
                </c:pt>
                <c:pt idx="313">
                  <c:v>157</c:v>
                </c:pt>
                <c:pt idx="314">
                  <c:v>157.5</c:v>
                </c:pt>
                <c:pt idx="315">
                  <c:v>158</c:v>
                </c:pt>
                <c:pt idx="316">
                  <c:v>158.5</c:v>
                </c:pt>
                <c:pt idx="317">
                  <c:v>159</c:v>
                </c:pt>
                <c:pt idx="318">
                  <c:v>159.5</c:v>
                </c:pt>
                <c:pt idx="319">
                  <c:v>160</c:v>
                </c:pt>
                <c:pt idx="320">
                  <c:v>160.5</c:v>
                </c:pt>
                <c:pt idx="321">
                  <c:v>161</c:v>
                </c:pt>
                <c:pt idx="322">
                  <c:v>161.5</c:v>
                </c:pt>
                <c:pt idx="323">
                  <c:v>162</c:v>
                </c:pt>
                <c:pt idx="324">
                  <c:v>162.5</c:v>
                </c:pt>
                <c:pt idx="325">
                  <c:v>163</c:v>
                </c:pt>
                <c:pt idx="326">
                  <c:v>163.5</c:v>
                </c:pt>
                <c:pt idx="327">
                  <c:v>164</c:v>
                </c:pt>
                <c:pt idx="328">
                  <c:v>164.5</c:v>
                </c:pt>
                <c:pt idx="329">
                  <c:v>165</c:v>
                </c:pt>
                <c:pt idx="330">
                  <c:v>165.5</c:v>
                </c:pt>
                <c:pt idx="331">
                  <c:v>166</c:v>
                </c:pt>
                <c:pt idx="332">
                  <c:v>166.5</c:v>
                </c:pt>
                <c:pt idx="333">
                  <c:v>167</c:v>
                </c:pt>
                <c:pt idx="334">
                  <c:v>167.5</c:v>
                </c:pt>
                <c:pt idx="335">
                  <c:v>168</c:v>
                </c:pt>
                <c:pt idx="336">
                  <c:v>168.5</c:v>
                </c:pt>
                <c:pt idx="337">
                  <c:v>169</c:v>
                </c:pt>
                <c:pt idx="338">
                  <c:v>169.5</c:v>
                </c:pt>
                <c:pt idx="339">
                  <c:v>170</c:v>
                </c:pt>
                <c:pt idx="340">
                  <c:v>170.5</c:v>
                </c:pt>
                <c:pt idx="341">
                  <c:v>171</c:v>
                </c:pt>
                <c:pt idx="342">
                  <c:v>171.5</c:v>
                </c:pt>
                <c:pt idx="343">
                  <c:v>172</c:v>
                </c:pt>
                <c:pt idx="344">
                  <c:v>172.5</c:v>
                </c:pt>
                <c:pt idx="345">
                  <c:v>173</c:v>
                </c:pt>
                <c:pt idx="346">
                  <c:v>173.5</c:v>
                </c:pt>
                <c:pt idx="347">
                  <c:v>174</c:v>
                </c:pt>
                <c:pt idx="348">
                  <c:v>174.5</c:v>
                </c:pt>
                <c:pt idx="349">
                  <c:v>175</c:v>
                </c:pt>
                <c:pt idx="350">
                  <c:v>175.5</c:v>
                </c:pt>
                <c:pt idx="351">
                  <c:v>176</c:v>
                </c:pt>
                <c:pt idx="352">
                  <c:v>176.5</c:v>
                </c:pt>
                <c:pt idx="353">
                  <c:v>177</c:v>
                </c:pt>
                <c:pt idx="354">
                  <c:v>177.5</c:v>
                </c:pt>
                <c:pt idx="355">
                  <c:v>178</c:v>
                </c:pt>
                <c:pt idx="356">
                  <c:v>178.5</c:v>
                </c:pt>
                <c:pt idx="357">
                  <c:v>179</c:v>
                </c:pt>
                <c:pt idx="358">
                  <c:v>179.5</c:v>
                </c:pt>
                <c:pt idx="359">
                  <c:v>180</c:v>
                </c:pt>
                <c:pt idx="360">
                  <c:v>180.5</c:v>
                </c:pt>
                <c:pt idx="361">
                  <c:v>181</c:v>
                </c:pt>
                <c:pt idx="362">
                  <c:v>181.5</c:v>
                </c:pt>
                <c:pt idx="363">
                  <c:v>182</c:v>
                </c:pt>
                <c:pt idx="364">
                  <c:v>182.5</c:v>
                </c:pt>
                <c:pt idx="365">
                  <c:v>183</c:v>
                </c:pt>
                <c:pt idx="366">
                  <c:v>183.5</c:v>
                </c:pt>
                <c:pt idx="367">
                  <c:v>184</c:v>
                </c:pt>
                <c:pt idx="368">
                  <c:v>184.5</c:v>
                </c:pt>
                <c:pt idx="369">
                  <c:v>185</c:v>
                </c:pt>
                <c:pt idx="370">
                  <c:v>185.5</c:v>
                </c:pt>
                <c:pt idx="371">
                  <c:v>186</c:v>
                </c:pt>
                <c:pt idx="372">
                  <c:v>186.5</c:v>
                </c:pt>
                <c:pt idx="373">
                  <c:v>187</c:v>
                </c:pt>
                <c:pt idx="374">
                  <c:v>187.5</c:v>
                </c:pt>
                <c:pt idx="375">
                  <c:v>188</c:v>
                </c:pt>
                <c:pt idx="376">
                  <c:v>188.5</c:v>
                </c:pt>
                <c:pt idx="377">
                  <c:v>189</c:v>
                </c:pt>
                <c:pt idx="378">
                  <c:v>189.5</c:v>
                </c:pt>
                <c:pt idx="379">
                  <c:v>190</c:v>
                </c:pt>
                <c:pt idx="380">
                  <c:v>190.5</c:v>
                </c:pt>
                <c:pt idx="381">
                  <c:v>191</c:v>
                </c:pt>
                <c:pt idx="382">
                  <c:v>191.5</c:v>
                </c:pt>
                <c:pt idx="383">
                  <c:v>192</c:v>
                </c:pt>
                <c:pt idx="384">
                  <c:v>192.5</c:v>
                </c:pt>
                <c:pt idx="385">
                  <c:v>193</c:v>
                </c:pt>
                <c:pt idx="386">
                  <c:v>193.5</c:v>
                </c:pt>
                <c:pt idx="387">
                  <c:v>194</c:v>
                </c:pt>
                <c:pt idx="388">
                  <c:v>194.5</c:v>
                </c:pt>
                <c:pt idx="389">
                  <c:v>195</c:v>
                </c:pt>
                <c:pt idx="390">
                  <c:v>195.5</c:v>
                </c:pt>
                <c:pt idx="391">
                  <c:v>196</c:v>
                </c:pt>
                <c:pt idx="392">
                  <c:v>196.5</c:v>
                </c:pt>
                <c:pt idx="393">
                  <c:v>197</c:v>
                </c:pt>
                <c:pt idx="394">
                  <c:v>197.5</c:v>
                </c:pt>
                <c:pt idx="395">
                  <c:v>198</c:v>
                </c:pt>
                <c:pt idx="396">
                  <c:v>198.5</c:v>
                </c:pt>
                <c:pt idx="397">
                  <c:v>199</c:v>
                </c:pt>
                <c:pt idx="398">
                  <c:v>199.5</c:v>
                </c:pt>
                <c:pt idx="399">
                  <c:v>200</c:v>
                </c:pt>
                <c:pt idx="400">
                  <c:v>200.5</c:v>
                </c:pt>
                <c:pt idx="401">
                  <c:v>201</c:v>
                </c:pt>
                <c:pt idx="402">
                  <c:v>201.5</c:v>
                </c:pt>
                <c:pt idx="403">
                  <c:v>202</c:v>
                </c:pt>
                <c:pt idx="404">
                  <c:v>202.5</c:v>
                </c:pt>
                <c:pt idx="405">
                  <c:v>203</c:v>
                </c:pt>
                <c:pt idx="406">
                  <c:v>203.5</c:v>
                </c:pt>
                <c:pt idx="407">
                  <c:v>204</c:v>
                </c:pt>
                <c:pt idx="408">
                  <c:v>204.5</c:v>
                </c:pt>
                <c:pt idx="409">
                  <c:v>205</c:v>
                </c:pt>
                <c:pt idx="410">
                  <c:v>205.5</c:v>
                </c:pt>
                <c:pt idx="411">
                  <c:v>206</c:v>
                </c:pt>
                <c:pt idx="412">
                  <c:v>206.5</c:v>
                </c:pt>
                <c:pt idx="413">
                  <c:v>207</c:v>
                </c:pt>
                <c:pt idx="414">
                  <c:v>207.5</c:v>
                </c:pt>
                <c:pt idx="415">
                  <c:v>208</c:v>
                </c:pt>
                <c:pt idx="416">
                  <c:v>208.5</c:v>
                </c:pt>
                <c:pt idx="417">
                  <c:v>209</c:v>
                </c:pt>
                <c:pt idx="418">
                  <c:v>209.5</c:v>
                </c:pt>
                <c:pt idx="419">
                  <c:v>210</c:v>
                </c:pt>
                <c:pt idx="420">
                  <c:v>210.5</c:v>
                </c:pt>
                <c:pt idx="421">
                  <c:v>211</c:v>
                </c:pt>
                <c:pt idx="422">
                  <c:v>211.5</c:v>
                </c:pt>
                <c:pt idx="423">
                  <c:v>212</c:v>
                </c:pt>
                <c:pt idx="424">
                  <c:v>212.5</c:v>
                </c:pt>
                <c:pt idx="425">
                  <c:v>213</c:v>
                </c:pt>
                <c:pt idx="426">
                  <c:v>213.5</c:v>
                </c:pt>
                <c:pt idx="427">
                  <c:v>214</c:v>
                </c:pt>
                <c:pt idx="428">
                  <c:v>214.5</c:v>
                </c:pt>
                <c:pt idx="429">
                  <c:v>215</c:v>
                </c:pt>
                <c:pt idx="430">
                  <c:v>215.5</c:v>
                </c:pt>
                <c:pt idx="431">
                  <c:v>216</c:v>
                </c:pt>
                <c:pt idx="432">
                  <c:v>216.5</c:v>
                </c:pt>
                <c:pt idx="433">
                  <c:v>217</c:v>
                </c:pt>
                <c:pt idx="434">
                  <c:v>217.5</c:v>
                </c:pt>
                <c:pt idx="435">
                  <c:v>218</c:v>
                </c:pt>
                <c:pt idx="436">
                  <c:v>218.5</c:v>
                </c:pt>
                <c:pt idx="437">
                  <c:v>219</c:v>
                </c:pt>
                <c:pt idx="438">
                  <c:v>219.5</c:v>
                </c:pt>
                <c:pt idx="439">
                  <c:v>220</c:v>
                </c:pt>
                <c:pt idx="440">
                  <c:v>220.5</c:v>
                </c:pt>
                <c:pt idx="441">
                  <c:v>221</c:v>
                </c:pt>
                <c:pt idx="442">
                  <c:v>221.5</c:v>
                </c:pt>
                <c:pt idx="443">
                  <c:v>222</c:v>
                </c:pt>
                <c:pt idx="444">
                  <c:v>222.5</c:v>
                </c:pt>
                <c:pt idx="445">
                  <c:v>223</c:v>
                </c:pt>
                <c:pt idx="446">
                  <c:v>223.5</c:v>
                </c:pt>
                <c:pt idx="447">
                  <c:v>224</c:v>
                </c:pt>
                <c:pt idx="448">
                  <c:v>224.5</c:v>
                </c:pt>
                <c:pt idx="449">
                  <c:v>225</c:v>
                </c:pt>
                <c:pt idx="450">
                  <c:v>225.5</c:v>
                </c:pt>
                <c:pt idx="451">
                  <c:v>226</c:v>
                </c:pt>
                <c:pt idx="452">
                  <c:v>226.5</c:v>
                </c:pt>
                <c:pt idx="453">
                  <c:v>227</c:v>
                </c:pt>
                <c:pt idx="454">
                  <c:v>227.5</c:v>
                </c:pt>
                <c:pt idx="455">
                  <c:v>228</c:v>
                </c:pt>
                <c:pt idx="456">
                  <c:v>228.5</c:v>
                </c:pt>
                <c:pt idx="457">
                  <c:v>229</c:v>
                </c:pt>
                <c:pt idx="458">
                  <c:v>229.5</c:v>
                </c:pt>
                <c:pt idx="459">
                  <c:v>230</c:v>
                </c:pt>
                <c:pt idx="460">
                  <c:v>230.5</c:v>
                </c:pt>
                <c:pt idx="461">
                  <c:v>231</c:v>
                </c:pt>
                <c:pt idx="462">
                  <c:v>231.5</c:v>
                </c:pt>
                <c:pt idx="463">
                  <c:v>232</c:v>
                </c:pt>
                <c:pt idx="464">
                  <c:v>232.5</c:v>
                </c:pt>
                <c:pt idx="465">
                  <c:v>233</c:v>
                </c:pt>
                <c:pt idx="466">
                  <c:v>233.5</c:v>
                </c:pt>
                <c:pt idx="467">
                  <c:v>234</c:v>
                </c:pt>
                <c:pt idx="468">
                  <c:v>234.5</c:v>
                </c:pt>
                <c:pt idx="469">
                  <c:v>235</c:v>
                </c:pt>
                <c:pt idx="470">
                  <c:v>235.5</c:v>
                </c:pt>
                <c:pt idx="471">
                  <c:v>236</c:v>
                </c:pt>
                <c:pt idx="472">
                  <c:v>236.5</c:v>
                </c:pt>
                <c:pt idx="473">
                  <c:v>237</c:v>
                </c:pt>
                <c:pt idx="474">
                  <c:v>237.5</c:v>
                </c:pt>
                <c:pt idx="475">
                  <c:v>238</c:v>
                </c:pt>
                <c:pt idx="476">
                  <c:v>238.5</c:v>
                </c:pt>
                <c:pt idx="477">
                  <c:v>239</c:v>
                </c:pt>
                <c:pt idx="478">
                  <c:v>239.5</c:v>
                </c:pt>
                <c:pt idx="479">
                  <c:v>240</c:v>
                </c:pt>
                <c:pt idx="480">
                  <c:v>240.5</c:v>
                </c:pt>
                <c:pt idx="481">
                  <c:v>241</c:v>
                </c:pt>
                <c:pt idx="482">
                  <c:v>241.5</c:v>
                </c:pt>
                <c:pt idx="483">
                  <c:v>242</c:v>
                </c:pt>
                <c:pt idx="484">
                  <c:v>242.5</c:v>
                </c:pt>
                <c:pt idx="485">
                  <c:v>243</c:v>
                </c:pt>
                <c:pt idx="486">
                  <c:v>243.5</c:v>
                </c:pt>
                <c:pt idx="487">
                  <c:v>244</c:v>
                </c:pt>
                <c:pt idx="488">
                  <c:v>244.5</c:v>
                </c:pt>
                <c:pt idx="489">
                  <c:v>245</c:v>
                </c:pt>
                <c:pt idx="490">
                  <c:v>245.5</c:v>
                </c:pt>
                <c:pt idx="491">
                  <c:v>246</c:v>
                </c:pt>
                <c:pt idx="492">
                  <c:v>246.5</c:v>
                </c:pt>
                <c:pt idx="493">
                  <c:v>247</c:v>
                </c:pt>
                <c:pt idx="494">
                  <c:v>247.5</c:v>
                </c:pt>
                <c:pt idx="495">
                  <c:v>248</c:v>
                </c:pt>
                <c:pt idx="496">
                  <c:v>248.5</c:v>
                </c:pt>
                <c:pt idx="497">
                  <c:v>249</c:v>
                </c:pt>
                <c:pt idx="498">
                  <c:v>249.5</c:v>
                </c:pt>
                <c:pt idx="499">
                  <c:v>250</c:v>
                </c:pt>
              </c:numCache>
            </c:numRef>
          </c:cat>
          <c:val>
            <c:numRef>
              <c:f>List1!$AH$4:$AH$504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3.5</c:v>
                </c:pt>
                <c:pt idx="70">
                  <c:v>3.5</c:v>
                </c:pt>
                <c:pt idx="71">
                  <c:v>3.5</c:v>
                </c:pt>
                <c:pt idx="72">
                  <c:v>3.5</c:v>
                </c:pt>
                <c:pt idx="73">
                  <c:v>3.5</c:v>
                </c:pt>
                <c:pt idx="74">
                  <c:v>3.5</c:v>
                </c:pt>
                <c:pt idx="75">
                  <c:v>3.5</c:v>
                </c:pt>
                <c:pt idx="76">
                  <c:v>3.5</c:v>
                </c:pt>
                <c:pt idx="77">
                  <c:v>3.5</c:v>
                </c:pt>
                <c:pt idx="78">
                  <c:v>3.5</c:v>
                </c:pt>
                <c:pt idx="79">
                  <c:v>3.5</c:v>
                </c:pt>
                <c:pt idx="80">
                  <c:v>3.5</c:v>
                </c:pt>
                <c:pt idx="81">
                  <c:v>3.5</c:v>
                </c:pt>
                <c:pt idx="82">
                  <c:v>3.5</c:v>
                </c:pt>
                <c:pt idx="83">
                  <c:v>3.5</c:v>
                </c:pt>
                <c:pt idx="84">
                  <c:v>3.5</c:v>
                </c:pt>
                <c:pt idx="85">
                  <c:v>3.5</c:v>
                </c:pt>
                <c:pt idx="86">
                  <c:v>3.5</c:v>
                </c:pt>
                <c:pt idx="87">
                  <c:v>3.5</c:v>
                </c:pt>
                <c:pt idx="88">
                  <c:v>3.5</c:v>
                </c:pt>
                <c:pt idx="89">
                  <c:v>3.5</c:v>
                </c:pt>
                <c:pt idx="90">
                  <c:v>3.5</c:v>
                </c:pt>
                <c:pt idx="91">
                  <c:v>3.5</c:v>
                </c:pt>
                <c:pt idx="92">
                  <c:v>3.5</c:v>
                </c:pt>
                <c:pt idx="93">
                  <c:v>3.5</c:v>
                </c:pt>
                <c:pt idx="94">
                  <c:v>3.5</c:v>
                </c:pt>
                <c:pt idx="95">
                  <c:v>3.5</c:v>
                </c:pt>
                <c:pt idx="96">
                  <c:v>3.5</c:v>
                </c:pt>
                <c:pt idx="97">
                  <c:v>3.5</c:v>
                </c:pt>
                <c:pt idx="98">
                  <c:v>3.5</c:v>
                </c:pt>
                <c:pt idx="99">
                  <c:v>3.5</c:v>
                </c:pt>
                <c:pt idx="100">
                  <c:v>3.5</c:v>
                </c:pt>
                <c:pt idx="101">
                  <c:v>3.5</c:v>
                </c:pt>
                <c:pt idx="102">
                  <c:v>3.5</c:v>
                </c:pt>
                <c:pt idx="103">
                  <c:v>3.5</c:v>
                </c:pt>
                <c:pt idx="104">
                  <c:v>3.5</c:v>
                </c:pt>
                <c:pt idx="105">
                  <c:v>3.5</c:v>
                </c:pt>
                <c:pt idx="106">
                  <c:v>3.5</c:v>
                </c:pt>
                <c:pt idx="107">
                  <c:v>3.5</c:v>
                </c:pt>
                <c:pt idx="108">
                  <c:v>3.5</c:v>
                </c:pt>
                <c:pt idx="109">
                  <c:v>3.5</c:v>
                </c:pt>
                <c:pt idx="110">
                  <c:v>3.5</c:v>
                </c:pt>
                <c:pt idx="111">
                  <c:v>3.5</c:v>
                </c:pt>
                <c:pt idx="112">
                  <c:v>3.5</c:v>
                </c:pt>
                <c:pt idx="113">
                  <c:v>3.5</c:v>
                </c:pt>
                <c:pt idx="114">
                  <c:v>3.5</c:v>
                </c:pt>
                <c:pt idx="115">
                  <c:v>3.5</c:v>
                </c:pt>
                <c:pt idx="116">
                  <c:v>3.5</c:v>
                </c:pt>
                <c:pt idx="117">
                  <c:v>3.5</c:v>
                </c:pt>
                <c:pt idx="118">
                  <c:v>3.5</c:v>
                </c:pt>
                <c:pt idx="119">
                  <c:v>3.5</c:v>
                </c:pt>
                <c:pt idx="120">
                  <c:v>3.5</c:v>
                </c:pt>
                <c:pt idx="121">
                  <c:v>3.5</c:v>
                </c:pt>
                <c:pt idx="122">
                  <c:v>3.5</c:v>
                </c:pt>
                <c:pt idx="123">
                  <c:v>3.5</c:v>
                </c:pt>
                <c:pt idx="124">
                  <c:v>3.5</c:v>
                </c:pt>
                <c:pt idx="125">
                  <c:v>3.5</c:v>
                </c:pt>
                <c:pt idx="126">
                  <c:v>3.5</c:v>
                </c:pt>
                <c:pt idx="127">
                  <c:v>3.5</c:v>
                </c:pt>
                <c:pt idx="128">
                  <c:v>3.5</c:v>
                </c:pt>
                <c:pt idx="129">
                  <c:v>3.5</c:v>
                </c:pt>
                <c:pt idx="130">
                  <c:v>3.5</c:v>
                </c:pt>
                <c:pt idx="131">
                  <c:v>3.5</c:v>
                </c:pt>
                <c:pt idx="132">
                  <c:v>3.5</c:v>
                </c:pt>
                <c:pt idx="133">
                  <c:v>3.5</c:v>
                </c:pt>
                <c:pt idx="134">
                  <c:v>3.5</c:v>
                </c:pt>
                <c:pt idx="135">
                  <c:v>3.5</c:v>
                </c:pt>
                <c:pt idx="136">
                  <c:v>3.5</c:v>
                </c:pt>
                <c:pt idx="137">
                  <c:v>3.5</c:v>
                </c:pt>
                <c:pt idx="138">
                  <c:v>3.5</c:v>
                </c:pt>
                <c:pt idx="139">
                  <c:v>3.5</c:v>
                </c:pt>
                <c:pt idx="140">
                  <c:v>3.5</c:v>
                </c:pt>
                <c:pt idx="141">
                  <c:v>3.5</c:v>
                </c:pt>
                <c:pt idx="142">
                  <c:v>3.5</c:v>
                </c:pt>
                <c:pt idx="143">
                  <c:v>3.5</c:v>
                </c:pt>
                <c:pt idx="144">
                  <c:v>3.5</c:v>
                </c:pt>
                <c:pt idx="145">
                  <c:v>3.5</c:v>
                </c:pt>
                <c:pt idx="146">
                  <c:v>3.5</c:v>
                </c:pt>
                <c:pt idx="147">
                  <c:v>3.5</c:v>
                </c:pt>
                <c:pt idx="148">
                  <c:v>3.5</c:v>
                </c:pt>
                <c:pt idx="149">
                  <c:v>3.5</c:v>
                </c:pt>
                <c:pt idx="150">
                  <c:v>3.5</c:v>
                </c:pt>
                <c:pt idx="151">
                  <c:v>3.5</c:v>
                </c:pt>
                <c:pt idx="152">
                  <c:v>3.5</c:v>
                </c:pt>
                <c:pt idx="153">
                  <c:v>3.5</c:v>
                </c:pt>
                <c:pt idx="154">
                  <c:v>3.5</c:v>
                </c:pt>
                <c:pt idx="155">
                  <c:v>3.5</c:v>
                </c:pt>
                <c:pt idx="156">
                  <c:v>3.5</c:v>
                </c:pt>
                <c:pt idx="157">
                  <c:v>3.5</c:v>
                </c:pt>
                <c:pt idx="158">
                  <c:v>3.5</c:v>
                </c:pt>
                <c:pt idx="159">
                  <c:v>3.5</c:v>
                </c:pt>
                <c:pt idx="160">
                  <c:v>3.5</c:v>
                </c:pt>
                <c:pt idx="161">
                  <c:v>3.5</c:v>
                </c:pt>
                <c:pt idx="162">
                  <c:v>3.5</c:v>
                </c:pt>
                <c:pt idx="163">
                  <c:v>3.5</c:v>
                </c:pt>
                <c:pt idx="164">
                  <c:v>3.5</c:v>
                </c:pt>
                <c:pt idx="165">
                  <c:v>3.5</c:v>
                </c:pt>
                <c:pt idx="166">
                  <c:v>3.5</c:v>
                </c:pt>
                <c:pt idx="167">
                  <c:v>3.5</c:v>
                </c:pt>
                <c:pt idx="168">
                  <c:v>3.5</c:v>
                </c:pt>
                <c:pt idx="169">
                  <c:v>3.5</c:v>
                </c:pt>
                <c:pt idx="170">
                  <c:v>3.5</c:v>
                </c:pt>
                <c:pt idx="171">
                  <c:v>3.5</c:v>
                </c:pt>
                <c:pt idx="172">
                  <c:v>3.5</c:v>
                </c:pt>
                <c:pt idx="173">
                  <c:v>3.5</c:v>
                </c:pt>
                <c:pt idx="174">
                  <c:v>3.5</c:v>
                </c:pt>
                <c:pt idx="175">
                  <c:v>3.5</c:v>
                </c:pt>
                <c:pt idx="176">
                  <c:v>3.5</c:v>
                </c:pt>
                <c:pt idx="177">
                  <c:v>3.5</c:v>
                </c:pt>
                <c:pt idx="178">
                  <c:v>3.5</c:v>
                </c:pt>
                <c:pt idx="179">
                  <c:v>3.5</c:v>
                </c:pt>
                <c:pt idx="180">
                  <c:v>3.5</c:v>
                </c:pt>
                <c:pt idx="181">
                  <c:v>3.5</c:v>
                </c:pt>
                <c:pt idx="182">
                  <c:v>3.5</c:v>
                </c:pt>
                <c:pt idx="183">
                  <c:v>3.5</c:v>
                </c:pt>
                <c:pt idx="184">
                  <c:v>3.5</c:v>
                </c:pt>
                <c:pt idx="185">
                  <c:v>3.5</c:v>
                </c:pt>
                <c:pt idx="186">
                  <c:v>3.5</c:v>
                </c:pt>
                <c:pt idx="187">
                  <c:v>3.5</c:v>
                </c:pt>
                <c:pt idx="188">
                  <c:v>3.5</c:v>
                </c:pt>
                <c:pt idx="189">
                  <c:v>3.5</c:v>
                </c:pt>
                <c:pt idx="190">
                  <c:v>3.5</c:v>
                </c:pt>
                <c:pt idx="191">
                  <c:v>3.5</c:v>
                </c:pt>
                <c:pt idx="192">
                  <c:v>3.5</c:v>
                </c:pt>
                <c:pt idx="193">
                  <c:v>3.5</c:v>
                </c:pt>
                <c:pt idx="194">
                  <c:v>3.5</c:v>
                </c:pt>
                <c:pt idx="195">
                  <c:v>3.5</c:v>
                </c:pt>
                <c:pt idx="196">
                  <c:v>3.5</c:v>
                </c:pt>
                <c:pt idx="197">
                  <c:v>3.5</c:v>
                </c:pt>
                <c:pt idx="198">
                  <c:v>3.5</c:v>
                </c:pt>
                <c:pt idx="199">
                  <c:v>3.5</c:v>
                </c:pt>
                <c:pt idx="200">
                  <c:v>3.5</c:v>
                </c:pt>
                <c:pt idx="201">
                  <c:v>3.5</c:v>
                </c:pt>
                <c:pt idx="202">
                  <c:v>3.5</c:v>
                </c:pt>
                <c:pt idx="203">
                  <c:v>3.5</c:v>
                </c:pt>
                <c:pt idx="204">
                  <c:v>3.5</c:v>
                </c:pt>
                <c:pt idx="205">
                  <c:v>3.5</c:v>
                </c:pt>
                <c:pt idx="206">
                  <c:v>3.5</c:v>
                </c:pt>
                <c:pt idx="207">
                  <c:v>3.5</c:v>
                </c:pt>
                <c:pt idx="208">
                  <c:v>3.5</c:v>
                </c:pt>
                <c:pt idx="209">
                  <c:v>3.5</c:v>
                </c:pt>
                <c:pt idx="210">
                  <c:v>3.5</c:v>
                </c:pt>
                <c:pt idx="211">
                  <c:v>3.5</c:v>
                </c:pt>
                <c:pt idx="212">
                  <c:v>3.5</c:v>
                </c:pt>
                <c:pt idx="213">
                  <c:v>3.5</c:v>
                </c:pt>
                <c:pt idx="214">
                  <c:v>3.5</c:v>
                </c:pt>
                <c:pt idx="215">
                  <c:v>3.5</c:v>
                </c:pt>
                <c:pt idx="216">
                  <c:v>3.5</c:v>
                </c:pt>
                <c:pt idx="217">
                  <c:v>3.5</c:v>
                </c:pt>
                <c:pt idx="218">
                  <c:v>3.5</c:v>
                </c:pt>
                <c:pt idx="219">
                  <c:v>3.5</c:v>
                </c:pt>
                <c:pt idx="220">
                  <c:v>3.5</c:v>
                </c:pt>
                <c:pt idx="221">
                  <c:v>3.5</c:v>
                </c:pt>
                <c:pt idx="222">
                  <c:v>3.5</c:v>
                </c:pt>
                <c:pt idx="223">
                  <c:v>3.5</c:v>
                </c:pt>
                <c:pt idx="224">
                  <c:v>3.5</c:v>
                </c:pt>
                <c:pt idx="225">
                  <c:v>3.5</c:v>
                </c:pt>
                <c:pt idx="226">
                  <c:v>3.5</c:v>
                </c:pt>
                <c:pt idx="227">
                  <c:v>3.5</c:v>
                </c:pt>
                <c:pt idx="228">
                  <c:v>3.5</c:v>
                </c:pt>
                <c:pt idx="229">
                  <c:v>3.5</c:v>
                </c:pt>
                <c:pt idx="230">
                  <c:v>3.5</c:v>
                </c:pt>
                <c:pt idx="231">
                  <c:v>3.5</c:v>
                </c:pt>
                <c:pt idx="232">
                  <c:v>3.5</c:v>
                </c:pt>
                <c:pt idx="233">
                  <c:v>3.5</c:v>
                </c:pt>
                <c:pt idx="234">
                  <c:v>3.5</c:v>
                </c:pt>
                <c:pt idx="235">
                  <c:v>3.5</c:v>
                </c:pt>
                <c:pt idx="236">
                  <c:v>3.5</c:v>
                </c:pt>
                <c:pt idx="237">
                  <c:v>3.5</c:v>
                </c:pt>
                <c:pt idx="238">
                  <c:v>3.5</c:v>
                </c:pt>
                <c:pt idx="239">
                  <c:v>3.5</c:v>
                </c:pt>
                <c:pt idx="240">
                  <c:v>3.5</c:v>
                </c:pt>
                <c:pt idx="241">
                  <c:v>3.5</c:v>
                </c:pt>
                <c:pt idx="242">
                  <c:v>3.5</c:v>
                </c:pt>
                <c:pt idx="243">
                  <c:v>3.5</c:v>
                </c:pt>
                <c:pt idx="244">
                  <c:v>3.5</c:v>
                </c:pt>
                <c:pt idx="245">
                  <c:v>3.5</c:v>
                </c:pt>
                <c:pt idx="246">
                  <c:v>3.5</c:v>
                </c:pt>
                <c:pt idx="247">
                  <c:v>3.5</c:v>
                </c:pt>
                <c:pt idx="248">
                  <c:v>3.5</c:v>
                </c:pt>
                <c:pt idx="249">
                  <c:v>3.5</c:v>
                </c:pt>
                <c:pt idx="250">
                  <c:v>3.5</c:v>
                </c:pt>
                <c:pt idx="251">
                  <c:v>3.5</c:v>
                </c:pt>
                <c:pt idx="252">
                  <c:v>3.5</c:v>
                </c:pt>
                <c:pt idx="253">
                  <c:v>3.5</c:v>
                </c:pt>
                <c:pt idx="254">
                  <c:v>3.5</c:v>
                </c:pt>
                <c:pt idx="255">
                  <c:v>3.5</c:v>
                </c:pt>
                <c:pt idx="256">
                  <c:v>3.5</c:v>
                </c:pt>
                <c:pt idx="257">
                  <c:v>3.5</c:v>
                </c:pt>
                <c:pt idx="258">
                  <c:v>3.5</c:v>
                </c:pt>
                <c:pt idx="259">
                  <c:v>3.5</c:v>
                </c:pt>
                <c:pt idx="260">
                  <c:v>3.5</c:v>
                </c:pt>
                <c:pt idx="261">
                  <c:v>3.5</c:v>
                </c:pt>
                <c:pt idx="262">
                  <c:v>3.5</c:v>
                </c:pt>
                <c:pt idx="263">
                  <c:v>3.5</c:v>
                </c:pt>
                <c:pt idx="264">
                  <c:v>3.5</c:v>
                </c:pt>
                <c:pt idx="265">
                  <c:v>3.5</c:v>
                </c:pt>
                <c:pt idx="266">
                  <c:v>3.5</c:v>
                </c:pt>
                <c:pt idx="267">
                  <c:v>3.5</c:v>
                </c:pt>
                <c:pt idx="268">
                  <c:v>3.5</c:v>
                </c:pt>
                <c:pt idx="269">
                  <c:v>3.5</c:v>
                </c:pt>
                <c:pt idx="270">
                  <c:v>3.5</c:v>
                </c:pt>
                <c:pt idx="271">
                  <c:v>3.5</c:v>
                </c:pt>
                <c:pt idx="272">
                  <c:v>3.5</c:v>
                </c:pt>
                <c:pt idx="273">
                  <c:v>3.5</c:v>
                </c:pt>
                <c:pt idx="274">
                  <c:v>3.5</c:v>
                </c:pt>
                <c:pt idx="275">
                  <c:v>3.5</c:v>
                </c:pt>
                <c:pt idx="276">
                  <c:v>3.5</c:v>
                </c:pt>
                <c:pt idx="277">
                  <c:v>3.5</c:v>
                </c:pt>
                <c:pt idx="278">
                  <c:v>3.5</c:v>
                </c:pt>
                <c:pt idx="279">
                  <c:v>3.5</c:v>
                </c:pt>
                <c:pt idx="280">
                  <c:v>3.5</c:v>
                </c:pt>
                <c:pt idx="281">
                  <c:v>3.5</c:v>
                </c:pt>
                <c:pt idx="282">
                  <c:v>3.5</c:v>
                </c:pt>
                <c:pt idx="283">
                  <c:v>3.5</c:v>
                </c:pt>
                <c:pt idx="284">
                  <c:v>3.5</c:v>
                </c:pt>
                <c:pt idx="285">
                  <c:v>3.5</c:v>
                </c:pt>
                <c:pt idx="286">
                  <c:v>3.5</c:v>
                </c:pt>
                <c:pt idx="287">
                  <c:v>3.5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3.5</c:v>
                </c:pt>
                <c:pt idx="294">
                  <c:v>3.5</c:v>
                </c:pt>
                <c:pt idx="295">
                  <c:v>3.5</c:v>
                </c:pt>
                <c:pt idx="296">
                  <c:v>3.5</c:v>
                </c:pt>
                <c:pt idx="297">
                  <c:v>3.5</c:v>
                </c:pt>
                <c:pt idx="298">
                  <c:v>3.5</c:v>
                </c:pt>
                <c:pt idx="299">
                  <c:v>3.5</c:v>
                </c:pt>
                <c:pt idx="300">
                  <c:v>3.5</c:v>
                </c:pt>
                <c:pt idx="301">
                  <c:v>3.5</c:v>
                </c:pt>
                <c:pt idx="302">
                  <c:v>3.5</c:v>
                </c:pt>
                <c:pt idx="303">
                  <c:v>3.5</c:v>
                </c:pt>
                <c:pt idx="304">
                  <c:v>3.5</c:v>
                </c:pt>
                <c:pt idx="305">
                  <c:v>3.5</c:v>
                </c:pt>
                <c:pt idx="306">
                  <c:v>3.5</c:v>
                </c:pt>
                <c:pt idx="307">
                  <c:v>3.5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</c:v>
                </c:pt>
                <c:pt idx="319">
                  <c:v>3.5</c:v>
                </c:pt>
                <c:pt idx="320">
                  <c:v>3.5</c:v>
                </c:pt>
                <c:pt idx="321">
                  <c:v>3.5</c:v>
                </c:pt>
                <c:pt idx="322">
                  <c:v>3.5</c:v>
                </c:pt>
                <c:pt idx="323">
                  <c:v>3.5</c:v>
                </c:pt>
                <c:pt idx="324">
                  <c:v>3.5</c:v>
                </c:pt>
                <c:pt idx="325">
                  <c:v>3.5</c:v>
                </c:pt>
                <c:pt idx="326">
                  <c:v>3.5</c:v>
                </c:pt>
                <c:pt idx="327">
                  <c:v>3.5</c:v>
                </c:pt>
                <c:pt idx="328">
                  <c:v>3.5</c:v>
                </c:pt>
                <c:pt idx="329">
                  <c:v>3.5</c:v>
                </c:pt>
                <c:pt idx="330">
                  <c:v>3.5</c:v>
                </c:pt>
                <c:pt idx="331">
                  <c:v>3.5</c:v>
                </c:pt>
                <c:pt idx="332">
                  <c:v>3.5</c:v>
                </c:pt>
                <c:pt idx="333">
                  <c:v>3.5</c:v>
                </c:pt>
                <c:pt idx="334">
                  <c:v>3.5</c:v>
                </c:pt>
                <c:pt idx="335">
                  <c:v>3.5</c:v>
                </c:pt>
                <c:pt idx="336">
                  <c:v>3.5</c:v>
                </c:pt>
                <c:pt idx="337">
                  <c:v>3.5</c:v>
                </c:pt>
                <c:pt idx="338">
                  <c:v>3.5</c:v>
                </c:pt>
                <c:pt idx="339">
                  <c:v>3.5</c:v>
                </c:pt>
                <c:pt idx="340">
                  <c:v>3.5</c:v>
                </c:pt>
                <c:pt idx="341">
                  <c:v>3.5</c:v>
                </c:pt>
                <c:pt idx="342">
                  <c:v>3.5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</c:v>
                </c:pt>
                <c:pt idx="357">
                  <c:v>3.5</c:v>
                </c:pt>
                <c:pt idx="358">
                  <c:v>3.5</c:v>
                </c:pt>
                <c:pt idx="359">
                  <c:v>3.5</c:v>
                </c:pt>
                <c:pt idx="360">
                  <c:v>3.5</c:v>
                </c:pt>
                <c:pt idx="361">
                  <c:v>3.5</c:v>
                </c:pt>
                <c:pt idx="362">
                  <c:v>3.5</c:v>
                </c:pt>
                <c:pt idx="363">
                  <c:v>3.5</c:v>
                </c:pt>
                <c:pt idx="364">
                  <c:v>3.5</c:v>
                </c:pt>
                <c:pt idx="365">
                  <c:v>3.5</c:v>
                </c:pt>
                <c:pt idx="366">
                  <c:v>3.5</c:v>
                </c:pt>
                <c:pt idx="367">
                  <c:v>3.5</c:v>
                </c:pt>
                <c:pt idx="368">
                  <c:v>3.5</c:v>
                </c:pt>
                <c:pt idx="369">
                  <c:v>3.5</c:v>
                </c:pt>
                <c:pt idx="370">
                  <c:v>3.5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</c:v>
                </c:pt>
                <c:pt idx="377">
                  <c:v>3.5</c:v>
                </c:pt>
                <c:pt idx="378">
                  <c:v>3.5</c:v>
                </c:pt>
                <c:pt idx="379">
                  <c:v>3.5</c:v>
                </c:pt>
                <c:pt idx="380">
                  <c:v>3.5</c:v>
                </c:pt>
                <c:pt idx="381">
                  <c:v>3.5</c:v>
                </c:pt>
                <c:pt idx="382">
                  <c:v>3.5</c:v>
                </c:pt>
                <c:pt idx="383">
                  <c:v>3.5</c:v>
                </c:pt>
                <c:pt idx="384">
                  <c:v>3.5</c:v>
                </c:pt>
                <c:pt idx="385">
                  <c:v>3.5</c:v>
                </c:pt>
                <c:pt idx="386">
                  <c:v>3.5</c:v>
                </c:pt>
                <c:pt idx="387">
                  <c:v>3.5</c:v>
                </c:pt>
                <c:pt idx="388">
                  <c:v>3.5</c:v>
                </c:pt>
                <c:pt idx="389">
                  <c:v>3.5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72-4955-B199-0224FE7E9E20}"/>
            </c:ext>
          </c:extLst>
        </c:ser>
        <c:ser>
          <c:idx val="1"/>
          <c:order val="1"/>
          <c:tx>
            <c:v>bez 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List1!$AG$4:$AG$504</c:f>
              <c:numCache>
                <c:formatCode>General</c:formatCode>
                <c:ptCount val="50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  <c:pt idx="237">
                  <c:v>119</c:v>
                </c:pt>
                <c:pt idx="238">
                  <c:v>119.5</c:v>
                </c:pt>
                <c:pt idx="239">
                  <c:v>120</c:v>
                </c:pt>
                <c:pt idx="240">
                  <c:v>120.5</c:v>
                </c:pt>
                <c:pt idx="241">
                  <c:v>121</c:v>
                </c:pt>
                <c:pt idx="242">
                  <c:v>121.5</c:v>
                </c:pt>
                <c:pt idx="243">
                  <c:v>122</c:v>
                </c:pt>
                <c:pt idx="244">
                  <c:v>122.5</c:v>
                </c:pt>
                <c:pt idx="245">
                  <c:v>123</c:v>
                </c:pt>
                <c:pt idx="246">
                  <c:v>123.5</c:v>
                </c:pt>
                <c:pt idx="247">
                  <c:v>124</c:v>
                </c:pt>
                <c:pt idx="248">
                  <c:v>124.5</c:v>
                </c:pt>
                <c:pt idx="249">
                  <c:v>125</c:v>
                </c:pt>
                <c:pt idx="250">
                  <c:v>125.5</c:v>
                </c:pt>
                <c:pt idx="251">
                  <c:v>126</c:v>
                </c:pt>
                <c:pt idx="252">
                  <c:v>126.5</c:v>
                </c:pt>
                <c:pt idx="253">
                  <c:v>127</c:v>
                </c:pt>
                <c:pt idx="254">
                  <c:v>127.5</c:v>
                </c:pt>
                <c:pt idx="255">
                  <c:v>128</c:v>
                </c:pt>
                <c:pt idx="256">
                  <c:v>128.5</c:v>
                </c:pt>
                <c:pt idx="257">
                  <c:v>129</c:v>
                </c:pt>
                <c:pt idx="258">
                  <c:v>129.5</c:v>
                </c:pt>
                <c:pt idx="259">
                  <c:v>130</c:v>
                </c:pt>
                <c:pt idx="260">
                  <c:v>130.5</c:v>
                </c:pt>
                <c:pt idx="261">
                  <c:v>131</c:v>
                </c:pt>
                <c:pt idx="262">
                  <c:v>131.5</c:v>
                </c:pt>
                <c:pt idx="263">
                  <c:v>132</c:v>
                </c:pt>
                <c:pt idx="264">
                  <c:v>132.5</c:v>
                </c:pt>
                <c:pt idx="265">
                  <c:v>133</c:v>
                </c:pt>
                <c:pt idx="266">
                  <c:v>133.5</c:v>
                </c:pt>
                <c:pt idx="267">
                  <c:v>134</c:v>
                </c:pt>
                <c:pt idx="268">
                  <c:v>134.5</c:v>
                </c:pt>
                <c:pt idx="269">
                  <c:v>135</c:v>
                </c:pt>
                <c:pt idx="270">
                  <c:v>135.5</c:v>
                </c:pt>
                <c:pt idx="271">
                  <c:v>136</c:v>
                </c:pt>
                <c:pt idx="272">
                  <c:v>136.5</c:v>
                </c:pt>
                <c:pt idx="273">
                  <c:v>137</c:v>
                </c:pt>
                <c:pt idx="274">
                  <c:v>137.5</c:v>
                </c:pt>
                <c:pt idx="275">
                  <c:v>138</c:v>
                </c:pt>
                <c:pt idx="276">
                  <c:v>138.5</c:v>
                </c:pt>
                <c:pt idx="277">
                  <c:v>139</c:v>
                </c:pt>
                <c:pt idx="278">
                  <c:v>139.5</c:v>
                </c:pt>
                <c:pt idx="279">
                  <c:v>140</c:v>
                </c:pt>
                <c:pt idx="280">
                  <c:v>140.5</c:v>
                </c:pt>
                <c:pt idx="281">
                  <c:v>141</c:v>
                </c:pt>
                <c:pt idx="282">
                  <c:v>141.5</c:v>
                </c:pt>
                <c:pt idx="283">
                  <c:v>142</c:v>
                </c:pt>
                <c:pt idx="284">
                  <c:v>142.5</c:v>
                </c:pt>
                <c:pt idx="285">
                  <c:v>143</c:v>
                </c:pt>
                <c:pt idx="286">
                  <c:v>143.5</c:v>
                </c:pt>
                <c:pt idx="287">
                  <c:v>144</c:v>
                </c:pt>
                <c:pt idx="288">
                  <c:v>144.5</c:v>
                </c:pt>
                <c:pt idx="289">
                  <c:v>145</c:v>
                </c:pt>
                <c:pt idx="290">
                  <c:v>145.5</c:v>
                </c:pt>
                <c:pt idx="291">
                  <c:v>146</c:v>
                </c:pt>
                <c:pt idx="292">
                  <c:v>146.5</c:v>
                </c:pt>
                <c:pt idx="293">
                  <c:v>147</c:v>
                </c:pt>
                <c:pt idx="294">
                  <c:v>147.5</c:v>
                </c:pt>
                <c:pt idx="295">
                  <c:v>148</c:v>
                </c:pt>
                <c:pt idx="296">
                  <c:v>148.5</c:v>
                </c:pt>
                <c:pt idx="297">
                  <c:v>149</c:v>
                </c:pt>
                <c:pt idx="298">
                  <c:v>149.5</c:v>
                </c:pt>
                <c:pt idx="299">
                  <c:v>150</c:v>
                </c:pt>
                <c:pt idx="300">
                  <c:v>150.5</c:v>
                </c:pt>
                <c:pt idx="301">
                  <c:v>151</c:v>
                </c:pt>
                <c:pt idx="302">
                  <c:v>151.5</c:v>
                </c:pt>
                <c:pt idx="303">
                  <c:v>152</c:v>
                </c:pt>
                <c:pt idx="304">
                  <c:v>152.5</c:v>
                </c:pt>
                <c:pt idx="305">
                  <c:v>153</c:v>
                </c:pt>
                <c:pt idx="306">
                  <c:v>153.5</c:v>
                </c:pt>
                <c:pt idx="307">
                  <c:v>154</c:v>
                </c:pt>
                <c:pt idx="308">
                  <c:v>154.5</c:v>
                </c:pt>
                <c:pt idx="309">
                  <c:v>155</c:v>
                </c:pt>
                <c:pt idx="310">
                  <c:v>155.5</c:v>
                </c:pt>
                <c:pt idx="311">
                  <c:v>156</c:v>
                </c:pt>
                <c:pt idx="312">
                  <c:v>156.5</c:v>
                </c:pt>
                <c:pt idx="313">
                  <c:v>157</c:v>
                </c:pt>
                <c:pt idx="314">
                  <c:v>157.5</c:v>
                </c:pt>
                <c:pt idx="315">
                  <c:v>158</c:v>
                </c:pt>
                <c:pt idx="316">
                  <c:v>158.5</c:v>
                </c:pt>
                <c:pt idx="317">
                  <c:v>159</c:v>
                </c:pt>
                <c:pt idx="318">
                  <c:v>159.5</c:v>
                </c:pt>
                <c:pt idx="319">
                  <c:v>160</c:v>
                </c:pt>
                <c:pt idx="320">
                  <c:v>160.5</c:v>
                </c:pt>
                <c:pt idx="321">
                  <c:v>161</c:v>
                </c:pt>
                <c:pt idx="322">
                  <c:v>161.5</c:v>
                </c:pt>
                <c:pt idx="323">
                  <c:v>162</c:v>
                </c:pt>
                <c:pt idx="324">
                  <c:v>162.5</c:v>
                </c:pt>
                <c:pt idx="325">
                  <c:v>163</c:v>
                </c:pt>
                <c:pt idx="326">
                  <c:v>163.5</c:v>
                </c:pt>
                <c:pt idx="327">
                  <c:v>164</c:v>
                </c:pt>
                <c:pt idx="328">
                  <c:v>164.5</c:v>
                </c:pt>
                <c:pt idx="329">
                  <c:v>165</c:v>
                </c:pt>
                <c:pt idx="330">
                  <c:v>165.5</c:v>
                </c:pt>
                <c:pt idx="331">
                  <c:v>166</c:v>
                </c:pt>
                <c:pt idx="332">
                  <c:v>166.5</c:v>
                </c:pt>
                <c:pt idx="333">
                  <c:v>167</c:v>
                </c:pt>
                <c:pt idx="334">
                  <c:v>167.5</c:v>
                </c:pt>
                <c:pt idx="335">
                  <c:v>168</c:v>
                </c:pt>
                <c:pt idx="336">
                  <c:v>168.5</c:v>
                </c:pt>
                <c:pt idx="337">
                  <c:v>169</c:v>
                </c:pt>
                <c:pt idx="338">
                  <c:v>169.5</c:v>
                </c:pt>
                <c:pt idx="339">
                  <c:v>170</c:v>
                </c:pt>
                <c:pt idx="340">
                  <c:v>170.5</c:v>
                </c:pt>
                <c:pt idx="341">
                  <c:v>171</c:v>
                </c:pt>
                <c:pt idx="342">
                  <c:v>171.5</c:v>
                </c:pt>
                <c:pt idx="343">
                  <c:v>172</c:v>
                </c:pt>
                <c:pt idx="344">
                  <c:v>172.5</c:v>
                </c:pt>
                <c:pt idx="345">
                  <c:v>173</c:v>
                </c:pt>
                <c:pt idx="346">
                  <c:v>173.5</c:v>
                </c:pt>
                <c:pt idx="347">
                  <c:v>174</c:v>
                </c:pt>
                <c:pt idx="348">
                  <c:v>174.5</c:v>
                </c:pt>
                <c:pt idx="349">
                  <c:v>175</c:v>
                </c:pt>
                <c:pt idx="350">
                  <c:v>175.5</c:v>
                </c:pt>
                <c:pt idx="351">
                  <c:v>176</c:v>
                </c:pt>
                <c:pt idx="352">
                  <c:v>176.5</c:v>
                </c:pt>
                <c:pt idx="353">
                  <c:v>177</c:v>
                </c:pt>
                <c:pt idx="354">
                  <c:v>177.5</c:v>
                </c:pt>
                <c:pt idx="355">
                  <c:v>178</c:v>
                </c:pt>
                <c:pt idx="356">
                  <c:v>178.5</c:v>
                </c:pt>
                <c:pt idx="357">
                  <c:v>179</c:v>
                </c:pt>
                <c:pt idx="358">
                  <c:v>179.5</c:v>
                </c:pt>
                <c:pt idx="359">
                  <c:v>180</c:v>
                </c:pt>
                <c:pt idx="360">
                  <c:v>180.5</c:v>
                </c:pt>
                <c:pt idx="361">
                  <c:v>181</c:v>
                </c:pt>
                <c:pt idx="362">
                  <c:v>181.5</c:v>
                </c:pt>
                <c:pt idx="363">
                  <c:v>182</c:v>
                </c:pt>
                <c:pt idx="364">
                  <c:v>182.5</c:v>
                </c:pt>
                <c:pt idx="365">
                  <c:v>183</c:v>
                </c:pt>
                <c:pt idx="366">
                  <c:v>183.5</c:v>
                </c:pt>
                <c:pt idx="367">
                  <c:v>184</c:v>
                </c:pt>
                <c:pt idx="368">
                  <c:v>184.5</c:v>
                </c:pt>
                <c:pt idx="369">
                  <c:v>185</c:v>
                </c:pt>
                <c:pt idx="370">
                  <c:v>185.5</c:v>
                </c:pt>
                <c:pt idx="371">
                  <c:v>186</c:v>
                </c:pt>
                <c:pt idx="372">
                  <c:v>186.5</c:v>
                </c:pt>
                <c:pt idx="373">
                  <c:v>187</c:v>
                </c:pt>
                <c:pt idx="374">
                  <c:v>187.5</c:v>
                </c:pt>
                <c:pt idx="375">
                  <c:v>188</c:v>
                </c:pt>
                <c:pt idx="376">
                  <c:v>188.5</c:v>
                </c:pt>
                <c:pt idx="377">
                  <c:v>189</c:v>
                </c:pt>
                <c:pt idx="378">
                  <c:v>189.5</c:v>
                </c:pt>
                <c:pt idx="379">
                  <c:v>190</c:v>
                </c:pt>
                <c:pt idx="380">
                  <c:v>190.5</c:v>
                </c:pt>
                <c:pt idx="381">
                  <c:v>191</c:v>
                </c:pt>
                <c:pt idx="382">
                  <c:v>191.5</c:v>
                </c:pt>
                <c:pt idx="383">
                  <c:v>192</c:v>
                </c:pt>
                <c:pt idx="384">
                  <c:v>192.5</c:v>
                </c:pt>
                <c:pt idx="385">
                  <c:v>193</c:v>
                </c:pt>
                <c:pt idx="386">
                  <c:v>193.5</c:v>
                </c:pt>
                <c:pt idx="387">
                  <c:v>194</c:v>
                </c:pt>
                <c:pt idx="388">
                  <c:v>194.5</c:v>
                </c:pt>
                <c:pt idx="389">
                  <c:v>195</c:v>
                </c:pt>
                <c:pt idx="390">
                  <c:v>195.5</c:v>
                </c:pt>
                <c:pt idx="391">
                  <c:v>196</c:v>
                </c:pt>
                <c:pt idx="392">
                  <c:v>196.5</c:v>
                </c:pt>
                <c:pt idx="393">
                  <c:v>197</c:v>
                </c:pt>
                <c:pt idx="394">
                  <c:v>197.5</c:v>
                </c:pt>
                <c:pt idx="395">
                  <c:v>198</c:v>
                </c:pt>
                <c:pt idx="396">
                  <c:v>198.5</c:v>
                </c:pt>
                <c:pt idx="397">
                  <c:v>199</c:v>
                </c:pt>
                <c:pt idx="398">
                  <c:v>199.5</c:v>
                </c:pt>
                <c:pt idx="399">
                  <c:v>200</c:v>
                </c:pt>
                <c:pt idx="400">
                  <c:v>200.5</c:v>
                </c:pt>
                <c:pt idx="401">
                  <c:v>201</c:v>
                </c:pt>
                <c:pt idx="402">
                  <c:v>201.5</c:v>
                </c:pt>
                <c:pt idx="403">
                  <c:v>202</c:v>
                </c:pt>
                <c:pt idx="404">
                  <c:v>202.5</c:v>
                </c:pt>
                <c:pt idx="405">
                  <c:v>203</c:v>
                </c:pt>
                <c:pt idx="406">
                  <c:v>203.5</c:v>
                </c:pt>
                <c:pt idx="407">
                  <c:v>204</c:v>
                </c:pt>
                <c:pt idx="408">
                  <c:v>204.5</c:v>
                </c:pt>
                <c:pt idx="409">
                  <c:v>205</c:v>
                </c:pt>
                <c:pt idx="410">
                  <c:v>205.5</c:v>
                </c:pt>
                <c:pt idx="411">
                  <c:v>206</c:v>
                </c:pt>
                <c:pt idx="412">
                  <c:v>206.5</c:v>
                </c:pt>
                <c:pt idx="413">
                  <c:v>207</c:v>
                </c:pt>
                <c:pt idx="414">
                  <c:v>207.5</c:v>
                </c:pt>
                <c:pt idx="415">
                  <c:v>208</c:v>
                </c:pt>
                <c:pt idx="416">
                  <c:v>208.5</c:v>
                </c:pt>
                <c:pt idx="417">
                  <c:v>209</c:v>
                </c:pt>
                <c:pt idx="418">
                  <c:v>209.5</c:v>
                </c:pt>
                <c:pt idx="419">
                  <c:v>210</c:v>
                </c:pt>
                <c:pt idx="420">
                  <c:v>210.5</c:v>
                </c:pt>
                <c:pt idx="421">
                  <c:v>211</c:v>
                </c:pt>
                <c:pt idx="422">
                  <c:v>211.5</c:v>
                </c:pt>
                <c:pt idx="423">
                  <c:v>212</c:v>
                </c:pt>
                <c:pt idx="424">
                  <c:v>212.5</c:v>
                </c:pt>
                <c:pt idx="425">
                  <c:v>213</c:v>
                </c:pt>
                <c:pt idx="426">
                  <c:v>213.5</c:v>
                </c:pt>
                <c:pt idx="427">
                  <c:v>214</c:v>
                </c:pt>
                <c:pt idx="428">
                  <c:v>214.5</c:v>
                </c:pt>
                <c:pt idx="429">
                  <c:v>215</c:v>
                </c:pt>
                <c:pt idx="430">
                  <c:v>215.5</c:v>
                </c:pt>
                <c:pt idx="431">
                  <c:v>216</c:v>
                </c:pt>
                <c:pt idx="432">
                  <c:v>216.5</c:v>
                </c:pt>
                <c:pt idx="433">
                  <c:v>217</c:v>
                </c:pt>
                <c:pt idx="434">
                  <c:v>217.5</c:v>
                </c:pt>
                <c:pt idx="435">
                  <c:v>218</c:v>
                </c:pt>
                <c:pt idx="436">
                  <c:v>218.5</c:v>
                </c:pt>
                <c:pt idx="437">
                  <c:v>219</c:v>
                </c:pt>
                <c:pt idx="438">
                  <c:v>219.5</c:v>
                </c:pt>
                <c:pt idx="439">
                  <c:v>220</c:v>
                </c:pt>
                <c:pt idx="440">
                  <c:v>220.5</c:v>
                </c:pt>
                <c:pt idx="441">
                  <c:v>221</c:v>
                </c:pt>
                <c:pt idx="442">
                  <c:v>221.5</c:v>
                </c:pt>
                <c:pt idx="443">
                  <c:v>222</c:v>
                </c:pt>
                <c:pt idx="444">
                  <c:v>222.5</c:v>
                </c:pt>
                <c:pt idx="445">
                  <c:v>223</c:v>
                </c:pt>
                <c:pt idx="446">
                  <c:v>223.5</c:v>
                </c:pt>
                <c:pt idx="447">
                  <c:v>224</c:v>
                </c:pt>
                <c:pt idx="448">
                  <c:v>224.5</c:v>
                </c:pt>
                <c:pt idx="449">
                  <c:v>225</c:v>
                </c:pt>
                <c:pt idx="450">
                  <c:v>225.5</c:v>
                </c:pt>
                <c:pt idx="451">
                  <c:v>226</c:v>
                </c:pt>
                <c:pt idx="452">
                  <c:v>226.5</c:v>
                </c:pt>
                <c:pt idx="453">
                  <c:v>227</c:v>
                </c:pt>
                <c:pt idx="454">
                  <c:v>227.5</c:v>
                </c:pt>
                <c:pt idx="455">
                  <c:v>228</c:v>
                </c:pt>
                <c:pt idx="456">
                  <c:v>228.5</c:v>
                </c:pt>
                <c:pt idx="457">
                  <c:v>229</c:v>
                </c:pt>
                <c:pt idx="458">
                  <c:v>229.5</c:v>
                </c:pt>
                <c:pt idx="459">
                  <c:v>230</c:v>
                </c:pt>
                <c:pt idx="460">
                  <c:v>230.5</c:v>
                </c:pt>
                <c:pt idx="461">
                  <c:v>231</c:v>
                </c:pt>
                <c:pt idx="462">
                  <c:v>231.5</c:v>
                </c:pt>
                <c:pt idx="463">
                  <c:v>232</c:v>
                </c:pt>
                <c:pt idx="464">
                  <c:v>232.5</c:v>
                </c:pt>
                <c:pt idx="465">
                  <c:v>233</c:v>
                </c:pt>
                <c:pt idx="466">
                  <c:v>233.5</c:v>
                </c:pt>
                <c:pt idx="467">
                  <c:v>234</c:v>
                </c:pt>
                <c:pt idx="468">
                  <c:v>234.5</c:v>
                </c:pt>
                <c:pt idx="469">
                  <c:v>235</c:v>
                </c:pt>
                <c:pt idx="470">
                  <c:v>235.5</c:v>
                </c:pt>
                <c:pt idx="471">
                  <c:v>236</c:v>
                </c:pt>
                <c:pt idx="472">
                  <c:v>236.5</c:v>
                </c:pt>
                <c:pt idx="473">
                  <c:v>237</c:v>
                </c:pt>
                <c:pt idx="474">
                  <c:v>237.5</c:v>
                </c:pt>
                <c:pt idx="475">
                  <c:v>238</c:v>
                </c:pt>
                <c:pt idx="476">
                  <c:v>238.5</c:v>
                </c:pt>
                <c:pt idx="477">
                  <c:v>239</c:v>
                </c:pt>
                <c:pt idx="478">
                  <c:v>239.5</c:v>
                </c:pt>
                <c:pt idx="479">
                  <c:v>240</c:v>
                </c:pt>
                <c:pt idx="480">
                  <c:v>240.5</c:v>
                </c:pt>
                <c:pt idx="481">
                  <c:v>241</c:v>
                </c:pt>
                <c:pt idx="482">
                  <c:v>241.5</c:v>
                </c:pt>
                <c:pt idx="483">
                  <c:v>242</c:v>
                </c:pt>
                <c:pt idx="484">
                  <c:v>242.5</c:v>
                </c:pt>
                <c:pt idx="485">
                  <c:v>243</c:v>
                </c:pt>
                <c:pt idx="486">
                  <c:v>243.5</c:v>
                </c:pt>
                <c:pt idx="487">
                  <c:v>244</c:v>
                </c:pt>
                <c:pt idx="488">
                  <c:v>244.5</c:v>
                </c:pt>
                <c:pt idx="489">
                  <c:v>245</c:v>
                </c:pt>
                <c:pt idx="490">
                  <c:v>245.5</c:v>
                </c:pt>
                <c:pt idx="491">
                  <c:v>246</c:v>
                </c:pt>
                <c:pt idx="492">
                  <c:v>246.5</c:v>
                </c:pt>
                <c:pt idx="493">
                  <c:v>247</c:v>
                </c:pt>
                <c:pt idx="494">
                  <c:v>247.5</c:v>
                </c:pt>
                <c:pt idx="495">
                  <c:v>248</c:v>
                </c:pt>
                <c:pt idx="496">
                  <c:v>248.5</c:v>
                </c:pt>
                <c:pt idx="497">
                  <c:v>249</c:v>
                </c:pt>
                <c:pt idx="498">
                  <c:v>249.5</c:v>
                </c:pt>
                <c:pt idx="499">
                  <c:v>250</c:v>
                </c:pt>
              </c:numCache>
            </c:numRef>
          </c:cat>
          <c:val>
            <c:numRef>
              <c:f>List1!$AI$4:$AI$504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0.05</c:v>
                </c:pt>
                <c:pt idx="71">
                  <c:v>0.1</c:v>
                </c:pt>
                <c:pt idx="72">
                  <c:v>0.1</c:v>
                </c:pt>
                <c:pt idx="73">
                  <c:v>0.15</c:v>
                </c:pt>
                <c:pt idx="74">
                  <c:v>0.2</c:v>
                </c:pt>
                <c:pt idx="75">
                  <c:v>0.25</c:v>
                </c:pt>
                <c:pt idx="76">
                  <c:v>0.3</c:v>
                </c:pt>
                <c:pt idx="77">
                  <c:v>0.35</c:v>
                </c:pt>
                <c:pt idx="78">
                  <c:v>0.35</c:v>
                </c:pt>
                <c:pt idx="79">
                  <c:v>0.4</c:v>
                </c:pt>
                <c:pt idx="80">
                  <c:v>0.45</c:v>
                </c:pt>
                <c:pt idx="81">
                  <c:v>0.5</c:v>
                </c:pt>
                <c:pt idx="82">
                  <c:v>0.5</c:v>
                </c:pt>
                <c:pt idx="83">
                  <c:v>0.55000000000000004</c:v>
                </c:pt>
                <c:pt idx="84">
                  <c:v>0.6</c:v>
                </c:pt>
                <c:pt idx="85">
                  <c:v>0.65</c:v>
                </c:pt>
                <c:pt idx="86">
                  <c:v>0.65</c:v>
                </c:pt>
                <c:pt idx="87">
                  <c:v>0.7</c:v>
                </c:pt>
                <c:pt idx="88">
                  <c:v>0.75</c:v>
                </c:pt>
                <c:pt idx="89">
                  <c:v>0.75</c:v>
                </c:pt>
                <c:pt idx="90">
                  <c:v>0.8</c:v>
                </c:pt>
                <c:pt idx="91">
                  <c:v>0.85</c:v>
                </c:pt>
                <c:pt idx="92">
                  <c:v>0.85</c:v>
                </c:pt>
                <c:pt idx="93">
                  <c:v>0.9</c:v>
                </c:pt>
                <c:pt idx="94">
                  <c:v>0.95</c:v>
                </c:pt>
                <c:pt idx="95">
                  <c:v>0.95</c:v>
                </c:pt>
                <c:pt idx="96">
                  <c:v>1</c:v>
                </c:pt>
                <c:pt idx="97">
                  <c:v>1.05</c:v>
                </c:pt>
                <c:pt idx="98">
                  <c:v>1.05</c:v>
                </c:pt>
                <c:pt idx="99">
                  <c:v>1.1000000000000001</c:v>
                </c:pt>
                <c:pt idx="100">
                  <c:v>1.1000000000000001</c:v>
                </c:pt>
                <c:pt idx="101">
                  <c:v>1.1499999999999999</c:v>
                </c:pt>
                <c:pt idx="102">
                  <c:v>1.2</c:v>
                </c:pt>
                <c:pt idx="103">
                  <c:v>1.2</c:v>
                </c:pt>
                <c:pt idx="104">
                  <c:v>1.25</c:v>
                </c:pt>
                <c:pt idx="105">
                  <c:v>1.25</c:v>
                </c:pt>
                <c:pt idx="106">
                  <c:v>1.3</c:v>
                </c:pt>
                <c:pt idx="107">
                  <c:v>1.3</c:v>
                </c:pt>
                <c:pt idx="108">
                  <c:v>1.35</c:v>
                </c:pt>
                <c:pt idx="109">
                  <c:v>1.35</c:v>
                </c:pt>
                <c:pt idx="110">
                  <c:v>1.4</c:v>
                </c:pt>
                <c:pt idx="111">
                  <c:v>1.4</c:v>
                </c:pt>
                <c:pt idx="112">
                  <c:v>1.45</c:v>
                </c:pt>
                <c:pt idx="113">
                  <c:v>1.45</c:v>
                </c:pt>
                <c:pt idx="114">
                  <c:v>1.5</c:v>
                </c:pt>
                <c:pt idx="115">
                  <c:v>1.5</c:v>
                </c:pt>
                <c:pt idx="116">
                  <c:v>1.55</c:v>
                </c:pt>
                <c:pt idx="117">
                  <c:v>1.55</c:v>
                </c:pt>
                <c:pt idx="118">
                  <c:v>1.6</c:v>
                </c:pt>
                <c:pt idx="119">
                  <c:v>1.6</c:v>
                </c:pt>
                <c:pt idx="120">
                  <c:v>1.65</c:v>
                </c:pt>
                <c:pt idx="121">
                  <c:v>1.65</c:v>
                </c:pt>
                <c:pt idx="122">
                  <c:v>1.7</c:v>
                </c:pt>
                <c:pt idx="123">
                  <c:v>1.7</c:v>
                </c:pt>
                <c:pt idx="124">
                  <c:v>1.75</c:v>
                </c:pt>
                <c:pt idx="125">
                  <c:v>1.75</c:v>
                </c:pt>
                <c:pt idx="126">
                  <c:v>1.8</c:v>
                </c:pt>
                <c:pt idx="127">
                  <c:v>1.8</c:v>
                </c:pt>
                <c:pt idx="128">
                  <c:v>1.8</c:v>
                </c:pt>
                <c:pt idx="129">
                  <c:v>1.85</c:v>
                </c:pt>
                <c:pt idx="130">
                  <c:v>1.85</c:v>
                </c:pt>
                <c:pt idx="131">
                  <c:v>1.9</c:v>
                </c:pt>
                <c:pt idx="132">
                  <c:v>1.9</c:v>
                </c:pt>
                <c:pt idx="133">
                  <c:v>1.9</c:v>
                </c:pt>
                <c:pt idx="134">
                  <c:v>1.95</c:v>
                </c:pt>
                <c:pt idx="135">
                  <c:v>1.95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2.0499999999999998</c:v>
                </c:pt>
                <c:pt idx="140">
                  <c:v>2.0499999999999998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</c:v>
                </c:pt>
                <c:pt idx="144">
                  <c:v>2.1</c:v>
                </c:pt>
                <c:pt idx="145">
                  <c:v>2.15</c:v>
                </c:pt>
                <c:pt idx="146">
                  <c:v>2.15</c:v>
                </c:pt>
                <c:pt idx="147">
                  <c:v>2.15</c:v>
                </c:pt>
                <c:pt idx="148">
                  <c:v>2.2000000000000002</c:v>
                </c:pt>
                <c:pt idx="149">
                  <c:v>2.2000000000000002</c:v>
                </c:pt>
                <c:pt idx="150">
                  <c:v>2.2000000000000002</c:v>
                </c:pt>
                <c:pt idx="151">
                  <c:v>2.25</c:v>
                </c:pt>
                <c:pt idx="152">
                  <c:v>2.25</c:v>
                </c:pt>
                <c:pt idx="153">
                  <c:v>2.25</c:v>
                </c:pt>
                <c:pt idx="154">
                  <c:v>2.2999999999999998</c:v>
                </c:pt>
                <c:pt idx="155">
                  <c:v>2.2999999999999998</c:v>
                </c:pt>
                <c:pt idx="156">
                  <c:v>2.2999999999999998</c:v>
                </c:pt>
                <c:pt idx="157">
                  <c:v>2.2999999999999998</c:v>
                </c:pt>
                <c:pt idx="158">
                  <c:v>2.35</c:v>
                </c:pt>
                <c:pt idx="159">
                  <c:v>2.35</c:v>
                </c:pt>
                <c:pt idx="160">
                  <c:v>2.35</c:v>
                </c:pt>
                <c:pt idx="161">
                  <c:v>2.4</c:v>
                </c:pt>
                <c:pt idx="162">
                  <c:v>2.4</c:v>
                </c:pt>
                <c:pt idx="163">
                  <c:v>2.4</c:v>
                </c:pt>
                <c:pt idx="164">
                  <c:v>2.4</c:v>
                </c:pt>
                <c:pt idx="165">
                  <c:v>2.4500000000000002</c:v>
                </c:pt>
                <c:pt idx="166">
                  <c:v>2.4500000000000002</c:v>
                </c:pt>
                <c:pt idx="167">
                  <c:v>2.4500000000000002</c:v>
                </c:pt>
                <c:pt idx="168">
                  <c:v>2.5</c:v>
                </c:pt>
                <c:pt idx="169">
                  <c:v>2.5</c:v>
                </c:pt>
                <c:pt idx="170">
                  <c:v>2.5</c:v>
                </c:pt>
                <c:pt idx="171">
                  <c:v>2.5</c:v>
                </c:pt>
                <c:pt idx="172">
                  <c:v>2.5499999999999998</c:v>
                </c:pt>
                <c:pt idx="173">
                  <c:v>2.5499999999999998</c:v>
                </c:pt>
                <c:pt idx="174">
                  <c:v>2.5499999999999998</c:v>
                </c:pt>
                <c:pt idx="175">
                  <c:v>2.5499999999999998</c:v>
                </c:pt>
                <c:pt idx="176">
                  <c:v>2.6</c:v>
                </c:pt>
                <c:pt idx="177">
                  <c:v>2.6</c:v>
                </c:pt>
                <c:pt idx="178">
                  <c:v>2.6</c:v>
                </c:pt>
                <c:pt idx="179">
                  <c:v>2.6</c:v>
                </c:pt>
                <c:pt idx="180">
                  <c:v>2.6</c:v>
                </c:pt>
                <c:pt idx="181">
                  <c:v>2.65</c:v>
                </c:pt>
                <c:pt idx="182">
                  <c:v>2.65</c:v>
                </c:pt>
                <c:pt idx="183">
                  <c:v>2.65</c:v>
                </c:pt>
                <c:pt idx="184">
                  <c:v>2.65</c:v>
                </c:pt>
                <c:pt idx="185">
                  <c:v>2.65</c:v>
                </c:pt>
                <c:pt idx="186">
                  <c:v>2.7</c:v>
                </c:pt>
                <c:pt idx="187">
                  <c:v>2.7</c:v>
                </c:pt>
                <c:pt idx="188">
                  <c:v>2.7</c:v>
                </c:pt>
                <c:pt idx="189">
                  <c:v>2.7</c:v>
                </c:pt>
                <c:pt idx="190">
                  <c:v>2.7</c:v>
                </c:pt>
                <c:pt idx="191">
                  <c:v>2.75</c:v>
                </c:pt>
                <c:pt idx="192">
                  <c:v>2.75</c:v>
                </c:pt>
                <c:pt idx="193">
                  <c:v>2.75</c:v>
                </c:pt>
                <c:pt idx="194">
                  <c:v>2.75</c:v>
                </c:pt>
                <c:pt idx="195">
                  <c:v>2.75</c:v>
                </c:pt>
                <c:pt idx="196">
                  <c:v>2.75</c:v>
                </c:pt>
                <c:pt idx="197">
                  <c:v>2.8</c:v>
                </c:pt>
                <c:pt idx="198">
                  <c:v>2.8</c:v>
                </c:pt>
                <c:pt idx="199">
                  <c:v>2.8</c:v>
                </c:pt>
                <c:pt idx="200">
                  <c:v>2.8</c:v>
                </c:pt>
                <c:pt idx="201">
                  <c:v>2.8</c:v>
                </c:pt>
                <c:pt idx="202">
                  <c:v>2.85</c:v>
                </c:pt>
                <c:pt idx="203">
                  <c:v>2.85</c:v>
                </c:pt>
                <c:pt idx="204">
                  <c:v>2.85</c:v>
                </c:pt>
                <c:pt idx="205">
                  <c:v>2.85</c:v>
                </c:pt>
                <c:pt idx="206">
                  <c:v>2.85</c:v>
                </c:pt>
                <c:pt idx="207">
                  <c:v>2.85</c:v>
                </c:pt>
                <c:pt idx="208">
                  <c:v>2.9</c:v>
                </c:pt>
                <c:pt idx="209">
                  <c:v>2.9</c:v>
                </c:pt>
                <c:pt idx="210">
                  <c:v>2.9</c:v>
                </c:pt>
                <c:pt idx="211">
                  <c:v>2.9</c:v>
                </c:pt>
                <c:pt idx="212">
                  <c:v>2.9</c:v>
                </c:pt>
                <c:pt idx="213">
                  <c:v>2.9</c:v>
                </c:pt>
                <c:pt idx="214">
                  <c:v>2.9</c:v>
                </c:pt>
                <c:pt idx="215">
                  <c:v>2.95</c:v>
                </c:pt>
                <c:pt idx="216">
                  <c:v>2.95</c:v>
                </c:pt>
                <c:pt idx="217">
                  <c:v>2.95</c:v>
                </c:pt>
                <c:pt idx="218">
                  <c:v>2.95</c:v>
                </c:pt>
                <c:pt idx="219">
                  <c:v>2.95</c:v>
                </c:pt>
                <c:pt idx="220">
                  <c:v>2.95</c:v>
                </c:pt>
                <c:pt idx="221">
                  <c:v>2.95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3.05</c:v>
                </c:pt>
                <c:pt idx="232">
                  <c:v>3.05</c:v>
                </c:pt>
                <c:pt idx="233">
                  <c:v>3.05</c:v>
                </c:pt>
                <c:pt idx="234">
                  <c:v>3.05</c:v>
                </c:pt>
                <c:pt idx="235">
                  <c:v>3.05</c:v>
                </c:pt>
                <c:pt idx="236">
                  <c:v>3.05</c:v>
                </c:pt>
                <c:pt idx="237">
                  <c:v>3.05</c:v>
                </c:pt>
                <c:pt idx="238">
                  <c:v>3.05</c:v>
                </c:pt>
                <c:pt idx="239">
                  <c:v>3.05</c:v>
                </c:pt>
                <c:pt idx="240">
                  <c:v>3.1</c:v>
                </c:pt>
                <c:pt idx="241">
                  <c:v>3.1</c:v>
                </c:pt>
                <c:pt idx="242">
                  <c:v>3.1</c:v>
                </c:pt>
                <c:pt idx="243">
                  <c:v>3.1</c:v>
                </c:pt>
                <c:pt idx="244">
                  <c:v>3.1</c:v>
                </c:pt>
                <c:pt idx="245">
                  <c:v>3.1</c:v>
                </c:pt>
                <c:pt idx="246">
                  <c:v>3.1</c:v>
                </c:pt>
                <c:pt idx="247">
                  <c:v>3.1</c:v>
                </c:pt>
                <c:pt idx="248">
                  <c:v>3.1</c:v>
                </c:pt>
                <c:pt idx="249">
                  <c:v>3.15</c:v>
                </c:pt>
                <c:pt idx="250">
                  <c:v>3.15</c:v>
                </c:pt>
                <c:pt idx="251">
                  <c:v>3.15</c:v>
                </c:pt>
                <c:pt idx="252">
                  <c:v>3.15</c:v>
                </c:pt>
                <c:pt idx="253">
                  <c:v>3.15</c:v>
                </c:pt>
                <c:pt idx="254">
                  <c:v>3.15</c:v>
                </c:pt>
                <c:pt idx="255">
                  <c:v>3.15</c:v>
                </c:pt>
                <c:pt idx="256">
                  <c:v>3.15</c:v>
                </c:pt>
                <c:pt idx="257">
                  <c:v>3.15</c:v>
                </c:pt>
                <c:pt idx="258">
                  <c:v>3.15</c:v>
                </c:pt>
                <c:pt idx="259">
                  <c:v>3.15</c:v>
                </c:pt>
                <c:pt idx="260">
                  <c:v>3.15</c:v>
                </c:pt>
                <c:pt idx="261">
                  <c:v>3.2</c:v>
                </c:pt>
                <c:pt idx="262">
                  <c:v>3.2</c:v>
                </c:pt>
                <c:pt idx="263">
                  <c:v>3.2</c:v>
                </c:pt>
                <c:pt idx="264">
                  <c:v>3.2</c:v>
                </c:pt>
                <c:pt idx="265">
                  <c:v>3.2</c:v>
                </c:pt>
                <c:pt idx="266">
                  <c:v>3.2</c:v>
                </c:pt>
                <c:pt idx="267">
                  <c:v>3.2</c:v>
                </c:pt>
                <c:pt idx="268">
                  <c:v>3.2</c:v>
                </c:pt>
                <c:pt idx="269">
                  <c:v>3.2</c:v>
                </c:pt>
                <c:pt idx="270">
                  <c:v>3.2</c:v>
                </c:pt>
                <c:pt idx="271">
                  <c:v>3.2</c:v>
                </c:pt>
                <c:pt idx="272">
                  <c:v>3.2</c:v>
                </c:pt>
                <c:pt idx="273">
                  <c:v>3.2</c:v>
                </c:pt>
                <c:pt idx="274">
                  <c:v>3.2</c:v>
                </c:pt>
                <c:pt idx="275">
                  <c:v>3.25</c:v>
                </c:pt>
                <c:pt idx="276">
                  <c:v>3.25</c:v>
                </c:pt>
                <c:pt idx="277">
                  <c:v>3.25</c:v>
                </c:pt>
                <c:pt idx="278">
                  <c:v>3.25</c:v>
                </c:pt>
                <c:pt idx="279">
                  <c:v>3.25</c:v>
                </c:pt>
                <c:pt idx="280">
                  <c:v>3.25</c:v>
                </c:pt>
                <c:pt idx="281">
                  <c:v>3.25</c:v>
                </c:pt>
                <c:pt idx="282">
                  <c:v>3.25</c:v>
                </c:pt>
                <c:pt idx="283">
                  <c:v>3.25</c:v>
                </c:pt>
                <c:pt idx="284">
                  <c:v>3.25</c:v>
                </c:pt>
                <c:pt idx="285">
                  <c:v>3.25</c:v>
                </c:pt>
                <c:pt idx="286">
                  <c:v>3.25</c:v>
                </c:pt>
                <c:pt idx="287">
                  <c:v>3.25</c:v>
                </c:pt>
                <c:pt idx="288">
                  <c:v>3.25</c:v>
                </c:pt>
                <c:pt idx="289">
                  <c:v>3.25</c:v>
                </c:pt>
                <c:pt idx="290">
                  <c:v>3.3</c:v>
                </c:pt>
                <c:pt idx="291">
                  <c:v>3.3</c:v>
                </c:pt>
                <c:pt idx="292">
                  <c:v>3.3</c:v>
                </c:pt>
                <c:pt idx="293">
                  <c:v>3.3</c:v>
                </c:pt>
                <c:pt idx="294">
                  <c:v>3.3</c:v>
                </c:pt>
                <c:pt idx="295">
                  <c:v>3.3</c:v>
                </c:pt>
                <c:pt idx="296">
                  <c:v>3.3</c:v>
                </c:pt>
                <c:pt idx="297">
                  <c:v>3.3</c:v>
                </c:pt>
                <c:pt idx="298">
                  <c:v>3.3</c:v>
                </c:pt>
                <c:pt idx="299">
                  <c:v>3.3</c:v>
                </c:pt>
                <c:pt idx="300">
                  <c:v>3.3</c:v>
                </c:pt>
                <c:pt idx="301">
                  <c:v>3.3</c:v>
                </c:pt>
                <c:pt idx="302">
                  <c:v>3.3</c:v>
                </c:pt>
                <c:pt idx="303">
                  <c:v>3.3</c:v>
                </c:pt>
                <c:pt idx="304">
                  <c:v>3.3</c:v>
                </c:pt>
                <c:pt idx="305">
                  <c:v>3.3</c:v>
                </c:pt>
                <c:pt idx="306">
                  <c:v>3.3</c:v>
                </c:pt>
                <c:pt idx="307">
                  <c:v>3.3</c:v>
                </c:pt>
                <c:pt idx="308">
                  <c:v>3.3</c:v>
                </c:pt>
                <c:pt idx="309">
                  <c:v>3.3</c:v>
                </c:pt>
                <c:pt idx="310">
                  <c:v>3.3</c:v>
                </c:pt>
                <c:pt idx="311">
                  <c:v>3.3</c:v>
                </c:pt>
                <c:pt idx="312">
                  <c:v>3.3</c:v>
                </c:pt>
                <c:pt idx="313">
                  <c:v>3.35</c:v>
                </c:pt>
                <c:pt idx="314">
                  <c:v>3.35</c:v>
                </c:pt>
                <c:pt idx="315">
                  <c:v>3.35</c:v>
                </c:pt>
                <c:pt idx="316">
                  <c:v>3.35</c:v>
                </c:pt>
                <c:pt idx="317">
                  <c:v>3.35</c:v>
                </c:pt>
                <c:pt idx="318">
                  <c:v>3.35</c:v>
                </c:pt>
                <c:pt idx="319">
                  <c:v>3.35</c:v>
                </c:pt>
                <c:pt idx="320">
                  <c:v>3.35</c:v>
                </c:pt>
                <c:pt idx="321">
                  <c:v>3.35</c:v>
                </c:pt>
                <c:pt idx="322">
                  <c:v>3.35</c:v>
                </c:pt>
                <c:pt idx="323">
                  <c:v>3.35</c:v>
                </c:pt>
                <c:pt idx="324">
                  <c:v>3.35</c:v>
                </c:pt>
                <c:pt idx="325">
                  <c:v>3.35</c:v>
                </c:pt>
                <c:pt idx="326">
                  <c:v>3.35</c:v>
                </c:pt>
                <c:pt idx="327">
                  <c:v>3.35</c:v>
                </c:pt>
                <c:pt idx="328">
                  <c:v>3.35</c:v>
                </c:pt>
                <c:pt idx="329">
                  <c:v>3.35</c:v>
                </c:pt>
                <c:pt idx="330">
                  <c:v>3.35</c:v>
                </c:pt>
                <c:pt idx="331">
                  <c:v>3.35</c:v>
                </c:pt>
                <c:pt idx="332">
                  <c:v>3.35</c:v>
                </c:pt>
                <c:pt idx="333">
                  <c:v>3.35</c:v>
                </c:pt>
                <c:pt idx="334">
                  <c:v>3.35</c:v>
                </c:pt>
                <c:pt idx="335">
                  <c:v>3.35</c:v>
                </c:pt>
                <c:pt idx="336">
                  <c:v>3.35</c:v>
                </c:pt>
                <c:pt idx="337">
                  <c:v>3.35</c:v>
                </c:pt>
                <c:pt idx="338">
                  <c:v>3.4</c:v>
                </c:pt>
                <c:pt idx="339">
                  <c:v>3.4</c:v>
                </c:pt>
                <c:pt idx="340">
                  <c:v>3.4</c:v>
                </c:pt>
                <c:pt idx="341">
                  <c:v>3.4</c:v>
                </c:pt>
                <c:pt idx="342">
                  <c:v>3.4</c:v>
                </c:pt>
                <c:pt idx="343">
                  <c:v>3.4</c:v>
                </c:pt>
                <c:pt idx="344">
                  <c:v>3.4</c:v>
                </c:pt>
                <c:pt idx="345">
                  <c:v>3.4</c:v>
                </c:pt>
                <c:pt idx="346">
                  <c:v>3.4</c:v>
                </c:pt>
                <c:pt idx="347">
                  <c:v>3.4</c:v>
                </c:pt>
                <c:pt idx="348">
                  <c:v>3.4</c:v>
                </c:pt>
                <c:pt idx="349">
                  <c:v>3.4</c:v>
                </c:pt>
                <c:pt idx="350">
                  <c:v>3.4</c:v>
                </c:pt>
                <c:pt idx="351">
                  <c:v>3.4</c:v>
                </c:pt>
                <c:pt idx="352">
                  <c:v>3.4</c:v>
                </c:pt>
                <c:pt idx="353">
                  <c:v>3.4</c:v>
                </c:pt>
                <c:pt idx="354">
                  <c:v>3.4</c:v>
                </c:pt>
                <c:pt idx="355">
                  <c:v>3.4</c:v>
                </c:pt>
                <c:pt idx="356">
                  <c:v>3.4</c:v>
                </c:pt>
                <c:pt idx="357">
                  <c:v>3.4</c:v>
                </c:pt>
                <c:pt idx="358">
                  <c:v>3.4</c:v>
                </c:pt>
                <c:pt idx="359">
                  <c:v>3.4</c:v>
                </c:pt>
                <c:pt idx="360">
                  <c:v>3.4</c:v>
                </c:pt>
                <c:pt idx="361">
                  <c:v>3.4</c:v>
                </c:pt>
                <c:pt idx="362">
                  <c:v>3.4</c:v>
                </c:pt>
                <c:pt idx="363">
                  <c:v>3.4</c:v>
                </c:pt>
                <c:pt idx="364">
                  <c:v>3.4</c:v>
                </c:pt>
                <c:pt idx="365">
                  <c:v>3.4</c:v>
                </c:pt>
                <c:pt idx="366">
                  <c:v>3.4</c:v>
                </c:pt>
                <c:pt idx="367">
                  <c:v>3.4</c:v>
                </c:pt>
                <c:pt idx="368">
                  <c:v>3.4</c:v>
                </c:pt>
                <c:pt idx="369">
                  <c:v>3.4</c:v>
                </c:pt>
                <c:pt idx="370">
                  <c:v>3.4</c:v>
                </c:pt>
                <c:pt idx="371">
                  <c:v>3.4</c:v>
                </c:pt>
                <c:pt idx="372">
                  <c:v>3.4</c:v>
                </c:pt>
                <c:pt idx="373">
                  <c:v>3.4</c:v>
                </c:pt>
                <c:pt idx="374">
                  <c:v>3.4</c:v>
                </c:pt>
                <c:pt idx="375">
                  <c:v>3.4</c:v>
                </c:pt>
                <c:pt idx="376">
                  <c:v>3.4</c:v>
                </c:pt>
                <c:pt idx="377">
                  <c:v>3.4</c:v>
                </c:pt>
                <c:pt idx="378">
                  <c:v>3.4</c:v>
                </c:pt>
                <c:pt idx="379">
                  <c:v>3.4</c:v>
                </c:pt>
                <c:pt idx="380">
                  <c:v>3.4</c:v>
                </c:pt>
                <c:pt idx="381">
                  <c:v>3.45</c:v>
                </c:pt>
                <c:pt idx="382">
                  <c:v>3.45</c:v>
                </c:pt>
                <c:pt idx="383">
                  <c:v>3.45</c:v>
                </c:pt>
                <c:pt idx="384">
                  <c:v>3.45</c:v>
                </c:pt>
                <c:pt idx="385">
                  <c:v>3.45</c:v>
                </c:pt>
                <c:pt idx="386">
                  <c:v>3.45</c:v>
                </c:pt>
                <c:pt idx="387">
                  <c:v>3.45</c:v>
                </c:pt>
                <c:pt idx="388">
                  <c:v>3.45</c:v>
                </c:pt>
                <c:pt idx="389">
                  <c:v>3.45</c:v>
                </c:pt>
                <c:pt idx="390">
                  <c:v>3.45</c:v>
                </c:pt>
                <c:pt idx="391">
                  <c:v>3.4</c:v>
                </c:pt>
                <c:pt idx="392">
                  <c:v>3.35</c:v>
                </c:pt>
                <c:pt idx="393">
                  <c:v>3.3</c:v>
                </c:pt>
                <c:pt idx="394">
                  <c:v>3.25</c:v>
                </c:pt>
                <c:pt idx="395">
                  <c:v>3.2</c:v>
                </c:pt>
                <c:pt idx="396">
                  <c:v>3.2</c:v>
                </c:pt>
                <c:pt idx="397">
                  <c:v>3.15</c:v>
                </c:pt>
                <c:pt idx="398">
                  <c:v>3.1</c:v>
                </c:pt>
                <c:pt idx="399">
                  <c:v>3.05</c:v>
                </c:pt>
                <c:pt idx="400">
                  <c:v>3.05</c:v>
                </c:pt>
                <c:pt idx="401">
                  <c:v>3</c:v>
                </c:pt>
                <c:pt idx="402">
                  <c:v>2.95</c:v>
                </c:pt>
                <c:pt idx="403">
                  <c:v>2.9</c:v>
                </c:pt>
                <c:pt idx="404">
                  <c:v>2.9</c:v>
                </c:pt>
                <c:pt idx="405">
                  <c:v>2.85</c:v>
                </c:pt>
                <c:pt idx="406">
                  <c:v>2.8</c:v>
                </c:pt>
                <c:pt idx="407">
                  <c:v>2.8</c:v>
                </c:pt>
                <c:pt idx="408">
                  <c:v>2.75</c:v>
                </c:pt>
                <c:pt idx="409">
                  <c:v>2.7</c:v>
                </c:pt>
                <c:pt idx="410">
                  <c:v>2.7</c:v>
                </c:pt>
                <c:pt idx="411">
                  <c:v>2.65</c:v>
                </c:pt>
                <c:pt idx="412">
                  <c:v>2.6</c:v>
                </c:pt>
                <c:pt idx="413">
                  <c:v>2.6</c:v>
                </c:pt>
                <c:pt idx="414">
                  <c:v>2.5499999999999998</c:v>
                </c:pt>
                <c:pt idx="415">
                  <c:v>2.5</c:v>
                </c:pt>
                <c:pt idx="416">
                  <c:v>2.5</c:v>
                </c:pt>
                <c:pt idx="417">
                  <c:v>2.4500000000000002</c:v>
                </c:pt>
                <c:pt idx="418">
                  <c:v>2.4</c:v>
                </c:pt>
                <c:pt idx="419">
                  <c:v>2.4</c:v>
                </c:pt>
                <c:pt idx="420">
                  <c:v>2.35</c:v>
                </c:pt>
                <c:pt idx="421">
                  <c:v>2.35</c:v>
                </c:pt>
                <c:pt idx="422">
                  <c:v>2.2999999999999998</c:v>
                </c:pt>
                <c:pt idx="423">
                  <c:v>2.2999999999999998</c:v>
                </c:pt>
                <c:pt idx="424">
                  <c:v>2.25</c:v>
                </c:pt>
                <c:pt idx="425">
                  <c:v>2.2000000000000002</c:v>
                </c:pt>
                <c:pt idx="426">
                  <c:v>2.2000000000000002</c:v>
                </c:pt>
                <c:pt idx="427">
                  <c:v>2.15</c:v>
                </c:pt>
                <c:pt idx="428">
                  <c:v>2.15</c:v>
                </c:pt>
                <c:pt idx="429">
                  <c:v>2.1</c:v>
                </c:pt>
                <c:pt idx="430">
                  <c:v>2.1</c:v>
                </c:pt>
                <c:pt idx="431">
                  <c:v>2.0499999999999998</c:v>
                </c:pt>
                <c:pt idx="432">
                  <c:v>2.0499999999999998</c:v>
                </c:pt>
                <c:pt idx="433">
                  <c:v>2</c:v>
                </c:pt>
                <c:pt idx="434">
                  <c:v>2</c:v>
                </c:pt>
                <c:pt idx="435">
                  <c:v>1.95</c:v>
                </c:pt>
                <c:pt idx="436">
                  <c:v>1.95</c:v>
                </c:pt>
                <c:pt idx="437">
                  <c:v>1.9</c:v>
                </c:pt>
                <c:pt idx="438">
                  <c:v>1.9</c:v>
                </c:pt>
                <c:pt idx="439">
                  <c:v>1.85</c:v>
                </c:pt>
                <c:pt idx="440">
                  <c:v>1.85</c:v>
                </c:pt>
                <c:pt idx="441">
                  <c:v>1.8</c:v>
                </c:pt>
                <c:pt idx="442">
                  <c:v>1.8</c:v>
                </c:pt>
                <c:pt idx="443">
                  <c:v>1.75</c:v>
                </c:pt>
                <c:pt idx="444">
                  <c:v>1.75</c:v>
                </c:pt>
                <c:pt idx="445">
                  <c:v>1.75</c:v>
                </c:pt>
                <c:pt idx="446">
                  <c:v>1.7</c:v>
                </c:pt>
                <c:pt idx="447">
                  <c:v>1.7</c:v>
                </c:pt>
                <c:pt idx="448">
                  <c:v>1.65</c:v>
                </c:pt>
                <c:pt idx="449">
                  <c:v>1.65</c:v>
                </c:pt>
                <c:pt idx="450">
                  <c:v>1.65</c:v>
                </c:pt>
                <c:pt idx="451">
                  <c:v>1.6</c:v>
                </c:pt>
                <c:pt idx="452">
                  <c:v>1.6</c:v>
                </c:pt>
                <c:pt idx="453">
                  <c:v>1.55</c:v>
                </c:pt>
                <c:pt idx="454">
                  <c:v>1.55</c:v>
                </c:pt>
                <c:pt idx="455">
                  <c:v>1.55</c:v>
                </c:pt>
                <c:pt idx="456">
                  <c:v>1.5</c:v>
                </c:pt>
                <c:pt idx="457">
                  <c:v>1.5</c:v>
                </c:pt>
                <c:pt idx="458">
                  <c:v>1.45</c:v>
                </c:pt>
                <c:pt idx="459">
                  <c:v>1.45</c:v>
                </c:pt>
                <c:pt idx="460">
                  <c:v>1.45</c:v>
                </c:pt>
                <c:pt idx="461">
                  <c:v>1.4</c:v>
                </c:pt>
                <c:pt idx="462">
                  <c:v>1.4</c:v>
                </c:pt>
                <c:pt idx="463">
                  <c:v>1.4</c:v>
                </c:pt>
                <c:pt idx="464">
                  <c:v>1.35</c:v>
                </c:pt>
                <c:pt idx="465">
                  <c:v>1.35</c:v>
                </c:pt>
                <c:pt idx="466">
                  <c:v>1.35</c:v>
                </c:pt>
                <c:pt idx="467">
                  <c:v>1.3</c:v>
                </c:pt>
                <c:pt idx="468">
                  <c:v>1.3</c:v>
                </c:pt>
                <c:pt idx="469">
                  <c:v>1.3</c:v>
                </c:pt>
                <c:pt idx="470">
                  <c:v>1.25</c:v>
                </c:pt>
                <c:pt idx="471">
                  <c:v>1.25</c:v>
                </c:pt>
                <c:pt idx="472">
                  <c:v>1.25</c:v>
                </c:pt>
                <c:pt idx="473">
                  <c:v>1.2</c:v>
                </c:pt>
                <c:pt idx="474">
                  <c:v>1.2</c:v>
                </c:pt>
                <c:pt idx="475">
                  <c:v>1.2</c:v>
                </c:pt>
                <c:pt idx="476">
                  <c:v>1.1499999999999999</c:v>
                </c:pt>
                <c:pt idx="477">
                  <c:v>1.1499999999999999</c:v>
                </c:pt>
                <c:pt idx="478">
                  <c:v>1.1499999999999999</c:v>
                </c:pt>
                <c:pt idx="479">
                  <c:v>1.1499999999999999</c:v>
                </c:pt>
                <c:pt idx="480">
                  <c:v>1.1000000000000001</c:v>
                </c:pt>
                <c:pt idx="481">
                  <c:v>1.1000000000000001</c:v>
                </c:pt>
                <c:pt idx="482">
                  <c:v>1.1000000000000001</c:v>
                </c:pt>
                <c:pt idx="483">
                  <c:v>1.1000000000000001</c:v>
                </c:pt>
                <c:pt idx="484">
                  <c:v>1.05</c:v>
                </c:pt>
                <c:pt idx="485">
                  <c:v>1.05</c:v>
                </c:pt>
                <c:pt idx="486">
                  <c:v>1.05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0.95</c:v>
                </c:pt>
                <c:pt idx="493">
                  <c:v>0.95</c:v>
                </c:pt>
                <c:pt idx="494">
                  <c:v>0.95</c:v>
                </c:pt>
                <c:pt idx="495">
                  <c:v>0.95</c:v>
                </c:pt>
                <c:pt idx="496">
                  <c:v>0.9</c:v>
                </c:pt>
                <c:pt idx="497">
                  <c:v>0.9</c:v>
                </c:pt>
                <c:pt idx="498">
                  <c:v>0.9</c:v>
                </c:pt>
                <c:pt idx="499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72-4955-B199-0224FE7E9E20}"/>
            </c:ext>
          </c:extLst>
        </c:ser>
        <c:ser>
          <c:idx val="2"/>
          <c:order val="2"/>
          <c:tx>
            <c:v>Ri=90k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List1!$AG$4:$AG$504</c:f>
              <c:numCache>
                <c:formatCode>General</c:formatCode>
                <c:ptCount val="50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  <c:pt idx="237">
                  <c:v>119</c:v>
                </c:pt>
                <c:pt idx="238">
                  <c:v>119.5</c:v>
                </c:pt>
                <c:pt idx="239">
                  <c:v>120</c:v>
                </c:pt>
                <c:pt idx="240">
                  <c:v>120.5</c:v>
                </c:pt>
                <c:pt idx="241">
                  <c:v>121</c:v>
                </c:pt>
                <c:pt idx="242">
                  <c:v>121.5</c:v>
                </c:pt>
                <c:pt idx="243">
                  <c:v>122</c:v>
                </c:pt>
                <c:pt idx="244">
                  <c:v>122.5</c:v>
                </c:pt>
                <c:pt idx="245">
                  <c:v>123</c:v>
                </c:pt>
                <c:pt idx="246">
                  <c:v>123.5</c:v>
                </c:pt>
                <c:pt idx="247">
                  <c:v>124</c:v>
                </c:pt>
                <c:pt idx="248">
                  <c:v>124.5</c:v>
                </c:pt>
                <c:pt idx="249">
                  <c:v>125</c:v>
                </c:pt>
                <c:pt idx="250">
                  <c:v>125.5</c:v>
                </c:pt>
                <c:pt idx="251">
                  <c:v>126</c:v>
                </c:pt>
                <c:pt idx="252">
                  <c:v>126.5</c:v>
                </c:pt>
                <c:pt idx="253">
                  <c:v>127</c:v>
                </c:pt>
                <c:pt idx="254">
                  <c:v>127.5</c:v>
                </c:pt>
                <c:pt idx="255">
                  <c:v>128</c:v>
                </c:pt>
                <c:pt idx="256">
                  <c:v>128.5</c:v>
                </c:pt>
                <c:pt idx="257">
                  <c:v>129</c:v>
                </c:pt>
                <c:pt idx="258">
                  <c:v>129.5</c:v>
                </c:pt>
                <c:pt idx="259">
                  <c:v>130</c:v>
                </c:pt>
                <c:pt idx="260">
                  <c:v>130.5</c:v>
                </c:pt>
                <c:pt idx="261">
                  <c:v>131</c:v>
                </c:pt>
                <c:pt idx="262">
                  <c:v>131.5</c:v>
                </c:pt>
                <c:pt idx="263">
                  <c:v>132</c:v>
                </c:pt>
                <c:pt idx="264">
                  <c:v>132.5</c:v>
                </c:pt>
                <c:pt idx="265">
                  <c:v>133</c:v>
                </c:pt>
                <c:pt idx="266">
                  <c:v>133.5</c:v>
                </c:pt>
                <c:pt idx="267">
                  <c:v>134</c:v>
                </c:pt>
                <c:pt idx="268">
                  <c:v>134.5</c:v>
                </c:pt>
                <c:pt idx="269">
                  <c:v>135</c:v>
                </c:pt>
                <c:pt idx="270">
                  <c:v>135.5</c:v>
                </c:pt>
                <c:pt idx="271">
                  <c:v>136</c:v>
                </c:pt>
                <c:pt idx="272">
                  <c:v>136.5</c:v>
                </c:pt>
                <c:pt idx="273">
                  <c:v>137</c:v>
                </c:pt>
                <c:pt idx="274">
                  <c:v>137.5</c:v>
                </c:pt>
                <c:pt idx="275">
                  <c:v>138</c:v>
                </c:pt>
                <c:pt idx="276">
                  <c:v>138.5</c:v>
                </c:pt>
                <c:pt idx="277">
                  <c:v>139</c:v>
                </c:pt>
                <c:pt idx="278">
                  <c:v>139.5</c:v>
                </c:pt>
                <c:pt idx="279">
                  <c:v>140</c:v>
                </c:pt>
                <c:pt idx="280">
                  <c:v>140.5</c:v>
                </c:pt>
                <c:pt idx="281">
                  <c:v>141</c:v>
                </c:pt>
                <c:pt idx="282">
                  <c:v>141.5</c:v>
                </c:pt>
                <c:pt idx="283">
                  <c:v>142</c:v>
                </c:pt>
                <c:pt idx="284">
                  <c:v>142.5</c:v>
                </c:pt>
                <c:pt idx="285">
                  <c:v>143</c:v>
                </c:pt>
                <c:pt idx="286">
                  <c:v>143.5</c:v>
                </c:pt>
                <c:pt idx="287">
                  <c:v>144</c:v>
                </c:pt>
                <c:pt idx="288">
                  <c:v>144.5</c:v>
                </c:pt>
                <c:pt idx="289">
                  <c:v>145</c:v>
                </c:pt>
                <c:pt idx="290">
                  <c:v>145.5</c:v>
                </c:pt>
                <c:pt idx="291">
                  <c:v>146</c:v>
                </c:pt>
                <c:pt idx="292">
                  <c:v>146.5</c:v>
                </c:pt>
                <c:pt idx="293">
                  <c:v>147</c:v>
                </c:pt>
                <c:pt idx="294">
                  <c:v>147.5</c:v>
                </c:pt>
                <c:pt idx="295">
                  <c:v>148</c:v>
                </c:pt>
                <c:pt idx="296">
                  <c:v>148.5</c:v>
                </c:pt>
                <c:pt idx="297">
                  <c:v>149</c:v>
                </c:pt>
                <c:pt idx="298">
                  <c:v>149.5</c:v>
                </c:pt>
                <c:pt idx="299">
                  <c:v>150</c:v>
                </c:pt>
                <c:pt idx="300">
                  <c:v>150.5</c:v>
                </c:pt>
                <c:pt idx="301">
                  <c:v>151</c:v>
                </c:pt>
                <c:pt idx="302">
                  <c:v>151.5</c:v>
                </c:pt>
                <c:pt idx="303">
                  <c:v>152</c:v>
                </c:pt>
                <c:pt idx="304">
                  <c:v>152.5</c:v>
                </c:pt>
                <c:pt idx="305">
                  <c:v>153</c:v>
                </c:pt>
                <c:pt idx="306">
                  <c:v>153.5</c:v>
                </c:pt>
                <c:pt idx="307">
                  <c:v>154</c:v>
                </c:pt>
                <c:pt idx="308">
                  <c:v>154.5</c:v>
                </c:pt>
                <c:pt idx="309">
                  <c:v>155</c:v>
                </c:pt>
                <c:pt idx="310">
                  <c:v>155.5</c:v>
                </c:pt>
                <c:pt idx="311">
                  <c:v>156</c:v>
                </c:pt>
                <c:pt idx="312">
                  <c:v>156.5</c:v>
                </c:pt>
                <c:pt idx="313">
                  <c:v>157</c:v>
                </c:pt>
                <c:pt idx="314">
                  <c:v>157.5</c:v>
                </c:pt>
                <c:pt idx="315">
                  <c:v>158</c:v>
                </c:pt>
                <c:pt idx="316">
                  <c:v>158.5</c:v>
                </c:pt>
                <c:pt idx="317">
                  <c:v>159</c:v>
                </c:pt>
                <c:pt idx="318">
                  <c:v>159.5</c:v>
                </c:pt>
                <c:pt idx="319">
                  <c:v>160</c:v>
                </c:pt>
                <c:pt idx="320">
                  <c:v>160.5</c:v>
                </c:pt>
                <c:pt idx="321">
                  <c:v>161</c:v>
                </c:pt>
                <c:pt idx="322">
                  <c:v>161.5</c:v>
                </c:pt>
                <c:pt idx="323">
                  <c:v>162</c:v>
                </c:pt>
                <c:pt idx="324">
                  <c:v>162.5</c:v>
                </c:pt>
                <c:pt idx="325">
                  <c:v>163</c:v>
                </c:pt>
                <c:pt idx="326">
                  <c:v>163.5</c:v>
                </c:pt>
                <c:pt idx="327">
                  <c:v>164</c:v>
                </c:pt>
                <c:pt idx="328">
                  <c:v>164.5</c:v>
                </c:pt>
                <c:pt idx="329">
                  <c:v>165</c:v>
                </c:pt>
                <c:pt idx="330">
                  <c:v>165.5</c:v>
                </c:pt>
                <c:pt idx="331">
                  <c:v>166</c:v>
                </c:pt>
                <c:pt idx="332">
                  <c:v>166.5</c:v>
                </c:pt>
                <c:pt idx="333">
                  <c:v>167</c:v>
                </c:pt>
                <c:pt idx="334">
                  <c:v>167.5</c:v>
                </c:pt>
                <c:pt idx="335">
                  <c:v>168</c:v>
                </c:pt>
                <c:pt idx="336">
                  <c:v>168.5</c:v>
                </c:pt>
                <c:pt idx="337">
                  <c:v>169</c:v>
                </c:pt>
                <c:pt idx="338">
                  <c:v>169.5</c:v>
                </c:pt>
                <c:pt idx="339">
                  <c:v>170</c:v>
                </c:pt>
                <c:pt idx="340">
                  <c:v>170.5</c:v>
                </c:pt>
                <c:pt idx="341">
                  <c:v>171</c:v>
                </c:pt>
                <c:pt idx="342">
                  <c:v>171.5</c:v>
                </c:pt>
                <c:pt idx="343">
                  <c:v>172</c:v>
                </c:pt>
                <c:pt idx="344">
                  <c:v>172.5</c:v>
                </c:pt>
                <c:pt idx="345">
                  <c:v>173</c:v>
                </c:pt>
                <c:pt idx="346">
                  <c:v>173.5</c:v>
                </c:pt>
                <c:pt idx="347">
                  <c:v>174</c:v>
                </c:pt>
                <c:pt idx="348">
                  <c:v>174.5</c:v>
                </c:pt>
                <c:pt idx="349">
                  <c:v>175</c:v>
                </c:pt>
                <c:pt idx="350">
                  <c:v>175.5</c:v>
                </c:pt>
                <c:pt idx="351">
                  <c:v>176</c:v>
                </c:pt>
                <c:pt idx="352">
                  <c:v>176.5</c:v>
                </c:pt>
                <c:pt idx="353">
                  <c:v>177</c:v>
                </c:pt>
                <c:pt idx="354">
                  <c:v>177.5</c:v>
                </c:pt>
                <c:pt idx="355">
                  <c:v>178</c:v>
                </c:pt>
                <c:pt idx="356">
                  <c:v>178.5</c:v>
                </c:pt>
                <c:pt idx="357">
                  <c:v>179</c:v>
                </c:pt>
                <c:pt idx="358">
                  <c:v>179.5</c:v>
                </c:pt>
                <c:pt idx="359">
                  <c:v>180</c:v>
                </c:pt>
                <c:pt idx="360">
                  <c:v>180.5</c:v>
                </c:pt>
                <c:pt idx="361">
                  <c:v>181</c:v>
                </c:pt>
                <c:pt idx="362">
                  <c:v>181.5</c:v>
                </c:pt>
                <c:pt idx="363">
                  <c:v>182</c:v>
                </c:pt>
                <c:pt idx="364">
                  <c:v>182.5</c:v>
                </c:pt>
                <c:pt idx="365">
                  <c:v>183</c:v>
                </c:pt>
                <c:pt idx="366">
                  <c:v>183.5</c:v>
                </c:pt>
                <c:pt idx="367">
                  <c:v>184</c:v>
                </c:pt>
                <c:pt idx="368">
                  <c:v>184.5</c:v>
                </c:pt>
                <c:pt idx="369">
                  <c:v>185</c:v>
                </c:pt>
                <c:pt idx="370">
                  <c:v>185.5</c:v>
                </c:pt>
                <c:pt idx="371">
                  <c:v>186</c:v>
                </c:pt>
                <c:pt idx="372">
                  <c:v>186.5</c:v>
                </c:pt>
                <c:pt idx="373">
                  <c:v>187</c:v>
                </c:pt>
                <c:pt idx="374">
                  <c:v>187.5</c:v>
                </c:pt>
                <c:pt idx="375">
                  <c:v>188</c:v>
                </c:pt>
                <c:pt idx="376">
                  <c:v>188.5</c:v>
                </c:pt>
                <c:pt idx="377">
                  <c:v>189</c:v>
                </c:pt>
                <c:pt idx="378">
                  <c:v>189.5</c:v>
                </c:pt>
                <c:pt idx="379">
                  <c:v>190</c:v>
                </c:pt>
                <c:pt idx="380">
                  <c:v>190.5</c:v>
                </c:pt>
                <c:pt idx="381">
                  <c:v>191</c:v>
                </c:pt>
                <c:pt idx="382">
                  <c:v>191.5</c:v>
                </c:pt>
                <c:pt idx="383">
                  <c:v>192</c:v>
                </c:pt>
                <c:pt idx="384">
                  <c:v>192.5</c:v>
                </c:pt>
                <c:pt idx="385">
                  <c:v>193</c:v>
                </c:pt>
                <c:pt idx="386">
                  <c:v>193.5</c:v>
                </c:pt>
                <c:pt idx="387">
                  <c:v>194</c:v>
                </c:pt>
                <c:pt idx="388">
                  <c:v>194.5</c:v>
                </c:pt>
                <c:pt idx="389">
                  <c:v>195</c:v>
                </c:pt>
                <c:pt idx="390">
                  <c:v>195.5</c:v>
                </c:pt>
                <c:pt idx="391">
                  <c:v>196</c:v>
                </c:pt>
                <c:pt idx="392">
                  <c:v>196.5</c:v>
                </c:pt>
                <c:pt idx="393">
                  <c:v>197</c:v>
                </c:pt>
                <c:pt idx="394">
                  <c:v>197.5</c:v>
                </c:pt>
                <c:pt idx="395">
                  <c:v>198</c:v>
                </c:pt>
                <c:pt idx="396">
                  <c:v>198.5</c:v>
                </c:pt>
                <c:pt idx="397">
                  <c:v>199</c:v>
                </c:pt>
                <c:pt idx="398">
                  <c:v>199.5</c:v>
                </c:pt>
                <c:pt idx="399">
                  <c:v>200</c:v>
                </c:pt>
                <c:pt idx="400">
                  <c:v>200.5</c:v>
                </c:pt>
                <c:pt idx="401">
                  <c:v>201</c:v>
                </c:pt>
                <c:pt idx="402">
                  <c:v>201.5</c:v>
                </c:pt>
                <c:pt idx="403">
                  <c:v>202</c:v>
                </c:pt>
                <c:pt idx="404">
                  <c:v>202.5</c:v>
                </c:pt>
                <c:pt idx="405">
                  <c:v>203</c:v>
                </c:pt>
                <c:pt idx="406">
                  <c:v>203.5</c:v>
                </c:pt>
                <c:pt idx="407">
                  <c:v>204</c:v>
                </c:pt>
                <c:pt idx="408">
                  <c:v>204.5</c:v>
                </c:pt>
                <c:pt idx="409">
                  <c:v>205</c:v>
                </c:pt>
                <c:pt idx="410">
                  <c:v>205.5</c:v>
                </c:pt>
                <c:pt idx="411">
                  <c:v>206</c:v>
                </c:pt>
                <c:pt idx="412">
                  <c:v>206.5</c:v>
                </c:pt>
                <c:pt idx="413">
                  <c:v>207</c:v>
                </c:pt>
                <c:pt idx="414">
                  <c:v>207.5</c:v>
                </c:pt>
                <c:pt idx="415">
                  <c:v>208</c:v>
                </c:pt>
                <c:pt idx="416">
                  <c:v>208.5</c:v>
                </c:pt>
                <c:pt idx="417">
                  <c:v>209</c:v>
                </c:pt>
                <c:pt idx="418">
                  <c:v>209.5</c:v>
                </c:pt>
                <c:pt idx="419">
                  <c:v>210</c:v>
                </c:pt>
                <c:pt idx="420">
                  <c:v>210.5</c:v>
                </c:pt>
                <c:pt idx="421">
                  <c:v>211</c:v>
                </c:pt>
                <c:pt idx="422">
                  <c:v>211.5</c:v>
                </c:pt>
                <c:pt idx="423">
                  <c:v>212</c:v>
                </c:pt>
                <c:pt idx="424">
                  <c:v>212.5</c:v>
                </c:pt>
                <c:pt idx="425">
                  <c:v>213</c:v>
                </c:pt>
                <c:pt idx="426">
                  <c:v>213.5</c:v>
                </c:pt>
                <c:pt idx="427">
                  <c:v>214</c:v>
                </c:pt>
                <c:pt idx="428">
                  <c:v>214.5</c:v>
                </c:pt>
                <c:pt idx="429">
                  <c:v>215</c:v>
                </c:pt>
                <c:pt idx="430">
                  <c:v>215.5</c:v>
                </c:pt>
                <c:pt idx="431">
                  <c:v>216</c:v>
                </c:pt>
                <c:pt idx="432">
                  <c:v>216.5</c:v>
                </c:pt>
                <c:pt idx="433">
                  <c:v>217</c:v>
                </c:pt>
                <c:pt idx="434">
                  <c:v>217.5</c:v>
                </c:pt>
                <c:pt idx="435">
                  <c:v>218</c:v>
                </c:pt>
                <c:pt idx="436">
                  <c:v>218.5</c:v>
                </c:pt>
                <c:pt idx="437">
                  <c:v>219</c:v>
                </c:pt>
                <c:pt idx="438">
                  <c:v>219.5</c:v>
                </c:pt>
                <c:pt idx="439">
                  <c:v>220</c:v>
                </c:pt>
                <c:pt idx="440">
                  <c:v>220.5</c:v>
                </c:pt>
                <c:pt idx="441">
                  <c:v>221</c:v>
                </c:pt>
                <c:pt idx="442">
                  <c:v>221.5</c:v>
                </c:pt>
                <c:pt idx="443">
                  <c:v>222</c:v>
                </c:pt>
                <c:pt idx="444">
                  <c:v>222.5</c:v>
                </c:pt>
                <c:pt idx="445">
                  <c:v>223</c:v>
                </c:pt>
                <c:pt idx="446">
                  <c:v>223.5</c:v>
                </c:pt>
                <c:pt idx="447">
                  <c:v>224</c:v>
                </c:pt>
                <c:pt idx="448">
                  <c:v>224.5</c:v>
                </c:pt>
                <c:pt idx="449">
                  <c:v>225</c:v>
                </c:pt>
                <c:pt idx="450">
                  <c:v>225.5</c:v>
                </c:pt>
                <c:pt idx="451">
                  <c:v>226</c:v>
                </c:pt>
                <c:pt idx="452">
                  <c:v>226.5</c:v>
                </c:pt>
                <c:pt idx="453">
                  <c:v>227</c:v>
                </c:pt>
                <c:pt idx="454">
                  <c:v>227.5</c:v>
                </c:pt>
                <c:pt idx="455">
                  <c:v>228</c:v>
                </c:pt>
                <c:pt idx="456">
                  <c:v>228.5</c:v>
                </c:pt>
                <c:pt idx="457">
                  <c:v>229</c:v>
                </c:pt>
                <c:pt idx="458">
                  <c:v>229.5</c:v>
                </c:pt>
                <c:pt idx="459">
                  <c:v>230</c:v>
                </c:pt>
                <c:pt idx="460">
                  <c:v>230.5</c:v>
                </c:pt>
                <c:pt idx="461">
                  <c:v>231</c:v>
                </c:pt>
                <c:pt idx="462">
                  <c:v>231.5</c:v>
                </c:pt>
                <c:pt idx="463">
                  <c:v>232</c:v>
                </c:pt>
                <c:pt idx="464">
                  <c:v>232.5</c:v>
                </c:pt>
                <c:pt idx="465">
                  <c:v>233</c:v>
                </c:pt>
                <c:pt idx="466">
                  <c:v>233.5</c:v>
                </c:pt>
                <c:pt idx="467">
                  <c:v>234</c:v>
                </c:pt>
                <c:pt idx="468">
                  <c:v>234.5</c:v>
                </c:pt>
                <c:pt idx="469">
                  <c:v>235</c:v>
                </c:pt>
                <c:pt idx="470">
                  <c:v>235.5</c:v>
                </c:pt>
                <c:pt idx="471">
                  <c:v>236</c:v>
                </c:pt>
                <c:pt idx="472">
                  <c:v>236.5</c:v>
                </c:pt>
                <c:pt idx="473">
                  <c:v>237</c:v>
                </c:pt>
                <c:pt idx="474">
                  <c:v>237.5</c:v>
                </c:pt>
                <c:pt idx="475">
                  <c:v>238</c:v>
                </c:pt>
                <c:pt idx="476">
                  <c:v>238.5</c:v>
                </c:pt>
                <c:pt idx="477">
                  <c:v>239</c:v>
                </c:pt>
                <c:pt idx="478">
                  <c:v>239.5</c:v>
                </c:pt>
                <c:pt idx="479">
                  <c:v>240</c:v>
                </c:pt>
                <c:pt idx="480">
                  <c:v>240.5</c:v>
                </c:pt>
                <c:pt idx="481">
                  <c:v>241</c:v>
                </c:pt>
                <c:pt idx="482">
                  <c:v>241.5</c:v>
                </c:pt>
                <c:pt idx="483">
                  <c:v>242</c:v>
                </c:pt>
                <c:pt idx="484">
                  <c:v>242.5</c:v>
                </c:pt>
                <c:pt idx="485">
                  <c:v>243</c:v>
                </c:pt>
                <c:pt idx="486">
                  <c:v>243.5</c:v>
                </c:pt>
                <c:pt idx="487">
                  <c:v>244</c:v>
                </c:pt>
                <c:pt idx="488">
                  <c:v>244.5</c:v>
                </c:pt>
                <c:pt idx="489">
                  <c:v>245</c:v>
                </c:pt>
                <c:pt idx="490">
                  <c:v>245.5</c:v>
                </c:pt>
                <c:pt idx="491">
                  <c:v>246</c:v>
                </c:pt>
                <c:pt idx="492">
                  <c:v>246.5</c:v>
                </c:pt>
                <c:pt idx="493">
                  <c:v>247</c:v>
                </c:pt>
                <c:pt idx="494">
                  <c:v>247.5</c:v>
                </c:pt>
                <c:pt idx="495">
                  <c:v>248</c:v>
                </c:pt>
                <c:pt idx="496">
                  <c:v>248.5</c:v>
                </c:pt>
                <c:pt idx="497">
                  <c:v>249</c:v>
                </c:pt>
                <c:pt idx="498">
                  <c:v>249.5</c:v>
                </c:pt>
                <c:pt idx="499">
                  <c:v>250</c:v>
                </c:pt>
              </c:numCache>
            </c:numRef>
          </c:cat>
          <c:val>
            <c:numRef>
              <c:f>List1!$AJ$4:$AJ$504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0.15</c:v>
                </c:pt>
                <c:pt idx="71">
                  <c:v>0.3</c:v>
                </c:pt>
                <c:pt idx="72">
                  <c:v>0.45</c:v>
                </c:pt>
                <c:pt idx="73">
                  <c:v>0.6</c:v>
                </c:pt>
                <c:pt idx="74">
                  <c:v>0.7</c:v>
                </c:pt>
                <c:pt idx="75">
                  <c:v>0.85</c:v>
                </c:pt>
                <c:pt idx="76">
                  <c:v>1</c:v>
                </c:pt>
                <c:pt idx="77">
                  <c:v>1.1499999999999999</c:v>
                </c:pt>
                <c:pt idx="78">
                  <c:v>1.25</c:v>
                </c:pt>
                <c:pt idx="79">
                  <c:v>1.4</c:v>
                </c:pt>
                <c:pt idx="80">
                  <c:v>1.5</c:v>
                </c:pt>
                <c:pt idx="81">
                  <c:v>1.65</c:v>
                </c:pt>
                <c:pt idx="82">
                  <c:v>1.75</c:v>
                </c:pt>
                <c:pt idx="83">
                  <c:v>1.85</c:v>
                </c:pt>
                <c:pt idx="84">
                  <c:v>1.95</c:v>
                </c:pt>
                <c:pt idx="85">
                  <c:v>2.0499999999999998</c:v>
                </c:pt>
                <c:pt idx="86">
                  <c:v>2.15</c:v>
                </c:pt>
                <c:pt idx="87">
                  <c:v>2.25</c:v>
                </c:pt>
                <c:pt idx="88">
                  <c:v>2.2999999999999998</c:v>
                </c:pt>
                <c:pt idx="89">
                  <c:v>2.4</c:v>
                </c:pt>
                <c:pt idx="90">
                  <c:v>2.4500000000000002</c:v>
                </c:pt>
                <c:pt idx="91">
                  <c:v>2.5</c:v>
                </c:pt>
                <c:pt idx="92">
                  <c:v>2.5499999999999998</c:v>
                </c:pt>
                <c:pt idx="93">
                  <c:v>2.6</c:v>
                </c:pt>
                <c:pt idx="94">
                  <c:v>2.7</c:v>
                </c:pt>
                <c:pt idx="95">
                  <c:v>2.75</c:v>
                </c:pt>
                <c:pt idx="96">
                  <c:v>2.75</c:v>
                </c:pt>
                <c:pt idx="97">
                  <c:v>2.8</c:v>
                </c:pt>
                <c:pt idx="98">
                  <c:v>2.85</c:v>
                </c:pt>
                <c:pt idx="99">
                  <c:v>2.9</c:v>
                </c:pt>
                <c:pt idx="100">
                  <c:v>2.95</c:v>
                </c:pt>
                <c:pt idx="101">
                  <c:v>2.95</c:v>
                </c:pt>
                <c:pt idx="102">
                  <c:v>3</c:v>
                </c:pt>
                <c:pt idx="103">
                  <c:v>3.05</c:v>
                </c:pt>
                <c:pt idx="104">
                  <c:v>3.05</c:v>
                </c:pt>
                <c:pt idx="105">
                  <c:v>3.1</c:v>
                </c:pt>
                <c:pt idx="106">
                  <c:v>3.1</c:v>
                </c:pt>
                <c:pt idx="107">
                  <c:v>3.15</c:v>
                </c:pt>
                <c:pt idx="108">
                  <c:v>3.15</c:v>
                </c:pt>
                <c:pt idx="109">
                  <c:v>3.15</c:v>
                </c:pt>
                <c:pt idx="110">
                  <c:v>3.2</c:v>
                </c:pt>
                <c:pt idx="111">
                  <c:v>3.2</c:v>
                </c:pt>
                <c:pt idx="112">
                  <c:v>3.25</c:v>
                </c:pt>
                <c:pt idx="113">
                  <c:v>3.25</c:v>
                </c:pt>
                <c:pt idx="114">
                  <c:v>3.25</c:v>
                </c:pt>
                <c:pt idx="115">
                  <c:v>3.25</c:v>
                </c:pt>
                <c:pt idx="116">
                  <c:v>3.3</c:v>
                </c:pt>
                <c:pt idx="117">
                  <c:v>3.3</c:v>
                </c:pt>
                <c:pt idx="118">
                  <c:v>3.3</c:v>
                </c:pt>
                <c:pt idx="119">
                  <c:v>3.3</c:v>
                </c:pt>
                <c:pt idx="120">
                  <c:v>3.35</c:v>
                </c:pt>
                <c:pt idx="121">
                  <c:v>3.35</c:v>
                </c:pt>
                <c:pt idx="122">
                  <c:v>3.35</c:v>
                </c:pt>
                <c:pt idx="123">
                  <c:v>3.35</c:v>
                </c:pt>
                <c:pt idx="124">
                  <c:v>3.35</c:v>
                </c:pt>
                <c:pt idx="125">
                  <c:v>3.35</c:v>
                </c:pt>
                <c:pt idx="126">
                  <c:v>3.4</c:v>
                </c:pt>
                <c:pt idx="127">
                  <c:v>3.4</c:v>
                </c:pt>
                <c:pt idx="128">
                  <c:v>3.4</c:v>
                </c:pt>
                <c:pt idx="129">
                  <c:v>3.4</c:v>
                </c:pt>
                <c:pt idx="130">
                  <c:v>3.4</c:v>
                </c:pt>
                <c:pt idx="131">
                  <c:v>3.4</c:v>
                </c:pt>
                <c:pt idx="132">
                  <c:v>3.4</c:v>
                </c:pt>
                <c:pt idx="133">
                  <c:v>3.4</c:v>
                </c:pt>
                <c:pt idx="134">
                  <c:v>3.4</c:v>
                </c:pt>
                <c:pt idx="135">
                  <c:v>3.45</c:v>
                </c:pt>
                <c:pt idx="136">
                  <c:v>3.45</c:v>
                </c:pt>
                <c:pt idx="137">
                  <c:v>3.45</c:v>
                </c:pt>
                <c:pt idx="138">
                  <c:v>3.45</c:v>
                </c:pt>
                <c:pt idx="139">
                  <c:v>3.45</c:v>
                </c:pt>
                <c:pt idx="140">
                  <c:v>3.45</c:v>
                </c:pt>
                <c:pt idx="141">
                  <c:v>3.45</c:v>
                </c:pt>
                <c:pt idx="142">
                  <c:v>3.45</c:v>
                </c:pt>
                <c:pt idx="143">
                  <c:v>3.45</c:v>
                </c:pt>
                <c:pt idx="144">
                  <c:v>3.45</c:v>
                </c:pt>
                <c:pt idx="145">
                  <c:v>3.45</c:v>
                </c:pt>
                <c:pt idx="146">
                  <c:v>3.45</c:v>
                </c:pt>
                <c:pt idx="147">
                  <c:v>3.45</c:v>
                </c:pt>
                <c:pt idx="148">
                  <c:v>3.45</c:v>
                </c:pt>
                <c:pt idx="149">
                  <c:v>3.45</c:v>
                </c:pt>
                <c:pt idx="150">
                  <c:v>3.45</c:v>
                </c:pt>
                <c:pt idx="151">
                  <c:v>3.45</c:v>
                </c:pt>
                <c:pt idx="152">
                  <c:v>3.45</c:v>
                </c:pt>
                <c:pt idx="153">
                  <c:v>3.45</c:v>
                </c:pt>
                <c:pt idx="154">
                  <c:v>3.45</c:v>
                </c:pt>
                <c:pt idx="155">
                  <c:v>3.45</c:v>
                </c:pt>
                <c:pt idx="156">
                  <c:v>3.5</c:v>
                </c:pt>
                <c:pt idx="157">
                  <c:v>3.5</c:v>
                </c:pt>
                <c:pt idx="158">
                  <c:v>3.5</c:v>
                </c:pt>
                <c:pt idx="159">
                  <c:v>3.5</c:v>
                </c:pt>
                <c:pt idx="160">
                  <c:v>3.5</c:v>
                </c:pt>
                <c:pt idx="161">
                  <c:v>3.5</c:v>
                </c:pt>
                <c:pt idx="162">
                  <c:v>3.5</c:v>
                </c:pt>
                <c:pt idx="163">
                  <c:v>3.5</c:v>
                </c:pt>
                <c:pt idx="164">
                  <c:v>3.5</c:v>
                </c:pt>
                <c:pt idx="165">
                  <c:v>3.5</c:v>
                </c:pt>
                <c:pt idx="166">
                  <c:v>3.5</c:v>
                </c:pt>
                <c:pt idx="167">
                  <c:v>3.5</c:v>
                </c:pt>
                <c:pt idx="168">
                  <c:v>3.5</c:v>
                </c:pt>
                <c:pt idx="169">
                  <c:v>3.5</c:v>
                </c:pt>
                <c:pt idx="170">
                  <c:v>3.5</c:v>
                </c:pt>
                <c:pt idx="171">
                  <c:v>3.5</c:v>
                </c:pt>
                <c:pt idx="172">
                  <c:v>3.5</c:v>
                </c:pt>
                <c:pt idx="173">
                  <c:v>3.5</c:v>
                </c:pt>
                <c:pt idx="174">
                  <c:v>3.5</c:v>
                </c:pt>
                <c:pt idx="175">
                  <c:v>3.5</c:v>
                </c:pt>
                <c:pt idx="176">
                  <c:v>3.5</c:v>
                </c:pt>
                <c:pt idx="177">
                  <c:v>3.5</c:v>
                </c:pt>
                <c:pt idx="178">
                  <c:v>3.5</c:v>
                </c:pt>
                <c:pt idx="179">
                  <c:v>3.5</c:v>
                </c:pt>
                <c:pt idx="180">
                  <c:v>3.5</c:v>
                </c:pt>
                <c:pt idx="181">
                  <c:v>3.5</c:v>
                </c:pt>
                <c:pt idx="182">
                  <c:v>3.5</c:v>
                </c:pt>
                <c:pt idx="183">
                  <c:v>3.5</c:v>
                </c:pt>
                <c:pt idx="184">
                  <c:v>3.5</c:v>
                </c:pt>
                <c:pt idx="185">
                  <c:v>3.5</c:v>
                </c:pt>
                <c:pt idx="186">
                  <c:v>3.5</c:v>
                </c:pt>
                <c:pt idx="187">
                  <c:v>3.5</c:v>
                </c:pt>
                <c:pt idx="188">
                  <c:v>3.5</c:v>
                </c:pt>
                <c:pt idx="189">
                  <c:v>3.5</c:v>
                </c:pt>
                <c:pt idx="190">
                  <c:v>3.5</c:v>
                </c:pt>
                <c:pt idx="191">
                  <c:v>3.5</c:v>
                </c:pt>
                <c:pt idx="192">
                  <c:v>3.5</c:v>
                </c:pt>
                <c:pt idx="193">
                  <c:v>3.5</c:v>
                </c:pt>
                <c:pt idx="194">
                  <c:v>3.5</c:v>
                </c:pt>
                <c:pt idx="195">
                  <c:v>3.5</c:v>
                </c:pt>
                <c:pt idx="196">
                  <c:v>3.5</c:v>
                </c:pt>
                <c:pt idx="197">
                  <c:v>3.5</c:v>
                </c:pt>
                <c:pt idx="198">
                  <c:v>3.5</c:v>
                </c:pt>
                <c:pt idx="199">
                  <c:v>3.5</c:v>
                </c:pt>
                <c:pt idx="200">
                  <c:v>3.5</c:v>
                </c:pt>
                <c:pt idx="201">
                  <c:v>3.5</c:v>
                </c:pt>
                <c:pt idx="202">
                  <c:v>3.5</c:v>
                </c:pt>
                <c:pt idx="203">
                  <c:v>3.5</c:v>
                </c:pt>
                <c:pt idx="204">
                  <c:v>3.5</c:v>
                </c:pt>
                <c:pt idx="205">
                  <c:v>3.5</c:v>
                </c:pt>
                <c:pt idx="206">
                  <c:v>3.5</c:v>
                </c:pt>
                <c:pt idx="207">
                  <c:v>3.5</c:v>
                </c:pt>
                <c:pt idx="208">
                  <c:v>3.5</c:v>
                </c:pt>
                <c:pt idx="209">
                  <c:v>3.5</c:v>
                </c:pt>
                <c:pt idx="210">
                  <c:v>3.5</c:v>
                </c:pt>
                <c:pt idx="211">
                  <c:v>3.5</c:v>
                </c:pt>
                <c:pt idx="212">
                  <c:v>3.5</c:v>
                </c:pt>
                <c:pt idx="213">
                  <c:v>3.5</c:v>
                </c:pt>
                <c:pt idx="214">
                  <c:v>3.5</c:v>
                </c:pt>
                <c:pt idx="215">
                  <c:v>3.5</c:v>
                </c:pt>
                <c:pt idx="216">
                  <c:v>3.5</c:v>
                </c:pt>
                <c:pt idx="217">
                  <c:v>3.5</c:v>
                </c:pt>
                <c:pt idx="218">
                  <c:v>3.5</c:v>
                </c:pt>
                <c:pt idx="219">
                  <c:v>3.5</c:v>
                </c:pt>
                <c:pt idx="220">
                  <c:v>3.5</c:v>
                </c:pt>
                <c:pt idx="221">
                  <c:v>3.5</c:v>
                </c:pt>
                <c:pt idx="222">
                  <c:v>3.5</c:v>
                </c:pt>
                <c:pt idx="223">
                  <c:v>3.5</c:v>
                </c:pt>
                <c:pt idx="224">
                  <c:v>3.5</c:v>
                </c:pt>
                <c:pt idx="225">
                  <c:v>3.5</c:v>
                </c:pt>
                <c:pt idx="226">
                  <c:v>3.5</c:v>
                </c:pt>
                <c:pt idx="227">
                  <c:v>3.5</c:v>
                </c:pt>
                <c:pt idx="228">
                  <c:v>3.5</c:v>
                </c:pt>
                <c:pt idx="229">
                  <c:v>3.5</c:v>
                </c:pt>
                <c:pt idx="230">
                  <c:v>3.5</c:v>
                </c:pt>
                <c:pt idx="231">
                  <c:v>3.5</c:v>
                </c:pt>
                <c:pt idx="232">
                  <c:v>3.5</c:v>
                </c:pt>
                <c:pt idx="233">
                  <c:v>3.5</c:v>
                </c:pt>
                <c:pt idx="234">
                  <c:v>3.5</c:v>
                </c:pt>
                <c:pt idx="235">
                  <c:v>3.5</c:v>
                </c:pt>
                <c:pt idx="236">
                  <c:v>3.5</c:v>
                </c:pt>
                <c:pt idx="237">
                  <c:v>3.5</c:v>
                </c:pt>
                <c:pt idx="238">
                  <c:v>3.5</c:v>
                </c:pt>
                <c:pt idx="239">
                  <c:v>3.5</c:v>
                </c:pt>
                <c:pt idx="240">
                  <c:v>3.5</c:v>
                </c:pt>
                <c:pt idx="241">
                  <c:v>3.5</c:v>
                </c:pt>
                <c:pt idx="242">
                  <c:v>3.5</c:v>
                </c:pt>
                <c:pt idx="243">
                  <c:v>3.5</c:v>
                </c:pt>
                <c:pt idx="244">
                  <c:v>3.5</c:v>
                </c:pt>
                <c:pt idx="245">
                  <c:v>3.5</c:v>
                </c:pt>
                <c:pt idx="246">
                  <c:v>3.5</c:v>
                </c:pt>
                <c:pt idx="247">
                  <c:v>3.5</c:v>
                </c:pt>
                <c:pt idx="248">
                  <c:v>3.5</c:v>
                </c:pt>
                <c:pt idx="249">
                  <c:v>3.5</c:v>
                </c:pt>
                <c:pt idx="250">
                  <c:v>3.5</c:v>
                </c:pt>
                <c:pt idx="251">
                  <c:v>3.5</c:v>
                </c:pt>
                <c:pt idx="252">
                  <c:v>3.5</c:v>
                </c:pt>
                <c:pt idx="253">
                  <c:v>3.5</c:v>
                </c:pt>
                <c:pt idx="254">
                  <c:v>3.5</c:v>
                </c:pt>
                <c:pt idx="255">
                  <c:v>3.5</c:v>
                </c:pt>
                <c:pt idx="256">
                  <c:v>3.5</c:v>
                </c:pt>
                <c:pt idx="257">
                  <c:v>3.5</c:v>
                </c:pt>
                <c:pt idx="258">
                  <c:v>3.5</c:v>
                </c:pt>
                <c:pt idx="259">
                  <c:v>3.5</c:v>
                </c:pt>
                <c:pt idx="260">
                  <c:v>3.5</c:v>
                </c:pt>
                <c:pt idx="261">
                  <c:v>3.5</c:v>
                </c:pt>
                <c:pt idx="262">
                  <c:v>3.5</c:v>
                </c:pt>
                <c:pt idx="263">
                  <c:v>3.5</c:v>
                </c:pt>
                <c:pt idx="264">
                  <c:v>3.5</c:v>
                </c:pt>
                <c:pt idx="265">
                  <c:v>3.5</c:v>
                </c:pt>
                <c:pt idx="266">
                  <c:v>3.5</c:v>
                </c:pt>
                <c:pt idx="267">
                  <c:v>3.5</c:v>
                </c:pt>
                <c:pt idx="268">
                  <c:v>3.5</c:v>
                </c:pt>
                <c:pt idx="269">
                  <c:v>3.5</c:v>
                </c:pt>
                <c:pt idx="270">
                  <c:v>3.5</c:v>
                </c:pt>
                <c:pt idx="271">
                  <c:v>3.5</c:v>
                </c:pt>
                <c:pt idx="272">
                  <c:v>3.5</c:v>
                </c:pt>
                <c:pt idx="273">
                  <c:v>3.5</c:v>
                </c:pt>
                <c:pt idx="274">
                  <c:v>3.5</c:v>
                </c:pt>
                <c:pt idx="275">
                  <c:v>3.5</c:v>
                </c:pt>
                <c:pt idx="276">
                  <c:v>3.5</c:v>
                </c:pt>
                <c:pt idx="277">
                  <c:v>3.5</c:v>
                </c:pt>
                <c:pt idx="278">
                  <c:v>3.5</c:v>
                </c:pt>
                <c:pt idx="279">
                  <c:v>3.5</c:v>
                </c:pt>
                <c:pt idx="280">
                  <c:v>3.5</c:v>
                </c:pt>
                <c:pt idx="281">
                  <c:v>3.5</c:v>
                </c:pt>
                <c:pt idx="282">
                  <c:v>3.5</c:v>
                </c:pt>
                <c:pt idx="283">
                  <c:v>3.5</c:v>
                </c:pt>
                <c:pt idx="284">
                  <c:v>3.5</c:v>
                </c:pt>
                <c:pt idx="285">
                  <c:v>3.5</c:v>
                </c:pt>
                <c:pt idx="286">
                  <c:v>3.5</c:v>
                </c:pt>
                <c:pt idx="287">
                  <c:v>3.5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3.5</c:v>
                </c:pt>
                <c:pt idx="294">
                  <c:v>3.5</c:v>
                </c:pt>
                <c:pt idx="295">
                  <c:v>3.5</c:v>
                </c:pt>
                <c:pt idx="296">
                  <c:v>3.5</c:v>
                </c:pt>
                <c:pt idx="297">
                  <c:v>3.5</c:v>
                </c:pt>
                <c:pt idx="298">
                  <c:v>3.5</c:v>
                </c:pt>
                <c:pt idx="299">
                  <c:v>3.5</c:v>
                </c:pt>
                <c:pt idx="300">
                  <c:v>3.5</c:v>
                </c:pt>
                <c:pt idx="301">
                  <c:v>3.5</c:v>
                </c:pt>
                <c:pt idx="302">
                  <c:v>3.5</c:v>
                </c:pt>
                <c:pt idx="303">
                  <c:v>3.5</c:v>
                </c:pt>
                <c:pt idx="304">
                  <c:v>3.5</c:v>
                </c:pt>
                <c:pt idx="305">
                  <c:v>3.5</c:v>
                </c:pt>
                <c:pt idx="306">
                  <c:v>3.5</c:v>
                </c:pt>
                <c:pt idx="307">
                  <c:v>3.5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</c:v>
                </c:pt>
                <c:pt idx="319">
                  <c:v>3.5</c:v>
                </c:pt>
                <c:pt idx="320">
                  <c:v>3.5</c:v>
                </c:pt>
                <c:pt idx="321">
                  <c:v>3.5</c:v>
                </c:pt>
                <c:pt idx="322">
                  <c:v>3.5</c:v>
                </c:pt>
                <c:pt idx="323">
                  <c:v>3.5</c:v>
                </c:pt>
                <c:pt idx="324">
                  <c:v>3.5</c:v>
                </c:pt>
                <c:pt idx="325">
                  <c:v>3.5</c:v>
                </c:pt>
                <c:pt idx="326">
                  <c:v>3.5</c:v>
                </c:pt>
                <c:pt idx="327">
                  <c:v>3.5</c:v>
                </c:pt>
                <c:pt idx="328">
                  <c:v>3.5</c:v>
                </c:pt>
                <c:pt idx="329">
                  <c:v>3.5</c:v>
                </c:pt>
                <c:pt idx="330">
                  <c:v>3.5</c:v>
                </c:pt>
                <c:pt idx="331">
                  <c:v>3.5</c:v>
                </c:pt>
                <c:pt idx="332">
                  <c:v>3.5</c:v>
                </c:pt>
                <c:pt idx="333">
                  <c:v>3.5</c:v>
                </c:pt>
                <c:pt idx="334">
                  <c:v>3.5</c:v>
                </c:pt>
                <c:pt idx="335">
                  <c:v>3.5</c:v>
                </c:pt>
                <c:pt idx="336">
                  <c:v>3.5</c:v>
                </c:pt>
                <c:pt idx="337">
                  <c:v>3.5</c:v>
                </c:pt>
                <c:pt idx="338">
                  <c:v>3.5</c:v>
                </c:pt>
                <c:pt idx="339">
                  <c:v>3.5</c:v>
                </c:pt>
                <c:pt idx="340">
                  <c:v>3.5</c:v>
                </c:pt>
                <c:pt idx="341">
                  <c:v>3.5</c:v>
                </c:pt>
                <c:pt idx="342">
                  <c:v>3.5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</c:v>
                </c:pt>
                <c:pt idx="357">
                  <c:v>3.5</c:v>
                </c:pt>
                <c:pt idx="358">
                  <c:v>3.5</c:v>
                </c:pt>
                <c:pt idx="359">
                  <c:v>3.5</c:v>
                </c:pt>
                <c:pt idx="360">
                  <c:v>3.5</c:v>
                </c:pt>
                <c:pt idx="361">
                  <c:v>3.5</c:v>
                </c:pt>
                <c:pt idx="362">
                  <c:v>3.5</c:v>
                </c:pt>
                <c:pt idx="363">
                  <c:v>3.5</c:v>
                </c:pt>
                <c:pt idx="364">
                  <c:v>3.5</c:v>
                </c:pt>
                <c:pt idx="365">
                  <c:v>3.5</c:v>
                </c:pt>
                <c:pt idx="366">
                  <c:v>3.5</c:v>
                </c:pt>
                <c:pt idx="367">
                  <c:v>3.5</c:v>
                </c:pt>
                <c:pt idx="368">
                  <c:v>3.5</c:v>
                </c:pt>
                <c:pt idx="369">
                  <c:v>3.5</c:v>
                </c:pt>
                <c:pt idx="370">
                  <c:v>3.5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</c:v>
                </c:pt>
                <c:pt idx="377">
                  <c:v>3.5</c:v>
                </c:pt>
                <c:pt idx="378">
                  <c:v>3.5</c:v>
                </c:pt>
                <c:pt idx="379">
                  <c:v>3.5</c:v>
                </c:pt>
                <c:pt idx="380">
                  <c:v>3.5</c:v>
                </c:pt>
                <c:pt idx="381">
                  <c:v>3.5</c:v>
                </c:pt>
                <c:pt idx="382">
                  <c:v>3.5</c:v>
                </c:pt>
                <c:pt idx="383">
                  <c:v>3.5</c:v>
                </c:pt>
                <c:pt idx="384">
                  <c:v>3.5</c:v>
                </c:pt>
                <c:pt idx="385">
                  <c:v>3.5</c:v>
                </c:pt>
                <c:pt idx="386">
                  <c:v>3.5</c:v>
                </c:pt>
                <c:pt idx="387">
                  <c:v>3.5</c:v>
                </c:pt>
                <c:pt idx="388">
                  <c:v>3.5</c:v>
                </c:pt>
                <c:pt idx="389">
                  <c:v>3.5</c:v>
                </c:pt>
                <c:pt idx="390">
                  <c:v>3.5</c:v>
                </c:pt>
                <c:pt idx="391">
                  <c:v>3.3</c:v>
                </c:pt>
                <c:pt idx="392">
                  <c:v>3.1</c:v>
                </c:pt>
                <c:pt idx="393">
                  <c:v>2.95</c:v>
                </c:pt>
                <c:pt idx="394">
                  <c:v>2.75</c:v>
                </c:pt>
                <c:pt idx="395">
                  <c:v>2.6</c:v>
                </c:pt>
                <c:pt idx="396">
                  <c:v>2.4500000000000002</c:v>
                </c:pt>
                <c:pt idx="397">
                  <c:v>2.2999999999999998</c:v>
                </c:pt>
                <c:pt idx="398">
                  <c:v>2.15</c:v>
                </c:pt>
                <c:pt idx="399">
                  <c:v>2.0499999999999998</c:v>
                </c:pt>
                <c:pt idx="400">
                  <c:v>1.9</c:v>
                </c:pt>
                <c:pt idx="401">
                  <c:v>1.8</c:v>
                </c:pt>
                <c:pt idx="402">
                  <c:v>1.7</c:v>
                </c:pt>
                <c:pt idx="403">
                  <c:v>1.6</c:v>
                </c:pt>
                <c:pt idx="404">
                  <c:v>1.5</c:v>
                </c:pt>
                <c:pt idx="405">
                  <c:v>1.4</c:v>
                </c:pt>
                <c:pt idx="406">
                  <c:v>1.3</c:v>
                </c:pt>
                <c:pt idx="407">
                  <c:v>1.25</c:v>
                </c:pt>
                <c:pt idx="408">
                  <c:v>1.1499999999999999</c:v>
                </c:pt>
                <c:pt idx="409">
                  <c:v>1.1000000000000001</c:v>
                </c:pt>
                <c:pt idx="410">
                  <c:v>1.05</c:v>
                </c:pt>
                <c:pt idx="411">
                  <c:v>1</c:v>
                </c:pt>
                <c:pt idx="412">
                  <c:v>0.9</c:v>
                </c:pt>
                <c:pt idx="413">
                  <c:v>0.85</c:v>
                </c:pt>
                <c:pt idx="414">
                  <c:v>0.8</c:v>
                </c:pt>
                <c:pt idx="415">
                  <c:v>0.75</c:v>
                </c:pt>
                <c:pt idx="416">
                  <c:v>0.75</c:v>
                </c:pt>
                <c:pt idx="417">
                  <c:v>0.7</c:v>
                </c:pt>
                <c:pt idx="418">
                  <c:v>0.65</c:v>
                </c:pt>
                <c:pt idx="419">
                  <c:v>0.6</c:v>
                </c:pt>
                <c:pt idx="420">
                  <c:v>0.6</c:v>
                </c:pt>
                <c:pt idx="421">
                  <c:v>0.55000000000000004</c:v>
                </c:pt>
                <c:pt idx="422">
                  <c:v>0.5</c:v>
                </c:pt>
                <c:pt idx="423">
                  <c:v>0.5</c:v>
                </c:pt>
                <c:pt idx="424">
                  <c:v>0.45</c:v>
                </c:pt>
                <c:pt idx="425">
                  <c:v>0.45</c:v>
                </c:pt>
                <c:pt idx="426">
                  <c:v>0.4</c:v>
                </c:pt>
                <c:pt idx="427">
                  <c:v>0.4</c:v>
                </c:pt>
                <c:pt idx="428">
                  <c:v>0.35</c:v>
                </c:pt>
                <c:pt idx="429">
                  <c:v>0.35</c:v>
                </c:pt>
                <c:pt idx="430">
                  <c:v>0.35</c:v>
                </c:pt>
                <c:pt idx="431">
                  <c:v>0.3</c:v>
                </c:pt>
                <c:pt idx="432">
                  <c:v>0.3</c:v>
                </c:pt>
                <c:pt idx="433">
                  <c:v>0.3</c:v>
                </c:pt>
                <c:pt idx="434">
                  <c:v>0.25</c:v>
                </c:pt>
                <c:pt idx="435">
                  <c:v>0.25</c:v>
                </c:pt>
                <c:pt idx="436">
                  <c:v>0.25</c:v>
                </c:pt>
                <c:pt idx="437">
                  <c:v>0.25</c:v>
                </c:pt>
                <c:pt idx="438">
                  <c:v>0.2</c:v>
                </c:pt>
                <c:pt idx="439">
                  <c:v>0.2</c:v>
                </c:pt>
                <c:pt idx="440">
                  <c:v>0.2</c:v>
                </c:pt>
                <c:pt idx="441">
                  <c:v>0.2</c:v>
                </c:pt>
                <c:pt idx="442">
                  <c:v>0.2</c:v>
                </c:pt>
                <c:pt idx="443">
                  <c:v>0.15</c:v>
                </c:pt>
                <c:pt idx="444">
                  <c:v>0.15</c:v>
                </c:pt>
                <c:pt idx="445">
                  <c:v>0.15</c:v>
                </c:pt>
                <c:pt idx="446">
                  <c:v>0.15</c:v>
                </c:pt>
                <c:pt idx="447">
                  <c:v>0.15</c:v>
                </c:pt>
                <c:pt idx="448">
                  <c:v>0.15</c:v>
                </c:pt>
                <c:pt idx="449">
                  <c:v>0.15</c:v>
                </c:pt>
                <c:pt idx="450">
                  <c:v>0.1</c:v>
                </c:pt>
                <c:pt idx="451">
                  <c:v>0.1</c:v>
                </c:pt>
                <c:pt idx="452">
                  <c:v>0.1</c:v>
                </c:pt>
                <c:pt idx="453">
                  <c:v>0.1</c:v>
                </c:pt>
                <c:pt idx="454">
                  <c:v>0.1</c:v>
                </c:pt>
                <c:pt idx="455">
                  <c:v>0.1</c:v>
                </c:pt>
                <c:pt idx="456">
                  <c:v>0.1</c:v>
                </c:pt>
                <c:pt idx="457">
                  <c:v>0.1</c:v>
                </c:pt>
                <c:pt idx="458">
                  <c:v>0.1</c:v>
                </c:pt>
                <c:pt idx="459">
                  <c:v>0.1</c:v>
                </c:pt>
                <c:pt idx="460">
                  <c:v>0.1</c:v>
                </c:pt>
                <c:pt idx="461">
                  <c:v>0.1</c:v>
                </c:pt>
                <c:pt idx="462">
                  <c:v>0.1</c:v>
                </c:pt>
                <c:pt idx="463">
                  <c:v>0.1</c:v>
                </c:pt>
                <c:pt idx="464">
                  <c:v>0.05</c:v>
                </c:pt>
                <c:pt idx="465">
                  <c:v>0.05</c:v>
                </c:pt>
                <c:pt idx="466">
                  <c:v>0.05</c:v>
                </c:pt>
                <c:pt idx="467">
                  <c:v>0.05</c:v>
                </c:pt>
                <c:pt idx="468">
                  <c:v>0.05</c:v>
                </c:pt>
                <c:pt idx="469">
                  <c:v>0.05</c:v>
                </c:pt>
                <c:pt idx="470">
                  <c:v>0.05</c:v>
                </c:pt>
                <c:pt idx="471">
                  <c:v>0.05</c:v>
                </c:pt>
                <c:pt idx="472">
                  <c:v>0.05</c:v>
                </c:pt>
                <c:pt idx="473">
                  <c:v>0.05</c:v>
                </c:pt>
                <c:pt idx="474">
                  <c:v>0.05</c:v>
                </c:pt>
                <c:pt idx="475">
                  <c:v>0.05</c:v>
                </c:pt>
                <c:pt idx="476">
                  <c:v>0.05</c:v>
                </c:pt>
                <c:pt idx="477">
                  <c:v>0.05</c:v>
                </c:pt>
                <c:pt idx="478">
                  <c:v>0.05</c:v>
                </c:pt>
                <c:pt idx="479">
                  <c:v>0.05</c:v>
                </c:pt>
                <c:pt idx="480">
                  <c:v>0.05</c:v>
                </c:pt>
                <c:pt idx="481">
                  <c:v>0.05</c:v>
                </c:pt>
                <c:pt idx="482">
                  <c:v>0.05</c:v>
                </c:pt>
                <c:pt idx="483">
                  <c:v>0.05</c:v>
                </c:pt>
                <c:pt idx="484">
                  <c:v>0.05</c:v>
                </c:pt>
                <c:pt idx="485">
                  <c:v>0.05</c:v>
                </c:pt>
                <c:pt idx="486">
                  <c:v>0.05</c:v>
                </c:pt>
                <c:pt idx="487">
                  <c:v>0.05</c:v>
                </c:pt>
                <c:pt idx="488">
                  <c:v>0.05</c:v>
                </c:pt>
                <c:pt idx="489">
                  <c:v>0.05</c:v>
                </c:pt>
                <c:pt idx="490">
                  <c:v>0.05</c:v>
                </c:pt>
                <c:pt idx="491">
                  <c:v>0.05</c:v>
                </c:pt>
                <c:pt idx="492">
                  <c:v>0.05</c:v>
                </c:pt>
                <c:pt idx="493">
                  <c:v>0.05</c:v>
                </c:pt>
                <c:pt idx="494">
                  <c:v>0.05</c:v>
                </c:pt>
                <c:pt idx="495">
                  <c:v>0.05</c:v>
                </c:pt>
                <c:pt idx="496">
                  <c:v>0.05</c:v>
                </c:pt>
                <c:pt idx="497">
                  <c:v>0.05</c:v>
                </c:pt>
                <c:pt idx="498">
                  <c:v>0.05</c:v>
                </c:pt>
                <c:pt idx="499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72-4955-B199-0224FE7E9E20}"/>
            </c:ext>
          </c:extLst>
        </c:ser>
        <c:ser>
          <c:idx val="3"/>
          <c:order val="3"/>
          <c:tx>
            <c:v>Ri=20k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List1!$AG$4:$AG$504</c:f>
              <c:numCache>
                <c:formatCode>General</c:formatCode>
                <c:ptCount val="50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  <c:pt idx="237">
                  <c:v>119</c:v>
                </c:pt>
                <c:pt idx="238">
                  <c:v>119.5</c:v>
                </c:pt>
                <c:pt idx="239">
                  <c:v>120</c:v>
                </c:pt>
                <c:pt idx="240">
                  <c:v>120.5</c:v>
                </c:pt>
                <c:pt idx="241">
                  <c:v>121</c:v>
                </c:pt>
                <c:pt idx="242">
                  <c:v>121.5</c:v>
                </c:pt>
                <c:pt idx="243">
                  <c:v>122</c:v>
                </c:pt>
                <c:pt idx="244">
                  <c:v>122.5</c:v>
                </c:pt>
                <c:pt idx="245">
                  <c:v>123</c:v>
                </c:pt>
                <c:pt idx="246">
                  <c:v>123.5</c:v>
                </c:pt>
                <c:pt idx="247">
                  <c:v>124</c:v>
                </c:pt>
                <c:pt idx="248">
                  <c:v>124.5</c:v>
                </c:pt>
                <c:pt idx="249">
                  <c:v>125</c:v>
                </c:pt>
                <c:pt idx="250">
                  <c:v>125.5</c:v>
                </c:pt>
                <c:pt idx="251">
                  <c:v>126</c:v>
                </c:pt>
                <c:pt idx="252">
                  <c:v>126.5</c:v>
                </c:pt>
                <c:pt idx="253">
                  <c:v>127</c:v>
                </c:pt>
                <c:pt idx="254">
                  <c:v>127.5</c:v>
                </c:pt>
                <c:pt idx="255">
                  <c:v>128</c:v>
                </c:pt>
                <c:pt idx="256">
                  <c:v>128.5</c:v>
                </c:pt>
                <c:pt idx="257">
                  <c:v>129</c:v>
                </c:pt>
                <c:pt idx="258">
                  <c:v>129.5</c:v>
                </c:pt>
                <c:pt idx="259">
                  <c:v>130</c:v>
                </c:pt>
                <c:pt idx="260">
                  <c:v>130.5</c:v>
                </c:pt>
                <c:pt idx="261">
                  <c:v>131</c:v>
                </c:pt>
                <c:pt idx="262">
                  <c:v>131.5</c:v>
                </c:pt>
                <c:pt idx="263">
                  <c:v>132</c:v>
                </c:pt>
                <c:pt idx="264">
                  <c:v>132.5</c:v>
                </c:pt>
                <c:pt idx="265">
                  <c:v>133</c:v>
                </c:pt>
                <c:pt idx="266">
                  <c:v>133.5</c:v>
                </c:pt>
                <c:pt idx="267">
                  <c:v>134</c:v>
                </c:pt>
                <c:pt idx="268">
                  <c:v>134.5</c:v>
                </c:pt>
                <c:pt idx="269">
                  <c:v>135</c:v>
                </c:pt>
                <c:pt idx="270">
                  <c:v>135.5</c:v>
                </c:pt>
                <c:pt idx="271">
                  <c:v>136</c:v>
                </c:pt>
                <c:pt idx="272">
                  <c:v>136.5</c:v>
                </c:pt>
                <c:pt idx="273">
                  <c:v>137</c:v>
                </c:pt>
                <c:pt idx="274">
                  <c:v>137.5</c:v>
                </c:pt>
                <c:pt idx="275">
                  <c:v>138</c:v>
                </c:pt>
                <c:pt idx="276">
                  <c:v>138.5</c:v>
                </c:pt>
                <c:pt idx="277">
                  <c:v>139</c:v>
                </c:pt>
                <c:pt idx="278">
                  <c:v>139.5</c:v>
                </c:pt>
                <c:pt idx="279">
                  <c:v>140</c:v>
                </c:pt>
                <c:pt idx="280">
                  <c:v>140.5</c:v>
                </c:pt>
                <c:pt idx="281">
                  <c:v>141</c:v>
                </c:pt>
                <c:pt idx="282">
                  <c:v>141.5</c:v>
                </c:pt>
                <c:pt idx="283">
                  <c:v>142</c:v>
                </c:pt>
                <c:pt idx="284">
                  <c:v>142.5</c:v>
                </c:pt>
                <c:pt idx="285">
                  <c:v>143</c:v>
                </c:pt>
                <c:pt idx="286">
                  <c:v>143.5</c:v>
                </c:pt>
                <c:pt idx="287">
                  <c:v>144</c:v>
                </c:pt>
                <c:pt idx="288">
                  <c:v>144.5</c:v>
                </c:pt>
                <c:pt idx="289">
                  <c:v>145</c:v>
                </c:pt>
                <c:pt idx="290">
                  <c:v>145.5</c:v>
                </c:pt>
                <c:pt idx="291">
                  <c:v>146</c:v>
                </c:pt>
                <c:pt idx="292">
                  <c:v>146.5</c:v>
                </c:pt>
                <c:pt idx="293">
                  <c:v>147</c:v>
                </c:pt>
                <c:pt idx="294">
                  <c:v>147.5</c:v>
                </c:pt>
                <c:pt idx="295">
                  <c:v>148</c:v>
                </c:pt>
                <c:pt idx="296">
                  <c:v>148.5</c:v>
                </c:pt>
                <c:pt idx="297">
                  <c:v>149</c:v>
                </c:pt>
                <c:pt idx="298">
                  <c:v>149.5</c:v>
                </c:pt>
                <c:pt idx="299">
                  <c:v>150</c:v>
                </c:pt>
                <c:pt idx="300">
                  <c:v>150.5</c:v>
                </c:pt>
                <c:pt idx="301">
                  <c:v>151</c:v>
                </c:pt>
                <c:pt idx="302">
                  <c:v>151.5</c:v>
                </c:pt>
                <c:pt idx="303">
                  <c:v>152</c:v>
                </c:pt>
                <c:pt idx="304">
                  <c:v>152.5</c:v>
                </c:pt>
                <c:pt idx="305">
                  <c:v>153</c:v>
                </c:pt>
                <c:pt idx="306">
                  <c:v>153.5</c:v>
                </c:pt>
                <c:pt idx="307">
                  <c:v>154</c:v>
                </c:pt>
                <c:pt idx="308">
                  <c:v>154.5</c:v>
                </c:pt>
                <c:pt idx="309">
                  <c:v>155</c:v>
                </c:pt>
                <c:pt idx="310">
                  <c:v>155.5</c:v>
                </c:pt>
                <c:pt idx="311">
                  <c:v>156</c:v>
                </c:pt>
                <c:pt idx="312">
                  <c:v>156.5</c:v>
                </c:pt>
                <c:pt idx="313">
                  <c:v>157</c:v>
                </c:pt>
                <c:pt idx="314">
                  <c:v>157.5</c:v>
                </c:pt>
                <c:pt idx="315">
                  <c:v>158</c:v>
                </c:pt>
                <c:pt idx="316">
                  <c:v>158.5</c:v>
                </c:pt>
                <c:pt idx="317">
                  <c:v>159</c:v>
                </c:pt>
                <c:pt idx="318">
                  <c:v>159.5</c:v>
                </c:pt>
                <c:pt idx="319">
                  <c:v>160</c:v>
                </c:pt>
                <c:pt idx="320">
                  <c:v>160.5</c:v>
                </c:pt>
                <c:pt idx="321">
                  <c:v>161</c:v>
                </c:pt>
                <c:pt idx="322">
                  <c:v>161.5</c:v>
                </c:pt>
                <c:pt idx="323">
                  <c:v>162</c:v>
                </c:pt>
                <c:pt idx="324">
                  <c:v>162.5</c:v>
                </c:pt>
                <c:pt idx="325">
                  <c:v>163</c:v>
                </c:pt>
                <c:pt idx="326">
                  <c:v>163.5</c:v>
                </c:pt>
                <c:pt idx="327">
                  <c:v>164</c:v>
                </c:pt>
                <c:pt idx="328">
                  <c:v>164.5</c:v>
                </c:pt>
                <c:pt idx="329">
                  <c:v>165</c:v>
                </c:pt>
                <c:pt idx="330">
                  <c:v>165.5</c:v>
                </c:pt>
                <c:pt idx="331">
                  <c:v>166</c:v>
                </c:pt>
                <c:pt idx="332">
                  <c:v>166.5</c:v>
                </c:pt>
                <c:pt idx="333">
                  <c:v>167</c:v>
                </c:pt>
                <c:pt idx="334">
                  <c:v>167.5</c:v>
                </c:pt>
                <c:pt idx="335">
                  <c:v>168</c:v>
                </c:pt>
                <c:pt idx="336">
                  <c:v>168.5</c:v>
                </c:pt>
                <c:pt idx="337">
                  <c:v>169</c:v>
                </c:pt>
                <c:pt idx="338">
                  <c:v>169.5</c:v>
                </c:pt>
                <c:pt idx="339">
                  <c:v>170</c:v>
                </c:pt>
                <c:pt idx="340">
                  <c:v>170.5</c:v>
                </c:pt>
                <c:pt idx="341">
                  <c:v>171</c:v>
                </c:pt>
                <c:pt idx="342">
                  <c:v>171.5</c:v>
                </c:pt>
                <c:pt idx="343">
                  <c:v>172</c:v>
                </c:pt>
                <c:pt idx="344">
                  <c:v>172.5</c:v>
                </c:pt>
                <c:pt idx="345">
                  <c:v>173</c:v>
                </c:pt>
                <c:pt idx="346">
                  <c:v>173.5</c:v>
                </c:pt>
                <c:pt idx="347">
                  <c:v>174</c:v>
                </c:pt>
                <c:pt idx="348">
                  <c:v>174.5</c:v>
                </c:pt>
                <c:pt idx="349">
                  <c:v>175</c:v>
                </c:pt>
                <c:pt idx="350">
                  <c:v>175.5</c:v>
                </c:pt>
                <c:pt idx="351">
                  <c:v>176</c:v>
                </c:pt>
                <c:pt idx="352">
                  <c:v>176.5</c:v>
                </c:pt>
                <c:pt idx="353">
                  <c:v>177</c:v>
                </c:pt>
                <c:pt idx="354">
                  <c:v>177.5</c:v>
                </c:pt>
                <c:pt idx="355">
                  <c:v>178</c:v>
                </c:pt>
                <c:pt idx="356">
                  <c:v>178.5</c:v>
                </c:pt>
                <c:pt idx="357">
                  <c:v>179</c:v>
                </c:pt>
                <c:pt idx="358">
                  <c:v>179.5</c:v>
                </c:pt>
                <c:pt idx="359">
                  <c:v>180</c:v>
                </c:pt>
                <c:pt idx="360">
                  <c:v>180.5</c:v>
                </c:pt>
                <c:pt idx="361">
                  <c:v>181</c:v>
                </c:pt>
                <c:pt idx="362">
                  <c:v>181.5</c:v>
                </c:pt>
                <c:pt idx="363">
                  <c:v>182</c:v>
                </c:pt>
                <c:pt idx="364">
                  <c:v>182.5</c:v>
                </c:pt>
                <c:pt idx="365">
                  <c:v>183</c:v>
                </c:pt>
                <c:pt idx="366">
                  <c:v>183.5</c:v>
                </c:pt>
                <c:pt idx="367">
                  <c:v>184</c:v>
                </c:pt>
                <c:pt idx="368">
                  <c:v>184.5</c:v>
                </c:pt>
                <c:pt idx="369">
                  <c:v>185</c:v>
                </c:pt>
                <c:pt idx="370">
                  <c:v>185.5</c:v>
                </c:pt>
                <c:pt idx="371">
                  <c:v>186</c:v>
                </c:pt>
                <c:pt idx="372">
                  <c:v>186.5</c:v>
                </c:pt>
                <c:pt idx="373">
                  <c:v>187</c:v>
                </c:pt>
                <c:pt idx="374">
                  <c:v>187.5</c:v>
                </c:pt>
                <c:pt idx="375">
                  <c:v>188</c:v>
                </c:pt>
                <c:pt idx="376">
                  <c:v>188.5</c:v>
                </c:pt>
                <c:pt idx="377">
                  <c:v>189</c:v>
                </c:pt>
                <c:pt idx="378">
                  <c:v>189.5</c:v>
                </c:pt>
                <c:pt idx="379">
                  <c:v>190</c:v>
                </c:pt>
                <c:pt idx="380">
                  <c:v>190.5</c:v>
                </c:pt>
                <c:pt idx="381">
                  <c:v>191</c:v>
                </c:pt>
                <c:pt idx="382">
                  <c:v>191.5</c:v>
                </c:pt>
                <c:pt idx="383">
                  <c:v>192</c:v>
                </c:pt>
                <c:pt idx="384">
                  <c:v>192.5</c:v>
                </c:pt>
                <c:pt idx="385">
                  <c:v>193</c:v>
                </c:pt>
                <c:pt idx="386">
                  <c:v>193.5</c:v>
                </c:pt>
                <c:pt idx="387">
                  <c:v>194</c:v>
                </c:pt>
                <c:pt idx="388">
                  <c:v>194.5</c:v>
                </c:pt>
                <c:pt idx="389">
                  <c:v>195</c:v>
                </c:pt>
                <c:pt idx="390">
                  <c:v>195.5</c:v>
                </c:pt>
                <c:pt idx="391">
                  <c:v>196</c:v>
                </c:pt>
                <c:pt idx="392">
                  <c:v>196.5</c:v>
                </c:pt>
                <c:pt idx="393">
                  <c:v>197</c:v>
                </c:pt>
                <c:pt idx="394">
                  <c:v>197.5</c:v>
                </c:pt>
                <c:pt idx="395">
                  <c:v>198</c:v>
                </c:pt>
                <c:pt idx="396">
                  <c:v>198.5</c:v>
                </c:pt>
                <c:pt idx="397">
                  <c:v>199</c:v>
                </c:pt>
                <c:pt idx="398">
                  <c:v>199.5</c:v>
                </c:pt>
                <c:pt idx="399">
                  <c:v>200</c:v>
                </c:pt>
                <c:pt idx="400">
                  <c:v>200.5</c:v>
                </c:pt>
                <c:pt idx="401">
                  <c:v>201</c:v>
                </c:pt>
                <c:pt idx="402">
                  <c:v>201.5</c:v>
                </c:pt>
                <c:pt idx="403">
                  <c:v>202</c:v>
                </c:pt>
                <c:pt idx="404">
                  <c:v>202.5</c:v>
                </c:pt>
                <c:pt idx="405">
                  <c:v>203</c:v>
                </c:pt>
                <c:pt idx="406">
                  <c:v>203.5</c:v>
                </c:pt>
                <c:pt idx="407">
                  <c:v>204</c:v>
                </c:pt>
                <c:pt idx="408">
                  <c:v>204.5</c:v>
                </c:pt>
                <c:pt idx="409">
                  <c:v>205</c:v>
                </c:pt>
                <c:pt idx="410">
                  <c:v>205.5</c:v>
                </c:pt>
                <c:pt idx="411">
                  <c:v>206</c:v>
                </c:pt>
                <c:pt idx="412">
                  <c:v>206.5</c:v>
                </c:pt>
                <c:pt idx="413">
                  <c:v>207</c:v>
                </c:pt>
                <c:pt idx="414">
                  <c:v>207.5</c:v>
                </c:pt>
                <c:pt idx="415">
                  <c:v>208</c:v>
                </c:pt>
                <c:pt idx="416">
                  <c:v>208.5</c:v>
                </c:pt>
                <c:pt idx="417">
                  <c:v>209</c:v>
                </c:pt>
                <c:pt idx="418">
                  <c:v>209.5</c:v>
                </c:pt>
                <c:pt idx="419">
                  <c:v>210</c:v>
                </c:pt>
                <c:pt idx="420">
                  <c:v>210.5</c:v>
                </c:pt>
                <c:pt idx="421">
                  <c:v>211</c:v>
                </c:pt>
                <c:pt idx="422">
                  <c:v>211.5</c:v>
                </c:pt>
                <c:pt idx="423">
                  <c:v>212</c:v>
                </c:pt>
                <c:pt idx="424">
                  <c:v>212.5</c:v>
                </c:pt>
                <c:pt idx="425">
                  <c:v>213</c:v>
                </c:pt>
                <c:pt idx="426">
                  <c:v>213.5</c:v>
                </c:pt>
                <c:pt idx="427">
                  <c:v>214</c:v>
                </c:pt>
                <c:pt idx="428">
                  <c:v>214.5</c:v>
                </c:pt>
                <c:pt idx="429">
                  <c:v>215</c:v>
                </c:pt>
                <c:pt idx="430">
                  <c:v>215.5</c:v>
                </c:pt>
                <c:pt idx="431">
                  <c:v>216</c:v>
                </c:pt>
                <c:pt idx="432">
                  <c:v>216.5</c:v>
                </c:pt>
                <c:pt idx="433">
                  <c:v>217</c:v>
                </c:pt>
                <c:pt idx="434">
                  <c:v>217.5</c:v>
                </c:pt>
                <c:pt idx="435">
                  <c:v>218</c:v>
                </c:pt>
                <c:pt idx="436">
                  <c:v>218.5</c:v>
                </c:pt>
                <c:pt idx="437">
                  <c:v>219</c:v>
                </c:pt>
                <c:pt idx="438">
                  <c:v>219.5</c:v>
                </c:pt>
                <c:pt idx="439">
                  <c:v>220</c:v>
                </c:pt>
                <c:pt idx="440">
                  <c:v>220.5</c:v>
                </c:pt>
                <c:pt idx="441">
                  <c:v>221</c:v>
                </c:pt>
                <c:pt idx="442">
                  <c:v>221.5</c:v>
                </c:pt>
                <c:pt idx="443">
                  <c:v>222</c:v>
                </c:pt>
                <c:pt idx="444">
                  <c:v>222.5</c:v>
                </c:pt>
                <c:pt idx="445">
                  <c:v>223</c:v>
                </c:pt>
                <c:pt idx="446">
                  <c:v>223.5</c:v>
                </c:pt>
                <c:pt idx="447">
                  <c:v>224</c:v>
                </c:pt>
                <c:pt idx="448">
                  <c:v>224.5</c:v>
                </c:pt>
                <c:pt idx="449">
                  <c:v>225</c:v>
                </c:pt>
                <c:pt idx="450">
                  <c:v>225.5</c:v>
                </c:pt>
                <c:pt idx="451">
                  <c:v>226</c:v>
                </c:pt>
                <c:pt idx="452">
                  <c:v>226.5</c:v>
                </c:pt>
                <c:pt idx="453">
                  <c:v>227</c:v>
                </c:pt>
                <c:pt idx="454">
                  <c:v>227.5</c:v>
                </c:pt>
                <c:pt idx="455">
                  <c:v>228</c:v>
                </c:pt>
                <c:pt idx="456">
                  <c:v>228.5</c:v>
                </c:pt>
                <c:pt idx="457">
                  <c:v>229</c:v>
                </c:pt>
                <c:pt idx="458">
                  <c:v>229.5</c:v>
                </c:pt>
                <c:pt idx="459">
                  <c:v>230</c:v>
                </c:pt>
                <c:pt idx="460">
                  <c:v>230.5</c:v>
                </c:pt>
                <c:pt idx="461">
                  <c:v>231</c:v>
                </c:pt>
                <c:pt idx="462">
                  <c:v>231.5</c:v>
                </c:pt>
                <c:pt idx="463">
                  <c:v>232</c:v>
                </c:pt>
                <c:pt idx="464">
                  <c:v>232.5</c:v>
                </c:pt>
                <c:pt idx="465">
                  <c:v>233</c:v>
                </c:pt>
                <c:pt idx="466">
                  <c:v>233.5</c:v>
                </c:pt>
                <c:pt idx="467">
                  <c:v>234</c:v>
                </c:pt>
                <c:pt idx="468">
                  <c:v>234.5</c:v>
                </c:pt>
                <c:pt idx="469">
                  <c:v>235</c:v>
                </c:pt>
                <c:pt idx="470">
                  <c:v>235.5</c:v>
                </c:pt>
                <c:pt idx="471">
                  <c:v>236</c:v>
                </c:pt>
                <c:pt idx="472">
                  <c:v>236.5</c:v>
                </c:pt>
                <c:pt idx="473">
                  <c:v>237</c:v>
                </c:pt>
                <c:pt idx="474">
                  <c:v>237.5</c:v>
                </c:pt>
                <c:pt idx="475">
                  <c:v>238</c:v>
                </c:pt>
                <c:pt idx="476">
                  <c:v>238.5</c:v>
                </c:pt>
                <c:pt idx="477">
                  <c:v>239</c:v>
                </c:pt>
                <c:pt idx="478">
                  <c:v>239.5</c:v>
                </c:pt>
                <c:pt idx="479">
                  <c:v>240</c:v>
                </c:pt>
                <c:pt idx="480">
                  <c:v>240.5</c:v>
                </c:pt>
                <c:pt idx="481">
                  <c:v>241</c:v>
                </c:pt>
                <c:pt idx="482">
                  <c:v>241.5</c:v>
                </c:pt>
                <c:pt idx="483">
                  <c:v>242</c:v>
                </c:pt>
                <c:pt idx="484">
                  <c:v>242.5</c:v>
                </c:pt>
                <c:pt idx="485">
                  <c:v>243</c:v>
                </c:pt>
                <c:pt idx="486">
                  <c:v>243.5</c:v>
                </c:pt>
                <c:pt idx="487">
                  <c:v>244</c:v>
                </c:pt>
                <c:pt idx="488">
                  <c:v>244.5</c:v>
                </c:pt>
                <c:pt idx="489">
                  <c:v>245</c:v>
                </c:pt>
                <c:pt idx="490">
                  <c:v>245.5</c:v>
                </c:pt>
                <c:pt idx="491">
                  <c:v>246</c:v>
                </c:pt>
                <c:pt idx="492">
                  <c:v>246.5</c:v>
                </c:pt>
                <c:pt idx="493">
                  <c:v>247</c:v>
                </c:pt>
                <c:pt idx="494">
                  <c:v>247.5</c:v>
                </c:pt>
                <c:pt idx="495">
                  <c:v>248</c:v>
                </c:pt>
                <c:pt idx="496">
                  <c:v>248.5</c:v>
                </c:pt>
                <c:pt idx="497">
                  <c:v>249</c:v>
                </c:pt>
                <c:pt idx="498">
                  <c:v>249.5</c:v>
                </c:pt>
                <c:pt idx="499">
                  <c:v>250</c:v>
                </c:pt>
              </c:numCache>
            </c:numRef>
          </c:cat>
          <c:val>
            <c:numRef>
              <c:f>List1!$AK$4:$AK$504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0.15</c:v>
                </c:pt>
                <c:pt idx="71">
                  <c:v>0.3</c:v>
                </c:pt>
                <c:pt idx="72">
                  <c:v>0.45</c:v>
                </c:pt>
                <c:pt idx="73">
                  <c:v>0.6</c:v>
                </c:pt>
                <c:pt idx="74">
                  <c:v>0.7</c:v>
                </c:pt>
                <c:pt idx="75">
                  <c:v>0.85</c:v>
                </c:pt>
                <c:pt idx="76">
                  <c:v>1</c:v>
                </c:pt>
                <c:pt idx="77">
                  <c:v>1.1499999999999999</c:v>
                </c:pt>
                <c:pt idx="78">
                  <c:v>1.25</c:v>
                </c:pt>
                <c:pt idx="79">
                  <c:v>1.4</c:v>
                </c:pt>
                <c:pt idx="80">
                  <c:v>1.5</c:v>
                </c:pt>
                <c:pt idx="81">
                  <c:v>1.65</c:v>
                </c:pt>
                <c:pt idx="82">
                  <c:v>1.8</c:v>
                </c:pt>
                <c:pt idx="83">
                  <c:v>1.9</c:v>
                </c:pt>
                <c:pt idx="84">
                  <c:v>2.0499999999999998</c:v>
                </c:pt>
                <c:pt idx="85">
                  <c:v>2.15</c:v>
                </c:pt>
                <c:pt idx="86">
                  <c:v>2.2999999999999998</c:v>
                </c:pt>
                <c:pt idx="87">
                  <c:v>2.4</c:v>
                </c:pt>
                <c:pt idx="88">
                  <c:v>2.5</c:v>
                </c:pt>
                <c:pt idx="89">
                  <c:v>2.65</c:v>
                </c:pt>
                <c:pt idx="90">
                  <c:v>2.75</c:v>
                </c:pt>
                <c:pt idx="91">
                  <c:v>2.85</c:v>
                </c:pt>
                <c:pt idx="92">
                  <c:v>3</c:v>
                </c:pt>
                <c:pt idx="93">
                  <c:v>3.1</c:v>
                </c:pt>
                <c:pt idx="94">
                  <c:v>3.2</c:v>
                </c:pt>
                <c:pt idx="95">
                  <c:v>3.3</c:v>
                </c:pt>
                <c:pt idx="96">
                  <c:v>3.4</c:v>
                </c:pt>
                <c:pt idx="97">
                  <c:v>3.5</c:v>
                </c:pt>
                <c:pt idx="98">
                  <c:v>3.6</c:v>
                </c:pt>
                <c:pt idx="99">
                  <c:v>3.7</c:v>
                </c:pt>
                <c:pt idx="100">
                  <c:v>3.8</c:v>
                </c:pt>
                <c:pt idx="101">
                  <c:v>3.85</c:v>
                </c:pt>
                <c:pt idx="102">
                  <c:v>3.9</c:v>
                </c:pt>
                <c:pt idx="103">
                  <c:v>4</c:v>
                </c:pt>
                <c:pt idx="104">
                  <c:v>4.05</c:v>
                </c:pt>
                <c:pt idx="105">
                  <c:v>4.0999999999999996</c:v>
                </c:pt>
                <c:pt idx="106">
                  <c:v>4.1500000000000004</c:v>
                </c:pt>
                <c:pt idx="107">
                  <c:v>4.1500000000000004</c:v>
                </c:pt>
                <c:pt idx="108">
                  <c:v>4.2</c:v>
                </c:pt>
                <c:pt idx="109">
                  <c:v>4.25</c:v>
                </c:pt>
                <c:pt idx="110">
                  <c:v>4.25</c:v>
                </c:pt>
                <c:pt idx="111">
                  <c:v>4.3</c:v>
                </c:pt>
                <c:pt idx="112">
                  <c:v>4.3</c:v>
                </c:pt>
                <c:pt idx="113">
                  <c:v>4.3</c:v>
                </c:pt>
                <c:pt idx="114">
                  <c:v>4.3</c:v>
                </c:pt>
                <c:pt idx="115">
                  <c:v>4.3499999999999996</c:v>
                </c:pt>
                <c:pt idx="116">
                  <c:v>4.3499999999999996</c:v>
                </c:pt>
                <c:pt idx="117">
                  <c:v>4.3499999999999996</c:v>
                </c:pt>
                <c:pt idx="118">
                  <c:v>4.3499999999999996</c:v>
                </c:pt>
                <c:pt idx="119">
                  <c:v>4.3499999999999996</c:v>
                </c:pt>
                <c:pt idx="120">
                  <c:v>4.3499999999999996</c:v>
                </c:pt>
                <c:pt idx="121">
                  <c:v>4.3</c:v>
                </c:pt>
                <c:pt idx="122">
                  <c:v>4.3</c:v>
                </c:pt>
                <c:pt idx="123">
                  <c:v>4.3</c:v>
                </c:pt>
                <c:pt idx="124">
                  <c:v>4.3</c:v>
                </c:pt>
                <c:pt idx="125">
                  <c:v>4.25</c:v>
                </c:pt>
                <c:pt idx="126">
                  <c:v>4.25</c:v>
                </c:pt>
                <c:pt idx="127">
                  <c:v>4.25</c:v>
                </c:pt>
                <c:pt idx="128">
                  <c:v>4.2</c:v>
                </c:pt>
                <c:pt idx="129">
                  <c:v>4.2</c:v>
                </c:pt>
                <c:pt idx="130">
                  <c:v>4.2</c:v>
                </c:pt>
                <c:pt idx="131">
                  <c:v>4.1500000000000004</c:v>
                </c:pt>
                <c:pt idx="132">
                  <c:v>4.1500000000000004</c:v>
                </c:pt>
                <c:pt idx="133">
                  <c:v>4.0999999999999996</c:v>
                </c:pt>
                <c:pt idx="134">
                  <c:v>4.0999999999999996</c:v>
                </c:pt>
                <c:pt idx="135">
                  <c:v>4.0999999999999996</c:v>
                </c:pt>
                <c:pt idx="136">
                  <c:v>4.05</c:v>
                </c:pt>
                <c:pt idx="137">
                  <c:v>4.05</c:v>
                </c:pt>
                <c:pt idx="138">
                  <c:v>4</c:v>
                </c:pt>
                <c:pt idx="139">
                  <c:v>4</c:v>
                </c:pt>
                <c:pt idx="140">
                  <c:v>3.95</c:v>
                </c:pt>
                <c:pt idx="141">
                  <c:v>3.95</c:v>
                </c:pt>
                <c:pt idx="142">
                  <c:v>3.95</c:v>
                </c:pt>
                <c:pt idx="143">
                  <c:v>3.9</c:v>
                </c:pt>
                <c:pt idx="144">
                  <c:v>3.9</c:v>
                </c:pt>
                <c:pt idx="145">
                  <c:v>3.85</c:v>
                </c:pt>
                <c:pt idx="146">
                  <c:v>3.85</c:v>
                </c:pt>
                <c:pt idx="147">
                  <c:v>3.8</c:v>
                </c:pt>
                <c:pt idx="148">
                  <c:v>3.8</c:v>
                </c:pt>
                <c:pt idx="149">
                  <c:v>3.8</c:v>
                </c:pt>
                <c:pt idx="150">
                  <c:v>3.75</c:v>
                </c:pt>
                <c:pt idx="151">
                  <c:v>3.75</c:v>
                </c:pt>
                <c:pt idx="152">
                  <c:v>3.75</c:v>
                </c:pt>
                <c:pt idx="153">
                  <c:v>3.7</c:v>
                </c:pt>
                <c:pt idx="154">
                  <c:v>3.7</c:v>
                </c:pt>
                <c:pt idx="155">
                  <c:v>3.7</c:v>
                </c:pt>
                <c:pt idx="156">
                  <c:v>3.65</c:v>
                </c:pt>
                <c:pt idx="157">
                  <c:v>3.65</c:v>
                </c:pt>
                <c:pt idx="158">
                  <c:v>3.65</c:v>
                </c:pt>
                <c:pt idx="159">
                  <c:v>3.65</c:v>
                </c:pt>
                <c:pt idx="160">
                  <c:v>3.6</c:v>
                </c:pt>
                <c:pt idx="161">
                  <c:v>3.6</c:v>
                </c:pt>
                <c:pt idx="162">
                  <c:v>3.6</c:v>
                </c:pt>
                <c:pt idx="163">
                  <c:v>3.6</c:v>
                </c:pt>
                <c:pt idx="164">
                  <c:v>3.55</c:v>
                </c:pt>
                <c:pt idx="165">
                  <c:v>3.55</c:v>
                </c:pt>
                <c:pt idx="166">
                  <c:v>3.55</c:v>
                </c:pt>
                <c:pt idx="167">
                  <c:v>3.55</c:v>
                </c:pt>
                <c:pt idx="168">
                  <c:v>3.55</c:v>
                </c:pt>
                <c:pt idx="169">
                  <c:v>3.55</c:v>
                </c:pt>
                <c:pt idx="170">
                  <c:v>3.5</c:v>
                </c:pt>
                <c:pt idx="171">
                  <c:v>3.5</c:v>
                </c:pt>
                <c:pt idx="172">
                  <c:v>3.5</c:v>
                </c:pt>
                <c:pt idx="173">
                  <c:v>3.5</c:v>
                </c:pt>
                <c:pt idx="174">
                  <c:v>3.5</c:v>
                </c:pt>
                <c:pt idx="175">
                  <c:v>3.5</c:v>
                </c:pt>
                <c:pt idx="176">
                  <c:v>3.5</c:v>
                </c:pt>
                <c:pt idx="177">
                  <c:v>3.5</c:v>
                </c:pt>
                <c:pt idx="178">
                  <c:v>3.5</c:v>
                </c:pt>
                <c:pt idx="179">
                  <c:v>3.45</c:v>
                </c:pt>
                <c:pt idx="180">
                  <c:v>3.45</c:v>
                </c:pt>
                <c:pt idx="181">
                  <c:v>3.45</c:v>
                </c:pt>
                <c:pt idx="182">
                  <c:v>3.45</c:v>
                </c:pt>
                <c:pt idx="183">
                  <c:v>3.45</c:v>
                </c:pt>
                <c:pt idx="184">
                  <c:v>3.45</c:v>
                </c:pt>
                <c:pt idx="185">
                  <c:v>3.45</c:v>
                </c:pt>
                <c:pt idx="186">
                  <c:v>3.45</c:v>
                </c:pt>
                <c:pt idx="187">
                  <c:v>3.45</c:v>
                </c:pt>
                <c:pt idx="188">
                  <c:v>3.45</c:v>
                </c:pt>
                <c:pt idx="189">
                  <c:v>3.45</c:v>
                </c:pt>
                <c:pt idx="190">
                  <c:v>3.45</c:v>
                </c:pt>
                <c:pt idx="191">
                  <c:v>3.45</c:v>
                </c:pt>
                <c:pt idx="192">
                  <c:v>3.45</c:v>
                </c:pt>
                <c:pt idx="193">
                  <c:v>3.45</c:v>
                </c:pt>
                <c:pt idx="194">
                  <c:v>3.45</c:v>
                </c:pt>
                <c:pt idx="195">
                  <c:v>3.45</c:v>
                </c:pt>
                <c:pt idx="196">
                  <c:v>3.45</c:v>
                </c:pt>
                <c:pt idx="197">
                  <c:v>3.45</c:v>
                </c:pt>
                <c:pt idx="198">
                  <c:v>3.45</c:v>
                </c:pt>
                <c:pt idx="199">
                  <c:v>3.45</c:v>
                </c:pt>
                <c:pt idx="200">
                  <c:v>3.45</c:v>
                </c:pt>
                <c:pt idx="201">
                  <c:v>3.45</c:v>
                </c:pt>
                <c:pt idx="202">
                  <c:v>3.45</c:v>
                </c:pt>
                <c:pt idx="203">
                  <c:v>3.45</c:v>
                </c:pt>
                <c:pt idx="204">
                  <c:v>3.45</c:v>
                </c:pt>
                <c:pt idx="205">
                  <c:v>3.45</c:v>
                </c:pt>
                <c:pt idx="206">
                  <c:v>3.45</c:v>
                </c:pt>
                <c:pt idx="207">
                  <c:v>3.45</c:v>
                </c:pt>
                <c:pt idx="208">
                  <c:v>3.45</c:v>
                </c:pt>
                <c:pt idx="209">
                  <c:v>3.45</c:v>
                </c:pt>
                <c:pt idx="210">
                  <c:v>3.45</c:v>
                </c:pt>
                <c:pt idx="211">
                  <c:v>3.45</c:v>
                </c:pt>
                <c:pt idx="212">
                  <c:v>3.45</c:v>
                </c:pt>
                <c:pt idx="213">
                  <c:v>3.45</c:v>
                </c:pt>
                <c:pt idx="214">
                  <c:v>3.45</c:v>
                </c:pt>
                <c:pt idx="215">
                  <c:v>3.5</c:v>
                </c:pt>
                <c:pt idx="216">
                  <c:v>3.5</c:v>
                </c:pt>
                <c:pt idx="217">
                  <c:v>3.5</c:v>
                </c:pt>
                <c:pt idx="218">
                  <c:v>3.5</c:v>
                </c:pt>
                <c:pt idx="219">
                  <c:v>3.5</c:v>
                </c:pt>
                <c:pt idx="220">
                  <c:v>3.5</c:v>
                </c:pt>
                <c:pt idx="221">
                  <c:v>3.5</c:v>
                </c:pt>
                <c:pt idx="222">
                  <c:v>3.5</c:v>
                </c:pt>
                <c:pt idx="223">
                  <c:v>3.5</c:v>
                </c:pt>
                <c:pt idx="224">
                  <c:v>3.5</c:v>
                </c:pt>
                <c:pt idx="225">
                  <c:v>3.5</c:v>
                </c:pt>
                <c:pt idx="226">
                  <c:v>3.5</c:v>
                </c:pt>
                <c:pt idx="227">
                  <c:v>3.5</c:v>
                </c:pt>
                <c:pt idx="228">
                  <c:v>3.5</c:v>
                </c:pt>
                <c:pt idx="229">
                  <c:v>3.5</c:v>
                </c:pt>
                <c:pt idx="230">
                  <c:v>3.5</c:v>
                </c:pt>
                <c:pt idx="231">
                  <c:v>3.5</c:v>
                </c:pt>
                <c:pt idx="232">
                  <c:v>3.5</c:v>
                </c:pt>
                <c:pt idx="233">
                  <c:v>3.5</c:v>
                </c:pt>
                <c:pt idx="234">
                  <c:v>3.5</c:v>
                </c:pt>
                <c:pt idx="235">
                  <c:v>3.5</c:v>
                </c:pt>
                <c:pt idx="236">
                  <c:v>3.5</c:v>
                </c:pt>
                <c:pt idx="237">
                  <c:v>3.5</c:v>
                </c:pt>
                <c:pt idx="238">
                  <c:v>3.5</c:v>
                </c:pt>
                <c:pt idx="239">
                  <c:v>3.5</c:v>
                </c:pt>
                <c:pt idx="240">
                  <c:v>3.5</c:v>
                </c:pt>
                <c:pt idx="241">
                  <c:v>3.5</c:v>
                </c:pt>
                <c:pt idx="242">
                  <c:v>3.5</c:v>
                </c:pt>
                <c:pt idx="243">
                  <c:v>3.5</c:v>
                </c:pt>
                <c:pt idx="244">
                  <c:v>3.5</c:v>
                </c:pt>
                <c:pt idx="245">
                  <c:v>3.5</c:v>
                </c:pt>
                <c:pt idx="246">
                  <c:v>3.5</c:v>
                </c:pt>
                <c:pt idx="247">
                  <c:v>3.5</c:v>
                </c:pt>
                <c:pt idx="248">
                  <c:v>3.5</c:v>
                </c:pt>
                <c:pt idx="249">
                  <c:v>3.5</c:v>
                </c:pt>
                <c:pt idx="250">
                  <c:v>3.5</c:v>
                </c:pt>
                <c:pt idx="251">
                  <c:v>3.5</c:v>
                </c:pt>
                <c:pt idx="252">
                  <c:v>3.5</c:v>
                </c:pt>
                <c:pt idx="253">
                  <c:v>3.5</c:v>
                </c:pt>
                <c:pt idx="254">
                  <c:v>3.5</c:v>
                </c:pt>
                <c:pt idx="255">
                  <c:v>3.5</c:v>
                </c:pt>
                <c:pt idx="256">
                  <c:v>3.5</c:v>
                </c:pt>
                <c:pt idx="257">
                  <c:v>3.5</c:v>
                </c:pt>
                <c:pt idx="258">
                  <c:v>3.5</c:v>
                </c:pt>
                <c:pt idx="259">
                  <c:v>3.5</c:v>
                </c:pt>
                <c:pt idx="260">
                  <c:v>3.5</c:v>
                </c:pt>
                <c:pt idx="261">
                  <c:v>3.5</c:v>
                </c:pt>
                <c:pt idx="262">
                  <c:v>3.5</c:v>
                </c:pt>
                <c:pt idx="263">
                  <c:v>3.5</c:v>
                </c:pt>
                <c:pt idx="264">
                  <c:v>3.5</c:v>
                </c:pt>
                <c:pt idx="265">
                  <c:v>3.5</c:v>
                </c:pt>
                <c:pt idx="266">
                  <c:v>3.5</c:v>
                </c:pt>
                <c:pt idx="267">
                  <c:v>3.5</c:v>
                </c:pt>
                <c:pt idx="268">
                  <c:v>3.5</c:v>
                </c:pt>
                <c:pt idx="269">
                  <c:v>3.5</c:v>
                </c:pt>
                <c:pt idx="270">
                  <c:v>3.5</c:v>
                </c:pt>
                <c:pt idx="271">
                  <c:v>3.5</c:v>
                </c:pt>
                <c:pt idx="272">
                  <c:v>3.5</c:v>
                </c:pt>
                <c:pt idx="273">
                  <c:v>3.5</c:v>
                </c:pt>
                <c:pt idx="274">
                  <c:v>3.5</c:v>
                </c:pt>
                <c:pt idx="275">
                  <c:v>3.5</c:v>
                </c:pt>
                <c:pt idx="276">
                  <c:v>3.5</c:v>
                </c:pt>
                <c:pt idx="277">
                  <c:v>3.5</c:v>
                </c:pt>
                <c:pt idx="278">
                  <c:v>3.5</c:v>
                </c:pt>
                <c:pt idx="279">
                  <c:v>3.5</c:v>
                </c:pt>
                <c:pt idx="280">
                  <c:v>3.5</c:v>
                </c:pt>
                <c:pt idx="281">
                  <c:v>3.5</c:v>
                </c:pt>
                <c:pt idx="282">
                  <c:v>3.5</c:v>
                </c:pt>
                <c:pt idx="283">
                  <c:v>3.5</c:v>
                </c:pt>
                <c:pt idx="284">
                  <c:v>3.5</c:v>
                </c:pt>
                <c:pt idx="285">
                  <c:v>3.5</c:v>
                </c:pt>
                <c:pt idx="286">
                  <c:v>3.5</c:v>
                </c:pt>
                <c:pt idx="287">
                  <c:v>3.5</c:v>
                </c:pt>
                <c:pt idx="288">
                  <c:v>3.5</c:v>
                </c:pt>
                <c:pt idx="289">
                  <c:v>3.5</c:v>
                </c:pt>
                <c:pt idx="290">
                  <c:v>3.5</c:v>
                </c:pt>
                <c:pt idx="291">
                  <c:v>3.5</c:v>
                </c:pt>
                <c:pt idx="292">
                  <c:v>3.5</c:v>
                </c:pt>
                <c:pt idx="293">
                  <c:v>3.5</c:v>
                </c:pt>
                <c:pt idx="294">
                  <c:v>3.5</c:v>
                </c:pt>
                <c:pt idx="295">
                  <c:v>3.5</c:v>
                </c:pt>
                <c:pt idx="296">
                  <c:v>3.5</c:v>
                </c:pt>
                <c:pt idx="297">
                  <c:v>3.5</c:v>
                </c:pt>
                <c:pt idx="298">
                  <c:v>3.5</c:v>
                </c:pt>
                <c:pt idx="299">
                  <c:v>3.5</c:v>
                </c:pt>
                <c:pt idx="300">
                  <c:v>3.5</c:v>
                </c:pt>
                <c:pt idx="301">
                  <c:v>3.5</c:v>
                </c:pt>
                <c:pt idx="302">
                  <c:v>3.5</c:v>
                </c:pt>
                <c:pt idx="303">
                  <c:v>3.5</c:v>
                </c:pt>
                <c:pt idx="304">
                  <c:v>3.5</c:v>
                </c:pt>
                <c:pt idx="305">
                  <c:v>3.5</c:v>
                </c:pt>
                <c:pt idx="306">
                  <c:v>3.5</c:v>
                </c:pt>
                <c:pt idx="307">
                  <c:v>3.5</c:v>
                </c:pt>
                <c:pt idx="308">
                  <c:v>3.5</c:v>
                </c:pt>
                <c:pt idx="309">
                  <c:v>3.5</c:v>
                </c:pt>
                <c:pt idx="310">
                  <c:v>3.5</c:v>
                </c:pt>
                <c:pt idx="311">
                  <c:v>3.5</c:v>
                </c:pt>
                <c:pt idx="312">
                  <c:v>3.5</c:v>
                </c:pt>
                <c:pt idx="313">
                  <c:v>3.5</c:v>
                </c:pt>
                <c:pt idx="314">
                  <c:v>3.5</c:v>
                </c:pt>
                <c:pt idx="315">
                  <c:v>3.5</c:v>
                </c:pt>
                <c:pt idx="316">
                  <c:v>3.5</c:v>
                </c:pt>
                <c:pt idx="317">
                  <c:v>3.5</c:v>
                </c:pt>
                <c:pt idx="318">
                  <c:v>3.5</c:v>
                </c:pt>
                <c:pt idx="319">
                  <c:v>3.5</c:v>
                </c:pt>
                <c:pt idx="320">
                  <c:v>3.5</c:v>
                </c:pt>
                <c:pt idx="321">
                  <c:v>3.5</c:v>
                </c:pt>
                <c:pt idx="322">
                  <c:v>3.5</c:v>
                </c:pt>
                <c:pt idx="323">
                  <c:v>3.5</c:v>
                </c:pt>
                <c:pt idx="324">
                  <c:v>3.5</c:v>
                </c:pt>
                <c:pt idx="325">
                  <c:v>3.5</c:v>
                </c:pt>
                <c:pt idx="326">
                  <c:v>3.5</c:v>
                </c:pt>
                <c:pt idx="327">
                  <c:v>3.5</c:v>
                </c:pt>
                <c:pt idx="328">
                  <c:v>3.5</c:v>
                </c:pt>
                <c:pt idx="329">
                  <c:v>3.5</c:v>
                </c:pt>
                <c:pt idx="330">
                  <c:v>3.5</c:v>
                </c:pt>
                <c:pt idx="331">
                  <c:v>3.5</c:v>
                </c:pt>
                <c:pt idx="332">
                  <c:v>3.5</c:v>
                </c:pt>
                <c:pt idx="333">
                  <c:v>3.5</c:v>
                </c:pt>
                <c:pt idx="334">
                  <c:v>3.5</c:v>
                </c:pt>
                <c:pt idx="335">
                  <c:v>3.5</c:v>
                </c:pt>
                <c:pt idx="336">
                  <c:v>3.5</c:v>
                </c:pt>
                <c:pt idx="337">
                  <c:v>3.5</c:v>
                </c:pt>
                <c:pt idx="338">
                  <c:v>3.5</c:v>
                </c:pt>
                <c:pt idx="339">
                  <c:v>3.5</c:v>
                </c:pt>
                <c:pt idx="340">
                  <c:v>3.5</c:v>
                </c:pt>
                <c:pt idx="341">
                  <c:v>3.5</c:v>
                </c:pt>
                <c:pt idx="342">
                  <c:v>3.5</c:v>
                </c:pt>
                <c:pt idx="343">
                  <c:v>3.5</c:v>
                </c:pt>
                <c:pt idx="344">
                  <c:v>3.5</c:v>
                </c:pt>
                <c:pt idx="345">
                  <c:v>3.5</c:v>
                </c:pt>
                <c:pt idx="346">
                  <c:v>3.5</c:v>
                </c:pt>
                <c:pt idx="347">
                  <c:v>3.5</c:v>
                </c:pt>
                <c:pt idx="348">
                  <c:v>3.5</c:v>
                </c:pt>
                <c:pt idx="349">
                  <c:v>3.5</c:v>
                </c:pt>
                <c:pt idx="350">
                  <c:v>3.5</c:v>
                </c:pt>
                <c:pt idx="351">
                  <c:v>3.5</c:v>
                </c:pt>
                <c:pt idx="352">
                  <c:v>3.5</c:v>
                </c:pt>
                <c:pt idx="353">
                  <c:v>3.5</c:v>
                </c:pt>
                <c:pt idx="354">
                  <c:v>3.5</c:v>
                </c:pt>
                <c:pt idx="355">
                  <c:v>3.5</c:v>
                </c:pt>
                <c:pt idx="356">
                  <c:v>3.5</c:v>
                </c:pt>
                <c:pt idx="357">
                  <c:v>3.5</c:v>
                </c:pt>
                <c:pt idx="358">
                  <c:v>3.5</c:v>
                </c:pt>
                <c:pt idx="359">
                  <c:v>3.5</c:v>
                </c:pt>
                <c:pt idx="360">
                  <c:v>3.5</c:v>
                </c:pt>
                <c:pt idx="361">
                  <c:v>3.5</c:v>
                </c:pt>
                <c:pt idx="362">
                  <c:v>3.5</c:v>
                </c:pt>
                <c:pt idx="363">
                  <c:v>3.5</c:v>
                </c:pt>
                <c:pt idx="364">
                  <c:v>3.5</c:v>
                </c:pt>
                <c:pt idx="365">
                  <c:v>3.5</c:v>
                </c:pt>
                <c:pt idx="366">
                  <c:v>3.5</c:v>
                </c:pt>
                <c:pt idx="367">
                  <c:v>3.5</c:v>
                </c:pt>
                <c:pt idx="368">
                  <c:v>3.5</c:v>
                </c:pt>
                <c:pt idx="369">
                  <c:v>3.5</c:v>
                </c:pt>
                <c:pt idx="370">
                  <c:v>3.5</c:v>
                </c:pt>
                <c:pt idx="371">
                  <c:v>3.5</c:v>
                </c:pt>
                <c:pt idx="372">
                  <c:v>3.5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3.5</c:v>
                </c:pt>
                <c:pt idx="377">
                  <c:v>3.5</c:v>
                </c:pt>
                <c:pt idx="378">
                  <c:v>3.5</c:v>
                </c:pt>
                <c:pt idx="379">
                  <c:v>3.5</c:v>
                </c:pt>
                <c:pt idx="380">
                  <c:v>3.5</c:v>
                </c:pt>
                <c:pt idx="381">
                  <c:v>3.5</c:v>
                </c:pt>
                <c:pt idx="382">
                  <c:v>3.5</c:v>
                </c:pt>
                <c:pt idx="383">
                  <c:v>3.5</c:v>
                </c:pt>
                <c:pt idx="384">
                  <c:v>3.5</c:v>
                </c:pt>
                <c:pt idx="385">
                  <c:v>3.5</c:v>
                </c:pt>
                <c:pt idx="386">
                  <c:v>3.5</c:v>
                </c:pt>
                <c:pt idx="387">
                  <c:v>3.5</c:v>
                </c:pt>
                <c:pt idx="388">
                  <c:v>3.5</c:v>
                </c:pt>
                <c:pt idx="389">
                  <c:v>3.5</c:v>
                </c:pt>
                <c:pt idx="390">
                  <c:v>3.5</c:v>
                </c:pt>
                <c:pt idx="391">
                  <c:v>3.3</c:v>
                </c:pt>
                <c:pt idx="392">
                  <c:v>3.1</c:v>
                </c:pt>
                <c:pt idx="393">
                  <c:v>2.95</c:v>
                </c:pt>
                <c:pt idx="394">
                  <c:v>2.75</c:v>
                </c:pt>
                <c:pt idx="395">
                  <c:v>2.5499999999999998</c:v>
                </c:pt>
                <c:pt idx="396">
                  <c:v>2.4</c:v>
                </c:pt>
                <c:pt idx="397">
                  <c:v>2.2000000000000002</c:v>
                </c:pt>
                <c:pt idx="398">
                  <c:v>2</c:v>
                </c:pt>
                <c:pt idx="399">
                  <c:v>1.85</c:v>
                </c:pt>
                <c:pt idx="400">
                  <c:v>1.7</c:v>
                </c:pt>
                <c:pt idx="401">
                  <c:v>1.55</c:v>
                </c:pt>
                <c:pt idx="402">
                  <c:v>1.35</c:v>
                </c:pt>
                <c:pt idx="403">
                  <c:v>1.25</c:v>
                </c:pt>
                <c:pt idx="404">
                  <c:v>1.1000000000000001</c:v>
                </c:pt>
                <c:pt idx="405">
                  <c:v>0.95</c:v>
                </c:pt>
                <c:pt idx="406">
                  <c:v>0.85</c:v>
                </c:pt>
                <c:pt idx="407">
                  <c:v>0.7</c:v>
                </c:pt>
                <c:pt idx="408">
                  <c:v>0.6</c:v>
                </c:pt>
                <c:pt idx="409">
                  <c:v>0.5</c:v>
                </c:pt>
                <c:pt idx="410">
                  <c:v>0.4</c:v>
                </c:pt>
                <c:pt idx="411">
                  <c:v>0.3</c:v>
                </c:pt>
                <c:pt idx="412">
                  <c:v>0.2</c:v>
                </c:pt>
                <c:pt idx="413">
                  <c:v>0.15</c:v>
                </c:pt>
                <c:pt idx="414">
                  <c:v>0.05</c:v>
                </c:pt>
                <c:pt idx="415">
                  <c:v>0</c:v>
                </c:pt>
                <c:pt idx="416">
                  <c:v>-0.1</c:v>
                </c:pt>
                <c:pt idx="417">
                  <c:v>-0.15</c:v>
                </c:pt>
                <c:pt idx="418">
                  <c:v>-0.2</c:v>
                </c:pt>
                <c:pt idx="419">
                  <c:v>-0.25</c:v>
                </c:pt>
                <c:pt idx="420">
                  <c:v>-0.3</c:v>
                </c:pt>
                <c:pt idx="421">
                  <c:v>-0.35</c:v>
                </c:pt>
                <c:pt idx="422">
                  <c:v>-0.4</c:v>
                </c:pt>
                <c:pt idx="423">
                  <c:v>-0.4</c:v>
                </c:pt>
                <c:pt idx="424">
                  <c:v>-0.45</c:v>
                </c:pt>
                <c:pt idx="425">
                  <c:v>-0.45</c:v>
                </c:pt>
                <c:pt idx="426">
                  <c:v>-0.5</c:v>
                </c:pt>
                <c:pt idx="427">
                  <c:v>-0.5</c:v>
                </c:pt>
                <c:pt idx="428">
                  <c:v>-0.55000000000000004</c:v>
                </c:pt>
                <c:pt idx="429">
                  <c:v>-0.55000000000000004</c:v>
                </c:pt>
                <c:pt idx="430">
                  <c:v>-0.55000000000000004</c:v>
                </c:pt>
                <c:pt idx="431">
                  <c:v>-0.6</c:v>
                </c:pt>
                <c:pt idx="432">
                  <c:v>-0.6</c:v>
                </c:pt>
                <c:pt idx="433">
                  <c:v>-0.6</c:v>
                </c:pt>
                <c:pt idx="434">
                  <c:v>-0.6</c:v>
                </c:pt>
                <c:pt idx="435">
                  <c:v>-0.6</c:v>
                </c:pt>
                <c:pt idx="436">
                  <c:v>-0.6</c:v>
                </c:pt>
                <c:pt idx="437">
                  <c:v>-0.6</c:v>
                </c:pt>
                <c:pt idx="438">
                  <c:v>-0.6</c:v>
                </c:pt>
                <c:pt idx="439">
                  <c:v>-0.6</c:v>
                </c:pt>
                <c:pt idx="440">
                  <c:v>-0.55000000000000004</c:v>
                </c:pt>
                <c:pt idx="441">
                  <c:v>-0.55000000000000004</c:v>
                </c:pt>
                <c:pt idx="442">
                  <c:v>-0.55000000000000004</c:v>
                </c:pt>
                <c:pt idx="443">
                  <c:v>-0.55000000000000004</c:v>
                </c:pt>
                <c:pt idx="444">
                  <c:v>-0.55000000000000004</c:v>
                </c:pt>
                <c:pt idx="445">
                  <c:v>-0.5</c:v>
                </c:pt>
                <c:pt idx="446">
                  <c:v>-0.5</c:v>
                </c:pt>
                <c:pt idx="447">
                  <c:v>-0.5</c:v>
                </c:pt>
                <c:pt idx="448">
                  <c:v>-0.5</c:v>
                </c:pt>
                <c:pt idx="449">
                  <c:v>-0.45</c:v>
                </c:pt>
                <c:pt idx="450">
                  <c:v>-0.45</c:v>
                </c:pt>
                <c:pt idx="451">
                  <c:v>-0.45</c:v>
                </c:pt>
                <c:pt idx="452">
                  <c:v>-0.4</c:v>
                </c:pt>
                <c:pt idx="453">
                  <c:v>-0.4</c:v>
                </c:pt>
                <c:pt idx="454">
                  <c:v>-0.4</c:v>
                </c:pt>
                <c:pt idx="455">
                  <c:v>-0.35</c:v>
                </c:pt>
                <c:pt idx="456">
                  <c:v>-0.35</c:v>
                </c:pt>
                <c:pt idx="457">
                  <c:v>-0.35</c:v>
                </c:pt>
                <c:pt idx="458">
                  <c:v>-0.35</c:v>
                </c:pt>
                <c:pt idx="459">
                  <c:v>-0.3</c:v>
                </c:pt>
                <c:pt idx="460">
                  <c:v>-0.3</c:v>
                </c:pt>
                <c:pt idx="461">
                  <c:v>-0.3</c:v>
                </c:pt>
                <c:pt idx="462">
                  <c:v>-0.25</c:v>
                </c:pt>
                <c:pt idx="463">
                  <c:v>-0.25</c:v>
                </c:pt>
                <c:pt idx="464">
                  <c:v>-0.25</c:v>
                </c:pt>
                <c:pt idx="465">
                  <c:v>-0.25</c:v>
                </c:pt>
                <c:pt idx="466">
                  <c:v>-0.2</c:v>
                </c:pt>
                <c:pt idx="467">
                  <c:v>-0.2</c:v>
                </c:pt>
                <c:pt idx="468">
                  <c:v>-0.2</c:v>
                </c:pt>
                <c:pt idx="469">
                  <c:v>-0.2</c:v>
                </c:pt>
                <c:pt idx="470">
                  <c:v>-0.15</c:v>
                </c:pt>
                <c:pt idx="471">
                  <c:v>-0.15</c:v>
                </c:pt>
                <c:pt idx="472">
                  <c:v>-0.15</c:v>
                </c:pt>
                <c:pt idx="473">
                  <c:v>-0.15</c:v>
                </c:pt>
                <c:pt idx="474">
                  <c:v>-0.1</c:v>
                </c:pt>
                <c:pt idx="475">
                  <c:v>-0.1</c:v>
                </c:pt>
                <c:pt idx="476">
                  <c:v>-0.1</c:v>
                </c:pt>
                <c:pt idx="477">
                  <c:v>-0.1</c:v>
                </c:pt>
                <c:pt idx="478">
                  <c:v>-0.1</c:v>
                </c:pt>
                <c:pt idx="479">
                  <c:v>-0.05</c:v>
                </c:pt>
                <c:pt idx="480">
                  <c:v>-0.05</c:v>
                </c:pt>
                <c:pt idx="481">
                  <c:v>-0.05</c:v>
                </c:pt>
                <c:pt idx="482">
                  <c:v>-0.05</c:v>
                </c:pt>
                <c:pt idx="483">
                  <c:v>-0.05</c:v>
                </c:pt>
                <c:pt idx="484">
                  <c:v>-0.05</c:v>
                </c:pt>
                <c:pt idx="485">
                  <c:v>-0.05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72-4955-B199-0224FE7E9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025808"/>
        <c:axId val="296014768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List1!$AG$4:$AG$504</c15:sqref>
                        </c15:formulaRef>
                      </c:ext>
                    </c:extLst>
                    <c:numCache>
                      <c:formatCode>General</c:formatCode>
                      <c:ptCount val="501"/>
                      <c:pt idx="0">
                        <c:v>0.5</c:v>
                      </c:pt>
                      <c:pt idx="1">
                        <c:v>1</c:v>
                      </c:pt>
                      <c:pt idx="2">
                        <c:v>1.5</c:v>
                      </c:pt>
                      <c:pt idx="3">
                        <c:v>2</c:v>
                      </c:pt>
                      <c:pt idx="4">
                        <c:v>2.5</c:v>
                      </c:pt>
                      <c:pt idx="5">
                        <c:v>3</c:v>
                      </c:pt>
                      <c:pt idx="6">
                        <c:v>3.5</c:v>
                      </c:pt>
                      <c:pt idx="7">
                        <c:v>4</c:v>
                      </c:pt>
                      <c:pt idx="8">
                        <c:v>4.5</c:v>
                      </c:pt>
                      <c:pt idx="9">
                        <c:v>5</c:v>
                      </c:pt>
                      <c:pt idx="10">
                        <c:v>5.5</c:v>
                      </c:pt>
                      <c:pt idx="11">
                        <c:v>6</c:v>
                      </c:pt>
                      <c:pt idx="12">
                        <c:v>6.5</c:v>
                      </c:pt>
                      <c:pt idx="13">
                        <c:v>7</c:v>
                      </c:pt>
                      <c:pt idx="14">
                        <c:v>7.5</c:v>
                      </c:pt>
                      <c:pt idx="15">
                        <c:v>8</c:v>
                      </c:pt>
                      <c:pt idx="16">
                        <c:v>8.5</c:v>
                      </c:pt>
                      <c:pt idx="17">
                        <c:v>9</c:v>
                      </c:pt>
                      <c:pt idx="18">
                        <c:v>9.5</c:v>
                      </c:pt>
                      <c:pt idx="19">
                        <c:v>10</c:v>
                      </c:pt>
                      <c:pt idx="20">
                        <c:v>10.5</c:v>
                      </c:pt>
                      <c:pt idx="21">
                        <c:v>11</c:v>
                      </c:pt>
                      <c:pt idx="22">
                        <c:v>11.5</c:v>
                      </c:pt>
                      <c:pt idx="23">
                        <c:v>12</c:v>
                      </c:pt>
                      <c:pt idx="24">
                        <c:v>12.5</c:v>
                      </c:pt>
                      <c:pt idx="25">
                        <c:v>13</c:v>
                      </c:pt>
                      <c:pt idx="26">
                        <c:v>13.5</c:v>
                      </c:pt>
                      <c:pt idx="27">
                        <c:v>14</c:v>
                      </c:pt>
                      <c:pt idx="28">
                        <c:v>14.5</c:v>
                      </c:pt>
                      <c:pt idx="29">
                        <c:v>15</c:v>
                      </c:pt>
                      <c:pt idx="30">
                        <c:v>15.5</c:v>
                      </c:pt>
                      <c:pt idx="31">
                        <c:v>16</c:v>
                      </c:pt>
                      <c:pt idx="32">
                        <c:v>16.5</c:v>
                      </c:pt>
                      <c:pt idx="33">
                        <c:v>17</c:v>
                      </c:pt>
                      <c:pt idx="34">
                        <c:v>17.5</c:v>
                      </c:pt>
                      <c:pt idx="35">
                        <c:v>18</c:v>
                      </c:pt>
                      <c:pt idx="36">
                        <c:v>18.5</c:v>
                      </c:pt>
                      <c:pt idx="37">
                        <c:v>19</c:v>
                      </c:pt>
                      <c:pt idx="38">
                        <c:v>19.5</c:v>
                      </c:pt>
                      <c:pt idx="39">
                        <c:v>20</c:v>
                      </c:pt>
                      <c:pt idx="40">
                        <c:v>20.5</c:v>
                      </c:pt>
                      <c:pt idx="41">
                        <c:v>21</c:v>
                      </c:pt>
                      <c:pt idx="42">
                        <c:v>21.5</c:v>
                      </c:pt>
                      <c:pt idx="43">
                        <c:v>22</c:v>
                      </c:pt>
                      <c:pt idx="44">
                        <c:v>22.5</c:v>
                      </c:pt>
                      <c:pt idx="45">
                        <c:v>23</c:v>
                      </c:pt>
                      <c:pt idx="46">
                        <c:v>23.5</c:v>
                      </c:pt>
                      <c:pt idx="47">
                        <c:v>24</c:v>
                      </c:pt>
                      <c:pt idx="48">
                        <c:v>24.5</c:v>
                      </c:pt>
                      <c:pt idx="49">
                        <c:v>25</c:v>
                      </c:pt>
                      <c:pt idx="50">
                        <c:v>25.5</c:v>
                      </c:pt>
                      <c:pt idx="51">
                        <c:v>26</c:v>
                      </c:pt>
                      <c:pt idx="52">
                        <c:v>26.5</c:v>
                      </c:pt>
                      <c:pt idx="53">
                        <c:v>27</c:v>
                      </c:pt>
                      <c:pt idx="54">
                        <c:v>27.5</c:v>
                      </c:pt>
                      <c:pt idx="55">
                        <c:v>28</c:v>
                      </c:pt>
                      <c:pt idx="56">
                        <c:v>28.5</c:v>
                      </c:pt>
                      <c:pt idx="57">
                        <c:v>29</c:v>
                      </c:pt>
                      <c:pt idx="58">
                        <c:v>29.5</c:v>
                      </c:pt>
                      <c:pt idx="59">
                        <c:v>30</c:v>
                      </c:pt>
                      <c:pt idx="60">
                        <c:v>30.5</c:v>
                      </c:pt>
                      <c:pt idx="61">
                        <c:v>31</c:v>
                      </c:pt>
                      <c:pt idx="62">
                        <c:v>31.5</c:v>
                      </c:pt>
                      <c:pt idx="63">
                        <c:v>32</c:v>
                      </c:pt>
                      <c:pt idx="64">
                        <c:v>32.5</c:v>
                      </c:pt>
                      <c:pt idx="65">
                        <c:v>33</c:v>
                      </c:pt>
                      <c:pt idx="66">
                        <c:v>33.5</c:v>
                      </c:pt>
                      <c:pt idx="67">
                        <c:v>34</c:v>
                      </c:pt>
                      <c:pt idx="68">
                        <c:v>34.5</c:v>
                      </c:pt>
                      <c:pt idx="69">
                        <c:v>35</c:v>
                      </c:pt>
                      <c:pt idx="70">
                        <c:v>35.5</c:v>
                      </c:pt>
                      <c:pt idx="71">
                        <c:v>36</c:v>
                      </c:pt>
                      <c:pt idx="72">
                        <c:v>36.5</c:v>
                      </c:pt>
                      <c:pt idx="73">
                        <c:v>37</c:v>
                      </c:pt>
                      <c:pt idx="74">
                        <c:v>37.5</c:v>
                      </c:pt>
                      <c:pt idx="75">
                        <c:v>38</c:v>
                      </c:pt>
                      <c:pt idx="76">
                        <c:v>38.5</c:v>
                      </c:pt>
                      <c:pt idx="77">
                        <c:v>39</c:v>
                      </c:pt>
                      <c:pt idx="78">
                        <c:v>39.5</c:v>
                      </c:pt>
                      <c:pt idx="79">
                        <c:v>40</c:v>
                      </c:pt>
                      <c:pt idx="80">
                        <c:v>40.5</c:v>
                      </c:pt>
                      <c:pt idx="81">
                        <c:v>41</c:v>
                      </c:pt>
                      <c:pt idx="82">
                        <c:v>41.5</c:v>
                      </c:pt>
                      <c:pt idx="83">
                        <c:v>42</c:v>
                      </c:pt>
                      <c:pt idx="84">
                        <c:v>42.5</c:v>
                      </c:pt>
                      <c:pt idx="85">
                        <c:v>43</c:v>
                      </c:pt>
                      <c:pt idx="86">
                        <c:v>43.5</c:v>
                      </c:pt>
                      <c:pt idx="87">
                        <c:v>44</c:v>
                      </c:pt>
                      <c:pt idx="88">
                        <c:v>44.5</c:v>
                      </c:pt>
                      <c:pt idx="89">
                        <c:v>45</c:v>
                      </c:pt>
                      <c:pt idx="90">
                        <c:v>45.5</c:v>
                      </c:pt>
                      <c:pt idx="91">
                        <c:v>46</c:v>
                      </c:pt>
                      <c:pt idx="92">
                        <c:v>46.5</c:v>
                      </c:pt>
                      <c:pt idx="93">
                        <c:v>47</c:v>
                      </c:pt>
                      <c:pt idx="94">
                        <c:v>47.5</c:v>
                      </c:pt>
                      <c:pt idx="95">
                        <c:v>48</c:v>
                      </c:pt>
                      <c:pt idx="96">
                        <c:v>48.5</c:v>
                      </c:pt>
                      <c:pt idx="97">
                        <c:v>49</c:v>
                      </c:pt>
                      <c:pt idx="98">
                        <c:v>49.5</c:v>
                      </c:pt>
                      <c:pt idx="99">
                        <c:v>50</c:v>
                      </c:pt>
                      <c:pt idx="100">
                        <c:v>50.5</c:v>
                      </c:pt>
                      <c:pt idx="101">
                        <c:v>51</c:v>
                      </c:pt>
                      <c:pt idx="102">
                        <c:v>51.5</c:v>
                      </c:pt>
                      <c:pt idx="103">
                        <c:v>52</c:v>
                      </c:pt>
                      <c:pt idx="104">
                        <c:v>52.5</c:v>
                      </c:pt>
                      <c:pt idx="105">
                        <c:v>53</c:v>
                      </c:pt>
                      <c:pt idx="106">
                        <c:v>53.5</c:v>
                      </c:pt>
                      <c:pt idx="107">
                        <c:v>54</c:v>
                      </c:pt>
                      <c:pt idx="108">
                        <c:v>54.5</c:v>
                      </c:pt>
                      <c:pt idx="109">
                        <c:v>55</c:v>
                      </c:pt>
                      <c:pt idx="110">
                        <c:v>55.5</c:v>
                      </c:pt>
                      <c:pt idx="111">
                        <c:v>56</c:v>
                      </c:pt>
                      <c:pt idx="112">
                        <c:v>56.5</c:v>
                      </c:pt>
                      <c:pt idx="113">
                        <c:v>57</c:v>
                      </c:pt>
                      <c:pt idx="114">
                        <c:v>57.5</c:v>
                      </c:pt>
                      <c:pt idx="115">
                        <c:v>58</c:v>
                      </c:pt>
                      <c:pt idx="116">
                        <c:v>58.5</c:v>
                      </c:pt>
                      <c:pt idx="117">
                        <c:v>59</c:v>
                      </c:pt>
                      <c:pt idx="118">
                        <c:v>59.5</c:v>
                      </c:pt>
                      <c:pt idx="119">
                        <c:v>60</c:v>
                      </c:pt>
                      <c:pt idx="120">
                        <c:v>60.5</c:v>
                      </c:pt>
                      <c:pt idx="121">
                        <c:v>61</c:v>
                      </c:pt>
                      <c:pt idx="122">
                        <c:v>61.5</c:v>
                      </c:pt>
                      <c:pt idx="123">
                        <c:v>62</c:v>
                      </c:pt>
                      <c:pt idx="124">
                        <c:v>62.5</c:v>
                      </c:pt>
                      <c:pt idx="125">
                        <c:v>63</c:v>
                      </c:pt>
                      <c:pt idx="126">
                        <c:v>63.5</c:v>
                      </c:pt>
                      <c:pt idx="127">
                        <c:v>64</c:v>
                      </c:pt>
                      <c:pt idx="128">
                        <c:v>64.5</c:v>
                      </c:pt>
                      <c:pt idx="129">
                        <c:v>65</c:v>
                      </c:pt>
                      <c:pt idx="130">
                        <c:v>65.5</c:v>
                      </c:pt>
                      <c:pt idx="131">
                        <c:v>66</c:v>
                      </c:pt>
                      <c:pt idx="132">
                        <c:v>66.5</c:v>
                      </c:pt>
                      <c:pt idx="133">
                        <c:v>67</c:v>
                      </c:pt>
                      <c:pt idx="134">
                        <c:v>67.5</c:v>
                      </c:pt>
                      <c:pt idx="135">
                        <c:v>68</c:v>
                      </c:pt>
                      <c:pt idx="136">
                        <c:v>68.5</c:v>
                      </c:pt>
                      <c:pt idx="137">
                        <c:v>69</c:v>
                      </c:pt>
                      <c:pt idx="138">
                        <c:v>69.5</c:v>
                      </c:pt>
                      <c:pt idx="139">
                        <c:v>70</c:v>
                      </c:pt>
                      <c:pt idx="140">
                        <c:v>70.5</c:v>
                      </c:pt>
                      <c:pt idx="141">
                        <c:v>71</c:v>
                      </c:pt>
                      <c:pt idx="142">
                        <c:v>71.5</c:v>
                      </c:pt>
                      <c:pt idx="143">
                        <c:v>72</c:v>
                      </c:pt>
                      <c:pt idx="144">
                        <c:v>72.5</c:v>
                      </c:pt>
                      <c:pt idx="145">
                        <c:v>73</c:v>
                      </c:pt>
                      <c:pt idx="146">
                        <c:v>73.5</c:v>
                      </c:pt>
                      <c:pt idx="147">
                        <c:v>74</c:v>
                      </c:pt>
                      <c:pt idx="148">
                        <c:v>74.5</c:v>
                      </c:pt>
                      <c:pt idx="149">
                        <c:v>75</c:v>
                      </c:pt>
                      <c:pt idx="150">
                        <c:v>75.5</c:v>
                      </c:pt>
                      <c:pt idx="151">
                        <c:v>76</c:v>
                      </c:pt>
                      <c:pt idx="152">
                        <c:v>76.5</c:v>
                      </c:pt>
                      <c:pt idx="153">
                        <c:v>77</c:v>
                      </c:pt>
                      <c:pt idx="154">
                        <c:v>77.5</c:v>
                      </c:pt>
                      <c:pt idx="155">
                        <c:v>78</c:v>
                      </c:pt>
                      <c:pt idx="156">
                        <c:v>78.5</c:v>
                      </c:pt>
                      <c:pt idx="157">
                        <c:v>79</c:v>
                      </c:pt>
                      <c:pt idx="158">
                        <c:v>79.5</c:v>
                      </c:pt>
                      <c:pt idx="159">
                        <c:v>80</c:v>
                      </c:pt>
                      <c:pt idx="160">
                        <c:v>80.5</c:v>
                      </c:pt>
                      <c:pt idx="161">
                        <c:v>81</c:v>
                      </c:pt>
                      <c:pt idx="162">
                        <c:v>81.5</c:v>
                      </c:pt>
                      <c:pt idx="163">
                        <c:v>82</c:v>
                      </c:pt>
                      <c:pt idx="164">
                        <c:v>82.5</c:v>
                      </c:pt>
                      <c:pt idx="165">
                        <c:v>83</c:v>
                      </c:pt>
                      <c:pt idx="166">
                        <c:v>83.5</c:v>
                      </c:pt>
                      <c:pt idx="167">
                        <c:v>84</c:v>
                      </c:pt>
                      <c:pt idx="168">
                        <c:v>84.5</c:v>
                      </c:pt>
                      <c:pt idx="169">
                        <c:v>85</c:v>
                      </c:pt>
                      <c:pt idx="170">
                        <c:v>85.5</c:v>
                      </c:pt>
                      <c:pt idx="171">
                        <c:v>86</c:v>
                      </c:pt>
                      <c:pt idx="172">
                        <c:v>86.5</c:v>
                      </c:pt>
                      <c:pt idx="173">
                        <c:v>87</c:v>
                      </c:pt>
                      <c:pt idx="174">
                        <c:v>87.5</c:v>
                      </c:pt>
                      <c:pt idx="175">
                        <c:v>88</c:v>
                      </c:pt>
                      <c:pt idx="176">
                        <c:v>88.5</c:v>
                      </c:pt>
                      <c:pt idx="177">
                        <c:v>89</c:v>
                      </c:pt>
                      <c:pt idx="178">
                        <c:v>89.5</c:v>
                      </c:pt>
                      <c:pt idx="179">
                        <c:v>90</c:v>
                      </c:pt>
                      <c:pt idx="180">
                        <c:v>90.5</c:v>
                      </c:pt>
                      <c:pt idx="181">
                        <c:v>91</c:v>
                      </c:pt>
                      <c:pt idx="182">
                        <c:v>91.5</c:v>
                      </c:pt>
                      <c:pt idx="183">
                        <c:v>92</c:v>
                      </c:pt>
                      <c:pt idx="184">
                        <c:v>92.5</c:v>
                      </c:pt>
                      <c:pt idx="185">
                        <c:v>93</c:v>
                      </c:pt>
                      <c:pt idx="186">
                        <c:v>93.5</c:v>
                      </c:pt>
                      <c:pt idx="187">
                        <c:v>94</c:v>
                      </c:pt>
                      <c:pt idx="188">
                        <c:v>94.5</c:v>
                      </c:pt>
                      <c:pt idx="189">
                        <c:v>95</c:v>
                      </c:pt>
                      <c:pt idx="190">
                        <c:v>95.5</c:v>
                      </c:pt>
                      <c:pt idx="191">
                        <c:v>96</c:v>
                      </c:pt>
                      <c:pt idx="192">
                        <c:v>96.5</c:v>
                      </c:pt>
                      <c:pt idx="193">
                        <c:v>97</c:v>
                      </c:pt>
                      <c:pt idx="194">
                        <c:v>97.5</c:v>
                      </c:pt>
                      <c:pt idx="195">
                        <c:v>98</c:v>
                      </c:pt>
                      <c:pt idx="196">
                        <c:v>98.5</c:v>
                      </c:pt>
                      <c:pt idx="197">
                        <c:v>99</c:v>
                      </c:pt>
                      <c:pt idx="198">
                        <c:v>99.5</c:v>
                      </c:pt>
                      <c:pt idx="199">
                        <c:v>100</c:v>
                      </c:pt>
                      <c:pt idx="200">
                        <c:v>100.5</c:v>
                      </c:pt>
                      <c:pt idx="201">
                        <c:v>101</c:v>
                      </c:pt>
                      <c:pt idx="202">
                        <c:v>101.5</c:v>
                      </c:pt>
                      <c:pt idx="203">
                        <c:v>102</c:v>
                      </c:pt>
                      <c:pt idx="204">
                        <c:v>102.5</c:v>
                      </c:pt>
                      <c:pt idx="205">
                        <c:v>103</c:v>
                      </c:pt>
                      <c:pt idx="206">
                        <c:v>103.5</c:v>
                      </c:pt>
                      <c:pt idx="207">
                        <c:v>104</c:v>
                      </c:pt>
                      <c:pt idx="208">
                        <c:v>104.5</c:v>
                      </c:pt>
                      <c:pt idx="209">
                        <c:v>105</c:v>
                      </c:pt>
                      <c:pt idx="210">
                        <c:v>105.5</c:v>
                      </c:pt>
                      <c:pt idx="211">
                        <c:v>106</c:v>
                      </c:pt>
                      <c:pt idx="212">
                        <c:v>106.5</c:v>
                      </c:pt>
                      <c:pt idx="213">
                        <c:v>107</c:v>
                      </c:pt>
                      <c:pt idx="214">
                        <c:v>107.5</c:v>
                      </c:pt>
                      <c:pt idx="215">
                        <c:v>108</c:v>
                      </c:pt>
                      <c:pt idx="216">
                        <c:v>108.5</c:v>
                      </c:pt>
                      <c:pt idx="217">
                        <c:v>109</c:v>
                      </c:pt>
                      <c:pt idx="218">
                        <c:v>109.5</c:v>
                      </c:pt>
                      <c:pt idx="219">
                        <c:v>110</c:v>
                      </c:pt>
                      <c:pt idx="220">
                        <c:v>110.5</c:v>
                      </c:pt>
                      <c:pt idx="221">
                        <c:v>111</c:v>
                      </c:pt>
                      <c:pt idx="222">
                        <c:v>111.5</c:v>
                      </c:pt>
                      <c:pt idx="223">
                        <c:v>112</c:v>
                      </c:pt>
                      <c:pt idx="224">
                        <c:v>112.5</c:v>
                      </c:pt>
                      <c:pt idx="225">
                        <c:v>113</c:v>
                      </c:pt>
                      <c:pt idx="226">
                        <c:v>113.5</c:v>
                      </c:pt>
                      <c:pt idx="227">
                        <c:v>114</c:v>
                      </c:pt>
                      <c:pt idx="228">
                        <c:v>114.5</c:v>
                      </c:pt>
                      <c:pt idx="229">
                        <c:v>115</c:v>
                      </c:pt>
                      <c:pt idx="230">
                        <c:v>115.5</c:v>
                      </c:pt>
                      <c:pt idx="231">
                        <c:v>116</c:v>
                      </c:pt>
                      <c:pt idx="232">
                        <c:v>116.5</c:v>
                      </c:pt>
                      <c:pt idx="233">
                        <c:v>117</c:v>
                      </c:pt>
                      <c:pt idx="234">
                        <c:v>117.5</c:v>
                      </c:pt>
                      <c:pt idx="235">
                        <c:v>118</c:v>
                      </c:pt>
                      <c:pt idx="236">
                        <c:v>118.5</c:v>
                      </c:pt>
                      <c:pt idx="237">
                        <c:v>119</c:v>
                      </c:pt>
                      <c:pt idx="238">
                        <c:v>119.5</c:v>
                      </c:pt>
                      <c:pt idx="239">
                        <c:v>120</c:v>
                      </c:pt>
                      <c:pt idx="240">
                        <c:v>120.5</c:v>
                      </c:pt>
                      <c:pt idx="241">
                        <c:v>121</c:v>
                      </c:pt>
                      <c:pt idx="242">
                        <c:v>121.5</c:v>
                      </c:pt>
                      <c:pt idx="243">
                        <c:v>122</c:v>
                      </c:pt>
                      <c:pt idx="244">
                        <c:v>122.5</c:v>
                      </c:pt>
                      <c:pt idx="245">
                        <c:v>123</c:v>
                      </c:pt>
                      <c:pt idx="246">
                        <c:v>123.5</c:v>
                      </c:pt>
                      <c:pt idx="247">
                        <c:v>124</c:v>
                      </c:pt>
                      <c:pt idx="248">
                        <c:v>124.5</c:v>
                      </c:pt>
                      <c:pt idx="249">
                        <c:v>125</c:v>
                      </c:pt>
                      <c:pt idx="250">
                        <c:v>125.5</c:v>
                      </c:pt>
                      <c:pt idx="251">
                        <c:v>126</c:v>
                      </c:pt>
                      <c:pt idx="252">
                        <c:v>126.5</c:v>
                      </c:pt>
                      <c:pt idx="253">
                        <c:v>127</c:v>
                      </c:pt>
                      <c:pt idx="254">
                        <c:v>127.5</c:v>
                      </c:pt>
                      <c:pt idx="255">
                        <c:v>128</c:v>
                      </c:pt>
                      <c:pt idx="256">
                        <c:v>128.5</c:v>
                      </c:pt>
                      <c:pt idx="257">
                        <c:v>129</c:v>
                      </c:pt>
                      <c:pt idx="258">
                        <c:v>129.5</c:v>
                      </c:pt>
                      <c:pt idx="259">
                        <c:v>130</c:v>
                      </c:pt>
                      <c:pt idx="260">
                        <c:v>130.5</c:v>
                      </c:pt>
                      <c:pt idx="261">
                        <c:v>131</c:v>
                      </c:pt>
                      <c:pt idx="262">
                        <c:v>131.5</c:v>
                      </c:pt>
                      <c:pt idx="263">
                        <c:v>132</c:v>
                      </c:pt>
                      <c:pt idx="264">
                        <c:v>132.5</c:v>
                      </c:pt>
                      <c:pt idx="265">
                        <c:v>133</c:v>
                      </c:pt>
                      <c:pt idx="266">
                        <c:v>133.5</c:v>
                      </c:pt>
                      <c:pt idx="267">
                        <c:v>134</c:v>
                      </c:pt>
                      <c:pt idx="268">
                        <c:v>134.5</c:v>
                      </c:pt>
                      <c:pt idx="269">
                        <c:v>135</c:v>
                      </c:pt>
                      <c:pt idx="270">
                        <c:v>135.5</c:v>
                      </c:pt>
                      <c:pt idx="271">
                        <c:v>136</c:v>
                      </c:pt>
                      <c:pt idx="272">
                        <c:v>136.5</c:v>
                      </c:pt>
                      <c:pt idx="273">
                        <c:v>137</c:v>
                      </c:pt>
                      <c:pt idx="274">
                        <c:v>137.5</c:v>
                      </c:pt>
                      <c:pt idx="275">
                        <c:v>138</c:v>
                      </c:pt>
                      <c:pt idx="276">
                        <c:v>138.5</c:v>
                      </c:pt>
                      <c:pt idx="277">
                        <c:v>139</c:v>
                      </c:pt>
                      <c:pt idx="278">
                        <c:v>139.5</c:v>
                      </c:pt>
                      <c:pt idx="279">
                        <c:v>140</c:v>
                      </c:pt>
                      <c:pt idx="280">
                        <c:v>140.5</c:v>
                      </c:pt>
                      <c:pt idx="281">
                        <c:v>141</c:v>
                      </c:pt>
                      <c:pt idx="282">
                        <c:v>141.5</c:v>
                      </c:pt>
                      <c:pt idx="283">
                        <c:v>142</c:v>
                      </c:pt>
                      <c:pt idx="284">
                        <c:v>142.5</c:v>
                      </c:pt>
                      <c:pt idx="285">
                        <c:v>143</c:v>
                      </c:pt>
                      <c:pt idx="286">
                        <c:v>143.5</c:v>
                      </c:pt>
                      <c:pt idx="287">
                        <c:v>144</c:v>
                      </c:pt>
                      <c:pt idx="288">
                        <c:v>144.5</c:v>
                      </c:pt>
                      <c:pt idx="289">
                        <c:v>145</c:v>
                      </c:pt>
                      <c:pt idx="290">
                        <c:v>145.5</c:v>
                      </c:pt>
                      <c:pt idx="291">
                        <c:v>146</c:v>
                      </c:pt>
                      <c:pt idx="292">
                        <c:v>146.5</c:v>
                      </c:pt>
                      <c:pt idx="293">
                        <c:v>147</c:v>
                      </c:pt>
                      <c:pt idx="294">
                        <c:v>147.5</c:v>
                      </c:pt>
                      <c:pt idx="295">
                        <c:v>148</c:v>
                      </c:pt>
                      <c:pt idx="296">
                        <c:v>148.5</c:v>
                      </c:pt>
                      <c:pt idx="297">
                        <c:v>149</c:v>
                      </c:pt>
                      <c:pt idx="298">
                        <c:v>149.5</c:v>
                      </c:pt>
                      <c:pt idx="299">
                        <c:v>150</c:v>
                      </c:pt>
                      <c:pt idx="300">
                        <c:v>150.5</c:v>
                      </c:pt>
                      <c:pt idx="301">
                        <c:v>151</c:v>
                      </c:pt>
                      <c:pt idx="302">
                        <c:v>151.5</c:v>
                      </c:pt>
                      <c:pt idx="303">
                        <c:v>152</c:v>
                      </c:pt>
                      <c:pt idx="304">
                        <c:v>152.5</c:v>
                      </c:pt>
                      <c:pt idx="305">
                        <c:v>153</c:v>
                      </c:pt>
                      <c:pt idx="306">
                        <c:v>153.5</c:v>
                      </c:pt>
                      <c:pt idx="307">
                        <c:v>154</c:v>
                      </c:pt>
                      <c:pt idx="308">
                        <c:v>154.5</c:v>
                      </c:pt>
                      <c:pt idx="309">
                        <c:v>155</c:v>
                      </c:pt>
                      <c:pt idx="310">
                        <c:v>155.5</c:v>
                      </c:pt>
                      <c:pt idx="311">
                        <c:v>156</c:v>
                      </c:pt>
                      <c:pt idx="312">
                        <c:v>156.5</c:v>
                      </c:pt>
                      <c:pt idx="313">
                        <c:v>157</c:v>
                      </c:pt>
                      <c:pt idx="314">
                        <c:v>157.5</c:v>
                      </c:pt>
                      <c:pt idx="315">
                        <c:v>158</c:v>
                      </c:pt>
                      <c:pt idx="316">
                        <c:v>158.5</c:v>
                      </c:pt>
                      <c:pt idx="317">
                        <c:v>159</c:v>
                      </c:pt>
                      <c:pt idx="318">
                        <c:v>159.5</c:v>
                      </c:pt>
                      <c:pt idx="319">
                        <c:v>160</c:v>
                      </c:pt>
                      <c:pt idx="320">
                        <c:v>160.5</c:v>
                      </c:pt>
                      <c:pt idx="321">
                        <c:v>161</c:v>
                      </c:pt>
                      <c:pt idx="322">
                        <c:v>161.5</c:v>
                      </c:pt>
                      <c:pt idx="323">
                        <c:v>162</c:v>
                      </c:pt>
                      <c:pt idx="324">
                        <c:v>162.5</c:v>
                      </c:pt>
                      <c:pt idx="325">
                        <c:v>163</c:v>
                      </c:pt>
                      <c:pt idx="326">
                        <c:v>163.5</c:v>
                      </c:pt>
                      <c:pt idx="327">
                        <c:v>164</c:v>
                      </c:pt>
                      <c:pt idx="328">
                        <c:v>164.5</c:v>
                      </c:pt>
                      <c:pt idx="329">
                        <c:v>165</c:v>
                      </c:pt>
                      <c:pt idx="330">
                        <c:v>165.5</c:v>
                      </c:pt>
                      <c:pt idx="331">
                        <c:v>166</c:v>
                      </c:pt>
                      <c:pt idx="332">
                        <c:v>166.5</c:v>
                      </c:pt>
                      <c:pt idx="333">
                        <c:v>167</c:v>
                      </c:pt>
                      <c:pt idx="334">
                        <c:v>167.5</c:v>
                      </c:pt>
                      <c:pt idx="335">
                        <c:v>168</c:v>
                      </c:pt>
                      <c:pt idx="336">
                        <c:v>168.5</c:v>
                      </c:pt>
                      <c:pt idx="337">
                        <c:v>169</c:v>
                      </c:pt>
                      <c:pt idx="338">
                        <c:v>169.5</c:v>
                      </c:pt>
                      <c:pt idx="339">
                        <c:v>170</c:v>
                      </c:pt>
                      <c:pt idx="340">
                        <c:v>170.5</c:v>
                      </c:pt>
                      <c:pt idx="341">
                        <c:v>171</c:v>
                      </c:pt>
                      <c:pt idx="342">
                        <c:v>171.5</c:v>
                      </c:pt>
                      <c:pt idx="343">
                        <c:v>172</c:v>
                      </c:pt>
                      <c:pt idx="344">
                        <c:v>172.5</c:v>
                      </c:pt>
                      <c:pt idx="345">
                        <c:v>173</c:v>
                      </c:pt>
                      <c:pt idx="346">
                        <c:v>173.5</c:v>
                      </c:pt>
                      <c:pt idx="347">
                        <c:v>174</c:v>
                      </c:pt>
                      <c:pt idx="348">
                        <c:v>174.5</c:v>
                      </c:pt>
                      <c:pt idx="349">
                        <c:v>175</c:v>
                      </c:pt>
                      <c:pt idx="350">
                        <c:v>175.5</c:v>
                      </c:pt>
                      <c:pt idx="351">
                        <c:v>176</c:v>
                      </c:pt>
                      <c:pt idx="352">
                        <c:v>176.5</c:v>
                      </c:pt>
                      <c:pt idx="353">
                        <c:v>177</c:v>
                      </c:pt>
                      <c:pt idx="354">
                        <c:v>177.5</c:v>
                      </c:pt>
                      <c:pt idx="355">
                        <c:v>178</c:v>
                      </c:pt>
                      <c:pt idx="356">
                        <c:v>178.5</c:v>
                      </c:pt>
                      <c:pt idx="357">
                        <c:v>179</c:v>
                      </c:pt>
                      <c:pt idx="358">
                        <c:v>179.5</c:v>
                      </c:pt>
                      <c:pt idx="359">
                        <c:v>180</c:v>
                      </c:pt>
                      <c:pt idx="360">
                        <c:v>180.5</c:v>
                      </c:pt>
                      <c:pt idx="361">
                        <c:v>181</c:v>
                      </c:pt>
                      <c:pt idx="362">
                        <c:v>181.5</c:v>
                      </c:pt>
                      <c:pt idx="363">
                        <c:v>182</c:v>
                      </c:pt>
                      <c:pt idx="364">
                        <c:v>182.5</c:v>
                      </c:pt>
                      <c:pt idx="365">
                        <c:v>183</c:v>
                      </c:pt>
                      <c:pt idx="366">
                        <c:v>183.5</c:v>
                      </c:pt>
                      <c:pt idx="367">
                        <c:v>184</c:v>
                      </c:pt>
                      <c:pt idx="368">
                        <c:v>184.5</c:v>
                      </c:pt>
                      <c:pt idx="369">
                        <c:v>185</c:v>
                      </c:pt>
                      <c:pt idx="370">
                        <c:v>185.5</c:v>
                      </c:pt>
                      <c:pt idx="371">
                        <c:v>186</c:v>
                      </c:pt>
                      <c:pt idx="372">
                        <c:v>186.5</c:v>
                      </c:pt>
                      <c:pt idx="373">
                        <c:v>187</c:v>
                      </c:pt>
                      <c:pt idx="374">
                        <c:v>187.5</c:v>
                      </c:pt>
                      <c:pt idx="375">
                        <c:v>188</c:v>
                      </c:pt>
                      <c:pt idx="376">
                        <c:v>188.5</c:v>
                      </c:pt>
                      <c:pt idx="377">
                        <c:v>189</c:v>
                      </c:pt>
                      <c:pt idx="378">
                        <c:v>189.5</c:v>
                      </c:pt>
                      <c:pt idx="379">
                        <c:v>190</c:v>
                      </c:pt>
                      <c:pt idx="380">
                        <c:v>190.5</c:v>
                      </c:pt>
                      <c:pt idx="381">
                        <c:v>191</c:v>
                      </c:pt>
                      <c:pt idx="382">
                        <c:v>191.5</c:v>
                      </c:pt>
                      <c:pt idx="383">
                        <c:v>192</c:v>
                      </c:pt>
                      <c:pt idx="384">
                        <c:v>192.5</c:v>
                      </c:pt>
                      <c:pt idx="385">
                        <c:v>193</c:v>
                      </c:pt>
                      <c:pt idx="386">
                        <c:v>193.5</c:v>
                      </c:pt>
                      <c:pt idx="387">
                        <c:v>194</c:v>
                      </c:pt>
                      <c:pt idx="388">
                        <c:v>194.5</c:v>
                      </c:pt>
                      <c:pt idx="389">
                        <c:v>195</c:v>
                      </c:pt>
                      <c:pt idx="390">
                        <c:v>195.5</c:v>
                      </c:pt>
                      <c:pt idx="391">
                        <c:v>196</c:v>
                      </c:pt>
                      <c:pt idx="392">
                        <c:v>196.5</c:v>
                      </c:pt>
                      <c:pt idx="393">
                        <c:v>197</c:v>
                      </c:pt>
                      <c:pt idx="394">
                        <c:v>197.5</c:v>
                      </c:pt>
                      <c:pt idx="395">
                        <c:v>198</c:v>
                      </c:pt>
                      <c:pt idx="396">
                        <c:v>198.5</c:v>
                      </c:pt>
                      <c:pt idx="397">
                        <c:v>199</c:v>
                      </c:pt>
                      <c:pt idx="398">
                        <c:v>199.5</c:v>
                      </c:pt>
                      <c:pt idx="399">
                        <c:v>200</c:v>
                      </c:pt>
                      <c:pt idx="400">
                        <c:v>200.5</c:v>
                      </c:pt>
                      <c:pt idx="401">
                        <c:v>201</c:v>
                      </c:pt>
                      <c:pt idx="402">
                        <c:v>201.5</c:v>
                      </c:pt>
                      <c:pt idx="403">
                        <c:v>202</c:v>
                      </c:pt>
                      <c:pt idx="404">
                        <c:v>202.5</c:v>
                      </c:pt>
                      <c:pt idx="405">
                        <c:v>203</c:v>
                      </c:pt>
                      <c:pt idx="406">
                        <c:v>203.5</c:v>
                      </c:pt>
                      <c:pt idx="407">
                        <c:v>204</c:v>
                      </c:pt>
                      <c:pt idx="408">
                        <c:v>204.5</c:v>
                      </c:pt>
                      <c:pt idx="409">
                        <c:v>205</c:v>
                      </c:pt>
                      <c:pt idx="410">
                        <c:v>205.5</c:v>
                      </c:pt>
                      <c:pt idx="411">
                        <c:v>206</c:v>
                      </c:pt>
                      <c:pt idx="412">
                        <c:v>206.5</c:v>
                      </c:pt>
                      <c:pt idx="413">
                        <c:v>207</c:v>
                      </c:pt>
                      <c:pt idx="414">
                        <c:v>207.5</c:v>
                      </c:pt>
                      <c:pt idx="415">
                        <c:v>208</c:v>
                      </c:pt>
                      <c:pt idx="416">
                        <c:v>208.5</c:v>
                      </c:pt>
                      <c:pt idx="417">
                        <c:v>209</c:v>
                      </c:pt>
                      <c:pt idx="418">
                        <c:v>209.5</c:v>
                      </c:pt>
                      <c:pt idx="419">
                        <c:v>210</c:v>
                      </c:pt>
                      <c:pt idx="420">
                        <c:v>210.5</c:v>
                      </c:pt>
                      <c:pt idx="421">
                        <c:v>211</c:v>
                      </c:pt>
                      <c:pt idx="422">
                        <c:v>211.5</c:v>
                      </c:pt>
                      <c:pt idx="423">
                        <c:v>212</c:v>
                      </c:pt>
                      <c:pt idx="424">
                        <c:v>212.5</c:v>
                      </c:pt>
                      <c:pt idx="425">
                        <c:v>213</c:v>
                      </c:pt>
                      <c:pt idx="426">
                        <c:v>213.5</c:v>
                      </c:pt>
                      <c:pt idx="427">
                        <c:v>214</c:v>
                      </c:pt>
                      <c:pt idx="428">
                        <c:v>214.5</c:v>
                      </c:pt>
                      <c:pt idx="429">
                        <c:v>215</c:v>
                      </c:pt>
                      <c:pt idx="430">
                        <c:v>215.5</c:v>
                      </c:pt>
                      <c:pt idx="431">
                        <c:v>216</c:v>
                      </c:pt>
                      <c:pt idx="432">
                        <c:v>216.5</c:v>
                      </c:pt>
                      <c:pt idx="433">
                        <c:v>217</c:v>
                      </c:pt>
                      <c:pt idx="434">
                        <c:v>217.5</c:v>
                      </c:pt>
                      <c:pt idx="435">
                        <c:v>218</c:v>
                      </c:pt>
                      <c:pt idx="436">
                        <c:v>218.5</c:v>
                      </c:pt>
                      <c:pt idx="437">
                        <c:v>219</c:v>
                      </c:pt>
                      <c:pt idx="438">
                        <c:v>219.5</c:v>
                      </c:pt>
                      <c:pt idx="439">
                        <c:v>220</c:v>
                      </c:pt>
                      <c:pt idx="440">
                        <c:v>220.5</c:v>
                      </c:pt>
                      <c:pt idx="441">
                        <c:v>221</c:v>
                      </c:pt>
                      <c:pt idx="442">
                        <c:v>221.5</c:v>
                      </c:pt>
                      <c:pt idx="443">
                        <c:v>222</c:v>
                      </c:pt>
                      <c:pt idx="444">
                        <c:v>222.5</c:v>
                      </c:pt>
                      <c:pt idx="445">
                        <c:v>223</c:v>
                      </c:pt>
                      <c:pt idx="446">
                        <c:v>223.5</c:v>
                      </c:pt>
                      <c:pt idx="447">
                        <c:v>224</c:v>
                      </c:pt>
                      <c:pt idx="448">
                        <c:v>224.5</c:v>
                      </c:pt>
                      <c:pt idx="449">
                        <c:v>225</c:v>
                      </c:pt>
                      <c:pt idx="450">
                        <c:v>225.5</c:v>
                      </c:pt>
                      <c:pt idx="451">
                        <c:v>226</c:v>
                      </c:pt>
                      <c:pt idx="452">
                        <c:v>226.5</c:v>
                      </c:pt>
                      <c:pt idx="453">
                        <c:v>227</c:v>
                      </c:pt>
                      <c:pt idx="454">
                        <c:v>227.5</c:v>
                      </c:pt>
                      <c:pt idx="455">
                        <c:v>228</c:v>
                      </c:pt>
                      <c:pt idx="456">
                        <c:v>228.5</c:v>
                      </c:pt>
                      <c:pt idx="457">
                        <c:v>229</c:v>
                      </c:pt>
                      <c:pt idx="458">
                        <c:v>229.5</c:v>
                      </c:pt>
                      <c:pt idx="459">
                        <c:v>230</c:v>
                      </c:pt>
                      <c:pt idx="460">
                        <c:v>230.5</c:v>
                      </c:pt>
                      <c:pt idx="461">
                        <c:v>231</c:v>
                      </c:pt>
                      <c:pt idx="462">
                        <c:v>231.5</c:v>
                      </c:pt>
                      <c:pt idx="463">
                        <c:v>232</c:v>
                      </c:pt>
                      <c:pt idx="464">
                        <c:v>232.5</c:v>
                      </c:pt>
                      <c:pt idx="465">
                        <c:v>233</c:v>
                      </c:pt>
                      <c:pt idx="466">
                        <c:v>233.5</c:v>
                      </c:pt>
                      <c:pt idx="467">
                        <c:v>234</c:v>
                      </c:pt>
                      <c:pt idx="468">
                        <c:v>234.5</c:v>
                      </c:pt>
                      <c:pt idx="469">
                        <c:v>235</c:v>
                      </c:pt>
                      <c:pt idx="470">
                        <c:v>235.5</c:v>
                      </c:pt>
                      <c:pt idx="471">
                        <c:v>236</c:v>
                      </c:pt>
                      <c:pt idx="472">
                        <c:v>236.5</c:v>
                      </c:pt>
                      <c:pt idx="473">
                        <c:v>237</c:v>
                      </c:pt>
                      <c:pt idx="474">
                        <c:v>237.5</c:v>
                      </c:pt>
                      <c:pt idx="475">
                        <c:v>238</c:v>
                      </c:pt>
                      <c:pt idx="476">
                        <c:v>238.5</c:v>
                      </c:pt>
                      <c:pt idx="477">
                        <c:v>239</c:v>
                      </c:pt>
                      <c:pt idx="478">
                        <c:v>239.5</c:v>
                      </c:pt>
                      <c:pt idx="479">
                        <c:v>240</c:v>
                      </c:pt>
                      <c:pt idx="480">
                        <c:v>240.5</c:v>
                      </c:pt>
                      <c:pt idx="481">
                        <c:v>241</c:v>
                      </c:pt>
                      <c:pt idx="482">
                        <c:v>241.5</c:v>
                      </c:pt>
                      <c:pt idx="483">
                        <c:v>242</c:v>
                      </c:pt>
                      <c:pt idx="484">
                        <c:v>242.5</c:v>
                      </c:pt>
                      <c:pt idx="485">
                        <c:v>243</c:v>
                      </c:pt>
                      <c:pt idx="486">
                        <c:v>243.5</c:v>
                      </c:pt>
                      <c:pt idx="487">
                        <c:v>244</c:v>
                      </c:pt>
                      <c:pt idx="488">
                        <c:v>244.5</c:v>
                      </c:pt>
                      <c:pt idx="489">
                        <c:v>245</c:v>
                      </c:pt>
                      <c:pt idx="490">
                        <c:v>245.5</c:v>
                      </c:pt>
                      <c:pt idx="491">
                        <c:v>246</c:v>
                      </c:pt>
                      <c:pt idx="492">
                        <c:v>246.5</c:v>
                      </c:pt>
                      <c:pt idx="493">
                        <c:v>247</c:v>
                      </c:pt>
                      <c:pt idx="494">
                        <c:v>247.5</c:v>
                      </c:pt>
                      <c:pt idx="495">
                        <c:v>248</c:v>
                      </c:pt>
                      <c:pt idx="496">
                        <c:v>248.5</c:v>
                      </c:pt>
                      <c:pt idx="497">
                        <c:v>249</c:v>
                      </c:pt>
                      <c:pt idx="498">
                        <c:v>249.5</c:v>
                      </c:pt>
                      <c:pt idx="499">
                        <c:v>250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List1!$AL$4:$AL$504</c15:sqref>
                        </c15:formulaRef>
                      </c:ext>
                    </c:extLst>
                    <c:numCache>
                      <c:formatCode>General</c:formatCode>
                      <c:ptCount val="50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0372-4955-B199-0224FE7E9E20}"/>
                  </c:ext>
                </c:extLst>
              </c15:ser>
            </c15:filteredLineSeries>
          </c:ext>
        </c:extLst>
      </c:lineChart>
      <c:catAx>
        <c:axId val="29602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014768"/>
        <c:crosses val="autoZero"/>
        <c:auto val="1"/>
        <c:lblAlgn val="ctr"/>
        <c:lblOffset val="100"/>
        <c:noMultiLvlLbl val="0"/>
      </c:catAx>
      <c:valAx>
        <c:axId val="29601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02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1AE08-7EF1-44C6-821B-5718F55F5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E5E343-BCC7-4E7C-8390-63B9F87F1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51E880-AFFB-46E3-A385-B63C5E6D1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AA0FE4-E39D-47B7-8931-5C2883B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mps-template.dot</Template>
  <TotalTime>292</TotalTime>
  <Pages>4</Pages>
  <Words>193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druh příspěvku (článek</vt:lpstr>
      <vt:lpstr>druh příspěvku (článek</vt:lpstr>
    </vt:vector>
  </TitlesOfParts>
  <Company/>
  <LinksUpToDate>false</LinksUpToDate>
  <CharactersWithSpaces>1335</CharactersWithSpaces>
  <SharedDoc>false</SharedDoc>
  <HLinks>
    <vt:vector size="24" baseType="variant">
      <vt:variant>
        <vt:i4>3342372</vt:i4>
      </vt:variant>
      <vt:variant>
        <vt:i4>9</vt:i4>
      </vt:variant>
      <vt:variant>
        <vt:i4>0</vt:i4>
      </vt:variant>
      <vt:variant>
        <vt:i4>5</vt:i4>
      </vt:variant>
      <vt:variant>
        <vt:lpwstr>https://www.kicad.org/</vt:lpwstr>
      </vt:variant>
      <vt:variant>
        <vt:lpwstr/>
      </vt:variant>
      <vt:variant>
        <vt:i4>524309</vt:i4>
      </vt:variant>
      <vt:variant>
        <vt:i4>6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  <vt:variant>
        <vt:i4>524333</vt:i4>
      </vt:variant>
      <vt:variant>
        <vt:i4>3</vt:i4>
      </vt:variant>
      <vt:variant>
        <vt:i4>0</vt:i4>
      </vt:variant>
      <vt:variant>
        <vt:i4>5</vt:i4>
      </vt:variant>
      <vt:variant>
        <vt:lpwstr>https://eclipsetools.com/ProductPics/PK Fliers/MT-5211_flier.pdf</vt:lpwstr>
      </vt:variant>
      <vt:variant>
        <vt:lpwstr/>
      </vt:variant>
      <vt:variant>
        <vt:i4>6619232</vt:i4>
      </vt:variant>
      <vt:variant>
        <vt:i4>0</vt:i4>
      </vt:variant>
      <vt:variant>
        <vt:i4>0</vt:i4>
      </vt:variant>
      <vt:variant>
        <vt:i4>5</vt:i4>
      </vt:variant>
      <vt:variant>
        <vt:lpwstr>http://unitrend.oss-cn-hongkong.aliyuncs.com/upload/file/20210610/UT804.pdf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druh příspěvku (článek</dc:title>
  <dc:subject/>
  <dc:creator>Filip Kolařík</dc:creator>
  <cp:keywords/>
  <dc:description/>
  <cp:lastModifiedBy>Popov Savva</cp:lastModifiedBy>
  <cp:revision>2</cp:revision>
  <cp:lastPrinted>2024-02-04T19:09:00Z</cp:lastPrinted>
  <dcterms:created xsi:type="dcterms:W3CDTF">2025-01-27T17:56:00Z</dcterms:created>
  <dcterms:modified xsi:type="dcterms:W3CDTF">2025-01-30T18:24:00Z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